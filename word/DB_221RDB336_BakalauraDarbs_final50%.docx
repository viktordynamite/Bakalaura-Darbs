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159E2"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61D20E70" w14:textId="77777777" w:rsidR="0034274D" w:rsidRPr="008F6573" w:rsidRDefault="008F6573" w:rsidP="00B9074A">
      <w:pPr>
        <w:jc w:val="center"/>
        <w:rPr>
          <w:sz w:val="30"/>
          <w:szCs w:val="30"/>
        </w:rPr>
      </w:pPr>
      <w:r w:rsidRPr="008F6573">
        <w:rPr>
          <w:rFonts w:eastAsia="Times New Roman"/>
          <w:sz w:val="30"/>
          <w:szCs w:val="30"/>
        </w:rPr>
        <w:t>Datorzinātnes, informācijas tehnoloģijas un enerģētikas</w:t>
      </w:r>
      <w:r w:rsidR="0034274D" w:rsidRPr="008F6573">
        <w:rPr>
          <w:rFonts w:eastAsia="Times New Roman"/>
          <w:sz w:val="30"/>
          <w:szCs w:val="30"/>
        </w:rPr>
        <w:t xml:space="preserve"> fakultāte</w:t>
      </w:r>
    </w:p>
    <w:p w14:paraId="6114D1CE" w14:textId="77777777" w:rsidR="007D47B2" w:rsidRPr="00591342" w:rsidRDefault="007D47B2" w:rsidP="007D47B2">
      <w:pPr>
        <w:jc w:val="center"/>
        <w:rPr>
          <w:rFonts w:eastAsia="Times New Roman"/>
          <w:sz w:val="32"/>
          <w:szCs w:val="32"/>
        </w:rPr>
      </w:pPr>
      <w:r>
        <w:rPr>
          <w:rFonts w:eastAsia="Times New Roman"/>
          <w:sz w:val="32"/>
          <w:szCs w:val="32"/>
        </w:rPr>
        <w:t>Lietišķo datorsistēmu institūts</w:t>
      </w:r>
    </w:p>
    <w:p w14:paraId="11FD085E" w14:textId="77777777" w:rsidR="0034274D" w:rsidRPr="00E95BD9" w:rsidRDefault="0034274D" w:rsidP="00E95BD9">
      <w:pPr>
        <w:rPr>
          <w:rFonts w:eastAsia="Times New Roman"/>
        </w:rPr>
      </w:pPr>
    </w:p>
    <w:p w14:paraId="3336A9D5" w14:textId="77777777" w:rsidR="0034274D" w:rsidRDefault="0034274D" w:rsidP="00E95BD9"/>
    <w:p w14:paraId="531E263F" w14:textId="77777777" w:rsidR="00CF7C83" w:rsidRPr="00E95BD9" w:rsidRDefault="00CF7C83" w:rsidP="00E95BD9"/>
    <w:p w14:paraId="66E1F0C0" w14:textId="77777777" w:rsidR="007D47B2" w:rsidRPr="003E27C4" w:rsidRDefault="007D47B2" w:rsidP="007D47B2">
      <w:pPr>
        <w:jc w:val="center"/>
        <w:rPr>
          <w:b/>
          <w:bCs/>
          <w:sz w:val="32"/>
          <w:szCs w:val="32"/>
        </w:rPr>
      </w:pPr>
      <w:r>
        <w:rPr>
          <w:rFonts w:eastAsia="Times New Roman Bold"/>
          <w:b/>
          <w:bCs/>
          <w:sz w:val="32"/>
          <w:szCs w:val="32"/>
        </w:rPr>
        <w:t>Dmitrijs Balutins</w:t>
      </w:r>
    </w:p>
    <w:p w14:paraId="20E31EA4" w14:textId="2A887E3E" w:rsidR="0034274D" w:rsidRPr="00E95BD9" w:rsidRDefault="007D47B2" w:rsidP="007D47B2">
      <w:pPr>
        <w:jc w:val="center"/>
      </w:pPr>
      <w:r w:rsidRPr="00E95BD9">
        <w:rPr>
          <w:rFonts w:eastAsia="Times New Roman"/>
        </w:rPr>
        <w:t>bakalaura studiju programmas</w:t>
      </w:r>
      <w:r>
        <w:rPr>
          <w:rFonts w:eastAsia="Times New Roman"/>
        </w:rPr>
        <w:t xml:space="preserve"> “Intelektuālās robotizētās sistēmas”</w:t>
      </w:r>
    </w:p>
    <w:p w14:paraId="62A4B7DC" w14:textId="638D9497" w:rsidR="0034274D" w:rsidRDefault="007D47B2" w:rsidP="007D47B2">
      <w:pPr>
        <w:jc w:val="center"/>
        <w:rPr>
          <w:rFonts w:eastAsia="Times New Roman"/>
        </w:rPr>
      </w:pPr>
      <w:r w:rsidRPr="00E95BD9">
        <w:rPr>
          <w:rFonts w:eastAsia="Times New Roman"/>
        </w:rPr>
        <w:t xml:space="preserve">students, stud. apl. nr. </w:t>
      </w:r>
      <w:r>
        <w:rPr>
          <w:rFonts w:eastAsia="Times New Roman"/>
        </w:rPr>
        <w:t>221RDB336</w:t>
      </w:r>
    </w:p>
    <w:p w14:paraId="5A45E54C" w14:textId="77777777" w:rsidR="007D47B2" w:rsidRPr="00E95BD9" w:rsidRDefault="007D47B2" w:rsidP="007D47B2">
      <w:pPr>
        <w:jc w:val="center"/>
        <w:rPr>
          <w:rFonts w:eastAsia="Times New Roman"/>
        </w:rPr>
      </w:pPr>
    </w:p>
    <w:p w14:paraId="642E50CE" w14:textId="77777777" w:rsidR="0034274D" w:rsidRDefault="0034274D" w:rsidP="00E95BD9"/>
    <w:p w14:paraId="5FDEDF87" w14:textId="77777777" w:rsidR="00CF7C83" w:rsidRPr="00E95BD9" w:rsidRDefault="00CF7C83" w:rsidP="00E95BD9"/>
    <w:p w14:paraId="52AE3539" w14:textId="77777777" w:rsidR="007D47B2" w:rsidRPr="003E27C4" w:rsidRDefault="007D47B2" w:rsidP="007D47B2">
      <w:pPr>
        <w:jc w:val="center"/>
        <w:rPr>
          <w:b/>
          <w:bCs/>
          <w:sz w:val="48"/>
          <w:szCs w:val="48"/>
        </w:rPr>
      </w:pPr>
      <w:r w:rsidRPr="00CF5C15">
        <w:rPr>
          <w:b/>
          <w:bCs/>
          <w:sz w:val="48"/>
          <w:szCs w:val="48"/>
        </w:rPr>
        <w:t>Adaptīva sistēma starojuma parametru kontrolei</w:t>
      </w:r>
    </w:p>
    <w:p w14:paraId="7D5A5CE6" w14:textId="77777777" w:rsidR="007D47B2" w:rsidRDefault="007D47B2" w:rsidP="007D47B2">
      <w:pPr>
        <w:jc w:val="center"/>
        <w:rPr>
          <w:b/>
          <w:bCs/>
          <w:sz w:val="32"/>
          <w:szCs w:val="32"/>
        </w:rPr>
      </w:pPr>
      <w:r w:rsidRPr="003E27C4">
        <w:rPr>
          <w:rFonts w:eastAsia="Times New Roman Bold"/>
          <w:b/>
          <w:bCs/>
          <w:sz w:val="32"/>
          <w:szCs w:val="32"/>
        </w:rPr>
        <w:t>BAKALAURA DARBS</w:t>
      </w:r>
    </w:p>
    <w:p w14:paraId="4D3B2040" w14:textId="77777777" w:rsidR="0034274D" w:rsidRPr="00E95BD9" w:rsidRDefault="0034274D" w:rsidP="00E95BD9">
      <w:pPr>
        <w:rPr>
          <w:rFonts w:eastAsia="Times New Roman"/>
        </w:rPr>
      </w:pPr>
    </w:p>
    <w:p w14:paraId="70510C24" w14:textId="77777777" w:rsidR="0034274D" w:rsidRPr="00E95BD9" w:rsidRDefault="0034274D" w:rsidP="00E95BD9">
      <w:pPr>
        <w:rPr>
          <w:rFonts w:eastAsia="Times New Roman"/>
        </w:rPr>
      </w:pPr>
    </w:p>
    <w:p w14:paraId="704BB98F" w14:textId="77777777" w:rsidR="0034274D" w:rsidRPr="00E95BD9" w:rsidRDefault="0034274D" w:rsidP="00E95BD9">
      <w:pPr>
        <w:rPr>
          <w:rFonts w:eastAsia="Times New Roman"/>
        </w:rPr>
      </w:pPr>
    </w:p>
    <w:p w14:paraId="241AA627" w14:textId="77777777" w:rsidR="0034274D" w:rsidRDefault="0034274D" w:rsidP="00E95BD9">
      <w:pPr>
        <w:rPr>
          <w:rFonts w:eastAsia="Times New Roman"/>
        </w:rPr>
      </w:pPr>
    </w:p>
    <w:p w14:paraId="4B4BA10D" w14:textId="77777777" w:rsidR="007D47B2" w:rsidRPr="00E95BD9" w:rsidRDefault="007D47B2" w:rsidP="00E95BD9">
      <w:pPr>
        <w:rPr>
          <w:rFonts w:eastAsia="Times New Roman"/>
        </w:rPr>
      </w:pPr>
    </w:p>
    <w:p w14:paraId="78F2FD86" w14:textId="77777777" w:rsidR="007D47B2" w:rsidRPr="00E95BD9" w:rsidRDefault="007D47B2" w:rsidP="007D47B2">
      <w:pPr>
        <w:jc w:val="right"/>
        <w:rPr>
          <w:rFonts w:eastAsia="Times New Roman"/>
        </w:rPr>
      </w:pPr>
      <w:r w:rsidRPr="00E95BD9">
        <w:rPr>
          <w:rFonts w:eastAsia="Times New Roman"/>
        </w:rPr>
        <w:t>Zinātniskais vadītājs</w:t>
      </w:r>
      <w:r w:rsidRPr="00CF5C15">
        <w:rPr>
          <w:rFonts w:eastAsia="Times New Roman"/>
        </w:rPr>
        <w:t xml:space="preserve"> Dr.sc.ing.</w:t>
      </w:r>
      <w:r w:rsidRPr="00E95BD9">
        <w:rPr>
          <w:rFonts w:eastAsia="Times New Roman"/>
        </w:rPr>
        <w:t>, akadēmiskais amats&gt;</w:t>
      </w:r>
    </w:p>
    <w:p w14:paraId="114EDCFF" w14:textId="4091DA43"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7D47B2">
        <w:rPr>
          <w:rFonts w:eastAsia="Times New Roman"/>
          <w:sz w:val="32"/>
          <w:szCs w:val="32"/>
        </w:rPr>
        <w:t>Dmitrijs Bļizņuks</w:t>
      </w:r>
    </w:p>
    <w:p w14:paraId="1980D55E" w14:textId="77777777" w:rsidR="0034274D" w:rsidRPr="00E95BD9" w:rsidRDefault="0034274D" w:rsidP="00E95BD9">
      <w:pPr>
        <w:rPr>
          <w:rFonts w:eastAsia="Times New Roman"/>
        </w:rPr>
      </w:pPr>
    </w:p>
    <w:p w14:paraId="7E86297F" w14:textId="77777777" w:rsidR="00CF7C83" w:rsidRDefault="00CF7C83" w:rsidP="00CF7C83">
      <w:pPr>
        <w:jc w:val="center"/>
        <w:rPr>
          <w:rFonts w:eastAsia="Times New Roman"/>
          <w:sz w:val="32"/>
          <w:szCs w:val="32"/>
        </w:rPr>
      </w:pPr>
    </w:p>
    <w:p w14:paraId="5FF3886C" w14:textId="77777777" w:rsidR="007D47B2" w:rsidRDefault="007D47B2" w:rsidP="00CF7C83">
      <w:pPr>
        <w:jc w:val="center"/>
        <w:rPr>
          <w:rFonts w:eastAsia="Times New Roman"/>
          <w:sz w:val="32"/>
          <w:szCs w:val="32"/>
        </w:rPr>
      </w:pPr>
    </w:p>
    <w:p w14:paraId="5D843817" w14:textId="77777777" w:rsidR="007D47B2" w:rsidRDefault="007D47B2" w:rsidP="00CF7C83">
      <w:pPr>
        <w:jc w:val="center"/>
        <w:rPr>
          <w:rFonts w:eastAsia="Times New Roman"/>
          <w:sz w:val="32"/>
          <w:szCs w:val="32"/>
        </w:rPr>
      </w:pPr>
    </w:p>
    <w:p w14:paraId="0C489D47" w14:textId="77777777" w:rsidR="007D47B2" w:rsidRDefault="007D47B2" w:rsidP="00CF7C83">
      <w:pPr>
        <w:jc w:val="center"/>
        <w:rPr>
          <w:rFonts w:eastAsia="Times New Roman"/>
          <w:sz w:val="32"/>
          <w:szCs w:val="32"/>
        </w:rPr>
      </w:pPr>
    </w:p>
    <w:p w14:paraId="7BF2EFBC" w14:textId="2F6E509B" w:rsidR="0034274D" w:rsidRPr="00CF7C83" w:rsidRDefault="0034274D" w:rsidP="00CF7C83">
      <w:pPr>
        <w:jc w:val="center"/>
        <w:rPr>
          <w:sz w:val="32"/>
          <w:szCs w:val="32"/>
        </w:rPr>
      </w:pPr>
      <w:r w:rsidRPr="00CF7C83">
        <w:rPr>
          <w:rFonts w:eastAsia="Times New Roman"/>
          <w:sz w:val="32"/>
          <w:szCs w:val="32"/>
        </w:rPr>
        <w:t>RĪGA</w:t>
      </w:r>
      <w:r w:rsidR="007D47B2">
        <w:rPr>
          <w:rFonts w:eastAsia="Times New Roman"/>
          <w:sz w:val="32"/>
          <w:szCs w:val="32"/>
        </w:rPr>
        <w:t>,</w:t>
      </w:r>
      <w:r w:rsidRPr="00CF7C83">
        <w:rPr>
          <w:rFonts w:eastAsia="Times New Roman"/>
          <w:sz w:val="32"/>
          <w:szCs w:val="32"/>
        </w:rPr>
        <w:t xml:space="preserve"> </w:t>
      </w:r>
      <w:r w:rsidR="007D47B2">
        <w:rPr>
          <w:rFonts w:eastAsia="Times New Roman"/>
          <w:sz w:val="32"/>
          <w:szCs w:val="32"/>
        </w:rPr>
        <w:t>2025.</w:t>
      </w:r>
    </w:p>
    <w:p w14:paraId="31E3F037"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10833DA2"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15E0268D" w14:textId="77777777" w:rsidR="0034274D" w:rsidRPr="00F44F13" w:rsidRDefault="008F6573" w:rsidP="00F44F13">
      <w:pPr>
        <w:jc w:val="center"/>
        <w:rPr>
          <w:b/>
          <w:bCs/>
        </w:rPr>
      </w:pPr>
      <w:r w:rsidRPr="008F6573">
        <w:rPr>
          <w:rFonts w:ascii="Times New Roman Bold" w:hAnsi="Times New Roman Bold"/>
          <w:b/>
          <w:bCs/>
          <w:caps/>
        </w:rPr>
        <w:t>Datorzinātnes, informācijas tehnoloģijas un enerģētikas</w:t>
      </w:r>
      <w:r w:rsidR="0034274D" w:rsidRPr="00F44F13">
        <w:rPr>
          <w:b/>
          <w:bCs/>
        </w:rPr>
        <w:t xml:space="preserve"> FAKULTĀTE</w:t>
      </w:r>
    </w:p>
    <w:p w14:paraId="04829E7A" w14:textId="77777777" w:rsidR="007D47B2" w:rsidRPr="007D47B2" w:rsidRDefault="007D47B2" w:rsidP="007D47B2">
      <w:pPr>
        <w:jc w:val="center"/>
        <w:rPr>
          <w:rFonts w:eastAsia="Times New Roman"/>
        </w:rPr>
      </w:pPr>
      <w:r w:rsidRPr="007D47B2">
        <w:rPr>
          <w:rFonts w:eastAsia="Times New Roman"/>
        </w:rPr>
        <w:t>Lietišķo datorsistēmu institūts</w:t>
      </w:r>
    </w:p>
    <w:p w14:paraId="02651721" w14:textId="77777777" w:rsidR="0034274D" w:rsidRPr="00E95BD9" w:rsidRDefault="0034274D" w:rsidP="00F44F13">
      <w:pPr>
        <w:jc w:val="center"/>
      </w:pPr>
    </w:p>
    <w:p w14:paraId="7B3504F5" w14:textId="77777777" w:rsidR="0034274D" w:rsidRPr="00E95BD9" w:rsidRDefault="0034274D" w:rsidP="00E95BD9"/>
    <w:p w14:paraId="3C0C1F25" w14:textId="3632C271" w:rsidR="0034274D" w:rsidRPr="00E95BD9" w:rsidRDefault="0034274D" w:rsidP="00E95BD9">
      <w:pPr>
        <w:pStyle w:val="WorkTaskPage"/>
        <w:spacing w:line="360" w:lineRule="auto"/>
        <w:jc w:val="center"/>
      </w:pPr>
      <w:r w:rsidRPr="00E95BD9">
        <w:rPr>
          <w:b/>
          <w:szCs w:val="24"/>
        </w:rPr>
        <w:t>bakalaura darb</w:t>
      </w:r>
      <w:r w:rsidR="007D47B2">
        <w:rPr>
          <w:b/>
          <w:szCs w:val="24"/>
        </w:rPr>
        <w:t xml:space="preserve">a </w:t>
      </w:r>
      <w:r w:rsidRPr="00E95BD9">
        <w:rPr>
          <w:b/>
          <w:szCs w:val="24"/>
        </w:rPr>
        <w:t>izpildes lapa</w:t>
      </w:r>
    </w:p>
    <w:p w14:paraId="3813ADD3" w14:textId="77777777" w:rsidR="0034274D" w:rsidRPr="00E95BD9" w:rsidRDefault="0034274D" w:rsidP="00E95BD9">
      <w:pPr>
        <w:pStyle w:val="WorkTaskPage"/>
        <w:spacing w:line="360" w:lineRule="auto"/>
      </w:pPr>
    </w:p>
    <w:p w14:paraId="66005A42" w14:textId="77777777" w:rsidR="0034274D" w:rsidRPr="00E95BD9" w:rsidRDefault="0034274D" w:rsidP="00E95BD9">
      <w:pPr>
        <w:pStyle w:val="WorkTaskPage"/>
        <w:spacing w:line="360" w:lineRule="auto"/>
      </w:pPr>
    </w:p>
    <w:p w14:paraId="36937151" w14:textId="77777777" w:rsidR="0034274D" w:rsidRPr="00E95BD9" w:rsidRDefault="0034274D" w:rsidP="00E95BD9">
      <w:pPr>
        <w:pStyle w:val="WorkTaskPage"/>
        <w:spacing w:line="360" w:lineRule="auto"/>
      </w:pPr>
    </w:p>
    <w:p w14:paraId="516EF403" w14:textId="77777777" w:rsidR="0034274D" w:rsidRPr="00E95BD9" w:rsidRDefault="0034274D" w:rsidP="00E95BD9">
      <w:pPr>
        <w:pStyle w:val="WorkTaskPage"/>
        <w:spacing w:line="360" w:lineRule="auto"/>
      </w:pPr>
      <w:r w:rsidRPr="00E95BD9">
        <w:t>Noslēguma darba autors:</w:t>
      </w:r>
    </w:p>
    <w:p w14:paraId="2893EAC9" w14:textId="3CED1B62" w:rsidR="0034274D" w:rsidRPr="00E95BD9" w:rsidRDefault="00A35772" w:rsidP="00E95BD9">
      <w:pPr>
        <w:pStyle w:val="WorkTaskPage"/>
        <w:spacing w:line="360" w:lineRule="auto"/>
        <w:jc w:val="both"/>
      </w:pPr>
      <w:r>
        <w:t>s</w:t>
      </w:r>
      <w:r w:rsidR="0034274D" w:rsidRPr="00E95BD9">
        <w:t>tudents</w:t>
      </w:r>
      <w:r>
        <w:t xml:space="preserve">(-e) </w:t>
      </w:r>
      <w:r w:rsidR="007D47B2">
        <w:t xml:space="preserve">Dmitrijs Balutins </w:t>
      </w:r>
      <w:r>
        <w:rPr>
          <w:b/>
          <w:bCs/>
        </w:rPr>
        <w:tab/>
      </w:r>
      <w:r>
        <w:rPr>
          <w:b/>
          <w:bCs/>
        </w:rPr>
        <w:tab/>
      </w:r>
      <w:r w:rsidR="007477CF" w:rsidRPr="00E95BD9">
        <w:t>_____________________________</w:t>
      </w:r>
    </w:p>
    <w:p w14:paraId="4DA2F6BD"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FE082B4" w14:textId="77777777" w:rsidR="0034274D" w:rsidRPr="00E95BD9" w:rsidRDefault="0034274D" w:rsidP="00E95BD9">
      <w:pPr>
        <w:pStyle w:val="WorkTaskPage"/>
        <w:spacing w:line="360" w:lineRule="auto"/>
      </w:pPr>
    </w:p>
    <w:p w14:paraId="63032F9F" w14:textId="77777777" w:rsidR="0034274D" w:rsidRPr="00E95BD9" w:rsidRDefault="0034274D" w:rsidP="00E95BD9">
      <w:pPr>
        <w:pStyle w:val="WorkTaskPage"/>
        <w:spacing w:line="360" w:lineRule="auto"/>
      </w:pPr>
    </w:p>
    <w:p w14:paraId="0C46C6E6" w14:textId="77777777" w:rsidR="0034274D" w:rsidRPr="00E95BD9" w:rsidRDefault="0034274D" w:rsidP="00E95BD9">
      <w:pPr>
        <w:pStyle w:val="WorkTaskPage"/>
        <w:spacing w:line="360" w:lineRule="auto"/>
      </w:pPr>
    </w:p>
    <w:p w14:paraId="12491AC2" w14:textId="77777777" w:rsidR="0034274D" w:rsidRPr="00E95BD9" w:rsidRDefault="0034274D" w:rsidP="00E95BD9">
      <w:pPr>
        <w:pStyle w:val="WorkTaskPage"/>
        <w:spacing w:line="360" w:lineRule="auto"/>
      </w:pPr>
    </w:p>
    <w:p w14:paraId="1994369B" w14:textId="77777777" w:rsidR="0034274D" w:rsidRPr="00E95BD9" w:rsidRDefault="0034274D" w:rsidP="00E95BD9">
      <w:pPr>
        <w:pStyle w:val="WorkTaskPage"/>
        <w:spacing w:line="360" w:lineRule="auto"/>
      </w:pPr>
      <w:r w:rsidRPr="00E95BD9">
        <w:t>Noslēguma darbs ieteikts aizstāvēšanai:</w:t>
      </w:r>
    </w:p>
    <w:p w14:paraId="65FF9FA3" w14:textId="77777777" w:rsidR="0034274D" w:rsidRPr="00E95BD9" w:rsidRDefault="0034274D" w:rsidP="00E95BD9">
      <w:pPr>
        <w:pStyle w:val="WorkTaskPage"/>
        <w:spacing w:line="360" w:lineRule="auto"/>
      </w:pPr>
    </w:p>
    <w:p w14:paraId="1A9C2D6C" w14:textId="77777777" w:rsidR="0034274D" w:rsidRPr="00E95BD9" w:rsidRDefault="0034274D" w:rsidP="00E95BD9">
      <w:pPr>
        <w:pStyle w:val="WorkTaskPage"/>
        <w:spacing w:line="360" w:lineRule="auto"/>
      </w:pPr>
      <w:r w:rsidRPr="00E95BD9">
        <w:t>Zinātniskais vadītājs:</w:t>
      </w:r>
    </w:p>
    <w:p w14:paraId="74874FB7" w14:textId="54A277FA" w:rsidR="0034274D" w:rsidRPr="00E95BD9" w:rsidRDefault="007D47B2" w:rsidP="00E95BD9">
      <w:pPr>
        <w:pStyle w:val="WorkTaskPage"/>
        <w:spacing w:line="360" w:lineRule="auto"/>
        <w:jc w:val="both"/>
      </w:pPr>
      <w:r w:rsidRPr="00E95BD9">
        <w:t>&lt;</w:t>
      </w:r>
      <w:r>
        <w:t>Dr.sc.ing.</w:t>
      </w:r>
      <w:r w:rsidRPr="00E95BD9">
        <w:t xml:space="preserve">, amats, </w:t>
      </w:r>
      <w:r>
        <w:t>Dmitrijs</w:t>
      </w:r>
      <w:r w:rsidRPr="00E95BD9">
        <w:t xml:space="preserve">, </w:t>
      </w:r>
      <w:r>
        <w:t>Bļizņuks</w:t>
      </w:r>
      <w:r w:rsidRPr="00E95BD9">
        <w:t>&gt;</w:t>
      </w:r>
      <w:r>
        <w:t xml:space="preserve"> </w:t>
      </w:r>
      <w:r>
        <w:tab/>
      </w:r>
      <w:r w:rsidR="0034274D" w:rsidRPr="00E95BD9">
        <w:t>_____________________________</w:t>
      </w:r>
    </w:p>
    <w:p w14:paraId="060A0443"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49523DA7" w14:textId="77777777" w:rsidR="0034274D" w:rsidRPr="00E95BD9" w:rsidRDefault="0034274D" w:rsidP="00E95BD9">
      <w:pPr>
        <w:pStyle w:val="WorkTaskPage"/>
        <w:spacing w:line="360" w:lineRule="auto"/>
      </w:pPr>
    </w:p>
    <w:p w14:paraId="73141C29" w14:textId="77777777" w:rsidR="0034274D" w:rsidRPr="00E95BD9" w:rsidRDefault="0034274D" w:rsidP="00E95BD9">
      <w:pPr>
        <w:pStyle w:val="WorkTaskPage"/>
        <w:spacing w:line="360" w:lineRule="auto"/>
      </w:pPr>
    </w:p>
    <w:p w14:paraId="658951B2"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Ref84599159"/>
      <w:bookmarkStart w:id="3" w:name="_Toc95713114"/>
      <w:bookmarkStart w:id="4" w:name="_Toc99252554"/>
      <w:bookmarkStart w:id="5" w:name="_Toc442989572"/>
      <w:bookmarkStart w:id="6" w:name="_Toc193225578"/>
      <w:r w:rsidR="000D4CAB" w:rsidRPr="00E95BD9">
        <w:lastRenderedPageBreak/>
        <w:t>Anotācija</w:t>
      </w:r>
      <w:bookmarkEnd w:id="0"/>
      <w:bookmarkEnd w:id="1"/>
      <w:bookmarkEnd w:id="6"/>
    </w:p>
    <w:p w14:paraId="600FFCCB" w14:textId="77777777" w:rsidR="00A4730F" w:rsidRDefault="00A4730F" w:rsidP="004C75F7">
      <w:pPr>
        <w:pStyle w:val="Teksts"/>
      </w:pPr>
      <w:r>
        <w:t>3–5 atslēgvārdi, kas raksturo pētījuma jomu.</w:t>
      </w:r>
    </w:p>
    <w:p w14:paraId="6061DD7F" w14:textId="77777777" w:rsidR="00A4730F" w:rsidRDefault="00A4730F" w:rsidP="004C75F7">
      <w:pPr>
        <w:pStyle w:val="Teksts"/>
      </w:pPr>
    </w:p>
    <w:p w14:paraId="257B449A" w14:textId="77777777" w:rsidR="00A4730F" w:rsidRDefault="00A4730F" w:rsidP="004C75F7">
      <w:pPr>
        <w:pStyle w:val="Teksts"/>
      </w:pPr>
      <w:r>
        <w:t>Īss noslēguma darba satura apraksts, kas iekļauj ievadu par pētījuma jomu, darba mērķi un iegūtos rezultātus. Lasītājam pēc šī apraksta ir jāsaprot, par ko ir darbs, kas ir pētīts/risināts un kādi rezultāti ir sasniegti. Anotācija nesatur norādes uz konkrētām darba nodaļām un informācijas avotiem. Anotācijas apjoms nepārsniedz 1 lappusi.</w:t>
      </w:r>
    </w:p>
    <w:p w14:paraId="05039E44" w14:textId="77777777" w:rsidR="00A4730F" w:rsidRDefault="00A4730F" w:rsidP="004C75F7">
      <w:pPr>
        <w:pStyle w:val="Teksts"/>
      </w:pPr>
    </w:p>
    <w:p w14:paraId="76DB53C4" w14:textId="77777777" w:rsidR="00A4730F" w:rsidRDefault="00A4730F" w:rsidP="004C75F7">
      <w:pPr>
        <w:pStyle w:val="Teksts"/>
      </w:pPr>
      <w:r>
        <w:t>Dati par darba apjomu – lappušu, attēlu, tabulu, pielikumu un izmantoto informācijas avotu skaits.</w:t>
      </w:r>
    </w:p>
    <w:p w14:paraId="2F6CE251" w14:textId="77777777" w:rsidR="00ED6112" w:rsidRDefault="00ED6112" w:rsidP="004C75F7">
      <w:pPr>
        <w:pStyle w:val="Teksts"/>
      </w:pPr>
    </w:p>
    <w:p w14:paraId="64BD2CA2" w14:textId="656E47C3" w:rsidR="00ED6112" w:rsidRDefault="00ED6112" w:rsidP="004C75F7">
      <w:pPr>
        <w:pStyle w:val="Teksts"/>
      </w:pPr>
      <w:r>
        <w:t>Dmitrijs Balutina darbs……..</w:t>
      </w:r>
    </w:p>
    <w:p w14:paraId="572987D4" w14:textId="77777777" w:rsidR="000D4CAB" w:rsidRPr="00E95BD9" w:rsidRDefault="000D4CAB" w:rsidP="00A4730F">
      <w:r w:rsidRPr="00E95BD9">
        <w:br w:type="page"/>
      </w:r>
    </w:p>
    <w:p w14:paraId="6F4CB325" w14:textId="77777777" w:rsidR="000D4CAB" w:rsidRPr="00006027" w:rsidRDefault="000D4CAB" w:rsidP="00EA5C9C">
      <w:pPr>
        <w:pStyle w:val="Virsraksts-neiekaujams-rdtja"/>
      </w:pPr>
      <w:bookmarkStart w:id="7" w:name="_Toc88601891"/>
      <w:bookmarkStart w:id="8" w:name="_Toc88602595"/>
      <w:bookmarkStart w:id="9" w:name="_Toc193225579"/>
      <w:r w:rsidRPr="00006027">
        <w:lastRenderedPageBreak/>
        <w:t>Abstract</w:t>
      </w:r>
      <w:bookmarkEnd w:id="7"/>
      <w:bookmarkEnd w:id="8"/>
      <w:bookmarkEnd w:id="9"/>
    </w:p>
    <w:p w14:paraId="6C817831" w14:textId="77777777" w:rsidR="0004030A" w:rsidRDefault="0004030A" w:rsidP="003F335E">
      <w:pPr>
        <w:pStyle w:val="Teksts"/>
      </w:pPr>
      <w:r>
        <w:t>Anotācijas tulkojums angļu valodā.</w:t>
      </w:r>
    </w:p>
    <w:p w14:paraId="0D9188B0" w14:textId="77777777" w:rsidR="00CE7617" w:rsidRDefault="00CE7617" w:rsidP="003F335E">
      <w:pPr>
        <w:pStyle w:val="Teksts"/>
      </w:pPr>
    </w:p>
    <w:p w14:paraId="54E38DA7" w14:textId="51B12684" w:rsidR="00CE7617" w:rsidRDefault="00CE7617" w:rsidP="003F335E">
      <w:pPr>
        <w:pStyle w:val="Teksts"/>
      </w:pPr>
      <w:r>
        <w:t>Dmitry Balutin’s (Dmitrija Balutina) work…..</w:t>
      </w:r>
    </w:p>
    <w:p w14:paraId="3DECE36A" w14:textId="77777777" w:rsidR="0004030A" w:rsidRDefault="0004030A">
      <w:pPr>
        <w:spacing w:after="160" w:line="259" w:lineRule="auto"/>
        <w:jc w:val="left"/>
      </w:pPr>
      <w:r>
        <w:br w:type="page"/>
      </w:r>
    </w:p>
    <w:p w14:paraId="43DD3DD6" w14:textId="77777777" w:rsidR="0034274D" w:rsidRDefault="0034274D" w:rsidP="00EA5C9C">
      <w:pPr>
        <w:pStyle w:val="Virsraksts-neiekaujams-rdtja"/>
      </w:pPr>
      <w:bookmarkStart w:id="10" w:name="_Toc88601892"/>
      <w:bookmarkStart w:id="11" w:name="_Toc88602596"/>
      <w:bookmarkStart w:id="12" w:name="_Toc193225580"/>
      <w:bookmarkEnd w:id="2"/>
      <w:bookmarkEnd w:id="3"/>
      <w:bookmarkEnd w:id="4"/>
      <w:bookmarkEnd w:id="5"/>
      <w:r w:rsidRPr="0004030A">
        <w:lastRenderedPageBreak/>
        <w:t>Satura rādītāj</w:t>
      </w:r>
      <w:r w:rsidR="000D4CAB" w:rsidRPr="0004030A">
        <w:t>s</w:t>
      </w:r>
      <w:bookmarkEnd w:id="10"/>
      <w:bookmarkEnd w:id="11"/>
      <w:bookmarkEnd w:id="12"/>
    </w:p>
    <w:p w14:paraId="6C17DB62" w14:textId="62BD1DF0" w:rsidR="000A2E16" w:rsidRDefault="001E5A10">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r>
        <w:rPr>
          <w:caps w:val="0"/>
        </w:rPr>
        <w:fldChar w:fldCharType="begin"/>
      </w:r>
      <w:r>
        <w:rPr>
          <w:caps w:val="0"/>
        </w:rPr>
        <w:instrText xml:space="preserve"> TOC \o "2-3" \h \z \t "Heading 1,1,1-līmeņa-virsraksts,1" </w:instrText>
      </w:r>
      <w:r>
        <w:rPr>
          <w:caps w:val="0"/>
        </w:rPr>
        <w:fldChar w:fldCharType="separate"/>
      </w:r>
      <w:hyperlink w:anchor="_Toc193250580" w:history="1">
        <w:r w:rsidR="000A2E16" w:rsidRPr="003D3588">
          <w:rPr>
            <w:rStyle w:val="Hyperlink"/>
            <w:noProof/>
          </w:rPr>
          <w:t>Ievads</w:t>
        </w:r>
        <w:r w:rsidR="000A2E16">
          <w:rPr>
            <w:noProof/>
            <w:webHidden/>
          </w:rPr>
          <w:tab/>
        </w:r>
        <w:r w:rsidR="000A2E16">
          <w:rPr>
            <w:noProof/>
            <w:webHidden/>
          </w:rPr>
          <w:fldChar w:fldCharType="begin"/>
        </w:r>
        <w:r w:rsidR="000A2E16">
          <w:rPr>
            <w:noProof/>
            <w:webHidden/>
          </w:rPr>
          <w:instrText xml:space="preserve"> PAGEREF _Toc193250580 \h </w:instrText>
        </w:r>
        <w:r w:rsidR="000A2E16">
          <w:rPr>
            <w:noProof/>
            <w:webHidden/>
          </w:rPr>
        </w:r>
        <w:r w:rsidR="000A2E16">
          <w:rPr>
            <w:noProof/>
            <w:webHidden/>
          </w:rPr>
          <w:fldChar w:fldCharType="separate"/>
        </w:r>
        <w:r w:rsidR="000A2E16">
          <w:rPr>
            <w:noProof/>
            <w:webHidden/>
          </w:rPr>
          <w:t>5</w:t>
        </w:r>
        <w:r w:rsidR="000A2E16">
          <w:rPr>
            <w:noProof/>
            <w:webHidden/>
          </w:rPr>
          <w:fldChar w:fldCharType="end"/>
        </w:r>
      </w:hyperlink>
    </w:p>
    <w:p w14:paraId="6A48428C" w14:textId="616BD4AA" w:rsidR="000A2E16" w:rsidRDefault="000A2E16">
      <w:pPr>
        <w:pStyle w:val="TOC1"/>
        <w:tabs>
          <w:tab w:val="left" w:pos="482"/>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3250581" w:history="1">
        <w:r w:rsidRPr="003D3588">
          <w:rPr>
            <w:rStyle w:val="Hyperlink"/>
            <w:noProof/>
          </w:rPr>
          <w:t>1.</w:t>
        </w:r>
        <w:r>
          <w:rPr>
            <w:rFonts w:asciiTheme="minorHAnsi" w:eastAsiaTheme="minorEastAsia" w:hAnsiTheme="minorHAnsi" w:cstheme="minorBidi"/>
            <w:caps w:val="0"/>
            <w:noProof/>
            <w:kern w:val="2"/>
            <w:szCs w:val="24"/>
            <w:lang w:val="en-US" w:eastAsia="en-US"/>
            <w14:ligatures w14:val="standardContextual"/>
          </w:rPr>
          <w:tab/>
        </w:r>
        <w:r w:rsidRPr="003D3588">
          <w:rPr>
            <w:rStyle w:val="Hyperlink"/>
            <w:noProof/>
          </w:rPr>
          <w:t>Analītiskā daļa</w:t>
        </w:r>
        <w:r>
          <w:rPr>
            <w:noProof/>
            <w:webHidden/>
          </w:rPr>
          <w:tab/>
        </w:r>
        <w:r>
          <w:rPr>
            <w:noProof/>
            <w:webHidden/>
          </w:rPr>
          <w:fldChar w:fldCharType="begin"/>
        </w:r>
        <w:r>
          <w:rPr>
            <w:noProof/>
            <w:webHidden/>
          </w:rPr>
          <w:instrText xml:space="preserve"> PAGEREF _Toc193250581 \h </w:instrText>
        </w:r>
        <w:r>
          <w:rPr>
            <w:noProof/>
            <w:webHidden/>
          </w:rPr>
        </w:r>
        <w:r>
          <w:rPr>
            <w:noProof/>
            <w:webHidden/>
          </w:rPr>
          <w:fldChar w:fldCharType="separate"/>
        </w:r>
        <w:r>
          <w:rPr>
            <w:noProof/>
            <w:webHidden/>
          </w:rPr>
          <w:t>7</w:t>
        </w:r>
        <w:r>
          <w:rPr>
            <w:noProof/>
            <w:webHidden/>
          </w:rPr>
          <w:fldChar w:fldCharType="end"/>
        </w:r>
      </w:hyperlink>
    </w:p>
    <w:p w14:paraId="712DF01D" w14:textId="3740F65E" w:rsidR="000A2E16" w:rsidRDefault="000A2E16">
      <w:pPr>
        <w:pStyle w:val="TOC2"/>
        <w:rPr>
          <w:rFonts w:asciiTheme="minorHAnsi" w:eastAsiaTheme="minorEastAsia" w:hAnsiTheme="minorHAnsi" w:cstheme="minorBidi"/>
          <w:noProof/>
          <w:kern w:val="2"/>
          <w:szCs w:val="24"/>
          <w:lang w:val="en-US" w:eastAsia="en-US"/>
          <w14:ligatures w14:val="standardContextual"/>
        </w:rPr>
      </w:pPr>
      <w:hyperlink w:anchor="_Toc193250582" w:history="1">
        <w:r w:rsidRPr="003D3588">
          <w:rPr>
            <w:rStyle w:val="Hyperlink"/>
            <w:noProof/>
          </w:rPr>
          <w:t>1.1</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Pamatjēdzienu apraksts un definīcija</w:t>
        </w:r>
        <w:r>
          <w:rPr>
            <w:noProof/>
            <w:webHidden/>
          </w:rPr>
          <w:tab/>
        </w:r>
        <w:r>
          <w:rPr>
            <w:noProof/>
            <w:webHidden/>
          </w:rPr>
          <w:fldChar w:fldCharType="begin"/>
        </w:r>
        <w:r>
          <w:rPr>
            <w:noProof/>
            <w:webHidden/>
          </w:rPr>
          <w:instrText xml:space="preserve"> PAGEREF _Toc193250582 \h </w:instrText>
        </w:r>
        <w:r>
          <w:rPr>
            <w:noProof/>
            <w:webHidden/>
          </w:rPr>
        </w:r>
        <w:r>
          <w:rPr>
            <w:noProof/>
            <w:webHidden/>
          </w:rPr>
          <w:fldChar w:fldCharType="separate"/>
        </w:r>
        <w:r>
          <w:rPr>
            <w:noProof/>
            <w:webHidden/>
          </w:rPr>
          <w:t>7</w:t>
        </w:r>
        <w:r>
          <w:rPr>
            <w:noProof/>
            <w:webHidden/>
          </w:rPr>
          <w:fldChar w:fldCharType="end"/>
        </w:r>
      </w:hyperlink>
    </w:p>
    <w:p w14:paraId="0A618106" w14:textId="41EBC26C" w:rsidR="000A2E16" w:rsidRDefault="000A2E16">
      <w:pPr>
        <w:pStyle w:val="TOC2"/>
        <w:rPr>
          <w:rFonts w:asciiTheme="minorHAnsi" w:eastAsiaTheme="minorEastAsia" w:hAnsiTheme="minorHAnsi" w:cstheme="minorBidi"/>
          <w:noProof/>
          <w:kern w:val="2"/>
          <w:szCs w:val="24"/>
          <w:lang w:val="en-US" w:eastAsia="en-US"/>
          <w14:ligatures w14:val="standardContextual"/>
        </w:rPr>
      </w:pPr>
      <w:hyperlink w:anchor="_Toc193250583" w:history="1">
        <w:r w:rsidRPr="003D3588">
          <w:rPr>
            <w:rStyle w:val="Hyperlink"/>
            <w:noProof/>
          </w:rPr>
          <w:t>1.2</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Ādas melanomas diagnostikas metodes</w:t>
        </w:r>
        <w:r>
          <w:rPr>
            <w:noProof/>
            <w:webHidden/>
          </w:rPr>
          <w:tab/>
        </w:r>
        <w:r>
          <w:rPr>
            <w:noProof/>
            <w:webHidden/>
          </w:rPr>
          <w:fldChar w:fldCharType="begin"/>
        </w:r>
        <w:r>
          <w:rPr>
            <w:noProof/>
            <w:webHidden/>
          </w:rPr>
          <w:instrText xml:space="preserve"> PAGEREF _Toc193250583 \h </w:instrText>
        </w:r>
        <w:r>
          <w:rPr>
            <w:noProof/>
            <w:webHidden/>
          </w:rPr>
        </w:r>
        <w:r>
          <w:rPr>
            <w:noProof/>
            <w:webHidden/>
          </w:rPr>
          <w:fldChar w:fldCharType="separate"/>
        </w:r>
        <w:r>
          <w:rPr>
            <w:noProof/>
            <w:webHidden/>
          </w:rPr>
          <w:t>8</w:t>
        </w:r>
        <w:r>
          <w:rPr>
            <w:noProof/>
            <w:webHidden/>
          </w:rPr>
          <w:fldChar w:fldCharType="end"/>
        </w:r>
      </w:hyperlink>
    </w:p>
    <w:p w14:paraId="599F79A7" w14:textId="34951D45" w:rsidR="000A2E16" w:rsidRDefault="000A2E16">
      <w:pPr>
        <w:pStyle w:val="TOC3"/>
        <w:tabs>
          <w:tab w:val="left" w:pos="1440"/>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3250584" w:history="1">
        <w:r w:rsidRPr="003D3588">
          <w:rPr>
            <w:rStyle w:val="Hyperlink"/>
            <w:noProof/>
          </w:rPr>
          <w:t>1.2.1</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Neinvanzīvās metodes</w:t>
        </w:r>
        <w:r>
          <w:rPr>
            <w:noProof/>
            <w:webHidden/>
          </w:rPr>
          <w:tab/>
        </w:r>
        <w:r>
          <w:rPr>
            <w:noProof/>
            <w:webHidden/>
          </w:rPr>
          <w:fldChar w:fldCharType="begin"/>
        </w:r>
        <w:r>
          <w:rPr>
            <w:noProof/>
            <w:webHidden/>
          </w:rPr>
          <w:instrText xml:space="preserve"> PAGEREF _Toc193250584 \h </w:instrText>
        </w:r>
        <w:r>
          <w:rPr>
            <w:noProof/>
            <w:webHidden/>
          </w:rPr>
        </w:r>
        <w:r>
          <w:rPr>
            <w:noProof/>
            <w:webHidden/>
          </w:rPr>
          <w:fldChar w:fldCharType="separate"/>
        </w:r>
        <w:r>
          <w:rPr>
            <w:noProof/>
            <w:webHidden/>
          </w:rPr>
          <w:t>9</w:t>
        </w:r>
        <w:r>
          <w:rPr>
            <w:noProof/>
            <w:webHidden/>
          </w:rPr>
          <w:fldChar w:fldCharType="end"/>
        </w:r>
      </w:hyperlink>
    </w:p>
    <w:p w14:paraId="560AD787" w14:textId="2A645C65" w:rsidR="000A2E16" w:rsidRDefault="000A2E16">
      <w:pPr>
        <w:pStyle w:val="TOC3"/>
        <w:tabs>
          <w:tab w:val="left" w:pos="1440"/>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3250585" w:history="1">
        <w:r w:rsidRPr="003D3588">
          <w:rPr>
            <w:rStyle w:val="Hyperlink"/>
            <w:noProof/>
          </w:rPr>
          <w:t>1.2.2</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Invanzīvās metodes</w:t>
        </w:r>
        <w:r>
          <w:rPr>
            <w:noProof/>
            <w:webHidden/>
          </w:rPr>
          <w:tab/>
        </w:r>
        <w:r>
          <w:rPr>
            <w:noProof/>
            <w:webHidden/>
          </w:rPr>
          <w:fldChar w:fldCharType="begin"/>
        </w:r>
        <w:r>
          <w:rPr>
            <w:noProof/>
            <w:webHidden/>
          </w:rPr>
          <w:instrText xml:space="preserve"> PAGEREF _Toc193250585 \h </w:instrText>
        </w:r>
        <w:r>
          <w:rPr>
            <w:noProof/>
            <w:webHidden/>
          </w:rPr>
        </w:r>
        <w:r>
          <w:rPr>
            <w:noProof/>
            <w:webHidden/>
          </w:rPr>
          <w:fldChar w:fldCharType="separate"/>
        </w:r>
        <w:r>
          <w:rPr>
            <w:noProof/>
            <w:webHidden/>
          </w:rPr>
          <w:t>11</w:t>
        </w:r>
        <w:r>
          <w:rPr>
            <w:noProof/>
            <w:webHidden/>
          </w:rPr>
          <w:fldChar w:fldCharType="end"/>
        </w:r>
      </w:hyperlink>
    </w:p>
    <w:p w14:paraId="78FB4A67" w14:textId="4451147B" w:rsidR="000A2E16" w:rsidRDefault="000A2E16">
      <w:pPr>
        <w:pStyle w:val="TOC2"/>
        <w:rPr>
          <w:rFonts w:asciiTheme="minorHAnsi" w:eastAsiaTheme="minorEastAsia" w:hAnsiTheme="minorHAnsi" w:cstheme="minorBidi"/>
          <w:noProof/>
          <w:kern w:val="2"/>
          <w:szCs w:val="24"/>
          <w:lang w:val="en-US" w:eastAsia="en-US"/>
          <w14:ligatures w14:val="standardContextual"/>
        </w:rPr>
      </w:pPr>
      <w:hyperlink w:anchor="_Toc193250586" w:history="1">
        <w:r w:rsidRPr="003D3588">
          <w:rPr>
            <w:rStyle w:val="Hyperlink"/>
            <w:noProof/>
          </w:rPr>
          <w:t>1.3</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Ultravioletā starojuma fiziskie parametri</w:t>
        </w:r>
        <w:r>
          <w:rPr>
            <w:noProof/>
            <w:webHidden/>
          </w:rPr>
          <w:tab/>
        </w:r>
        <w:r>
          <w:rPr>
            <w:noProof/>
            <w:webHidden/>
          </w:rPr>
          <w:fldChar w:fldCharType="begin"/>
        </w:r>
        <w:r>
          <w:rPr>
            <w:noProof/>
            <w:webHidden/>
          </w:rPr>
          <w:instrText xml:space="preserve"> PAGEREF _Toc193250586 \h </w:instrText>
        </w:r>
        <w:r>
          <w:rPr>
            <w:noProof/>
            <w:webHidden/>
          </w:rPr>
        </w:r>
        <w:r>
          <w:rPr>
            <w:noProof/>
            <w:webHidden/>
          </w:rPr>
          <w:fldChar w:fldCharType="separate"/>
        </w:r>
        <w:r>
          <w:rPr>
            <w:noProof/>
            <w:webHidden/>
          </w:rPr>
          <w:t>12</w:t>
        </w:r>
        <w:r>
          <w:rPr>
            <w:noProof/>
            <w:webHidden/>
          </w:rPr>
          <w:fldChar w:fldCharType="end"/>
        </w:r>
      </w:hyperlink>
    </w:p>
    <w:p w14:paraId="5B6254FE" w14:textId="2B29BB2D" w:rsidR="000A2E16" w:rsidRDefault="000A2E16">
      <w:pPr>
        <w:pStyle w:val="TOC2"/>
        <w:rPr>
          <w:rFonts w:asciiTheme="minorHAnsi" w:eastAsiaTheme="minorEastAsia" w:hAnsiTheme="minorHAnsi" w:cstheme="minorBidi"/>
          <w:noProof/>
          <w:kern w:val="2"/>
          <w:szCs w:val="24"/>
          <w:lang w:val="en-US" w:eastAsia="en-US"/>
          <w14:ligatures w14:val="standardContextual"/>
        </w:rPr>
      </w:pPr>
      <w:hyperlink w:anchor="_Toc193250587" w:history="1">
        <w:r w:rsidRPr="003D3588">
          <w:rPr>
            <w:rStyle w:val="Hyperlink"/>
            <w:noProof/>
          </w:rPr>
          <w:t>1.4</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Sistēmas prototipa izstrāde un aprēķini</w:t>
        </w:r>
        <w:r>
          <w:rPr>
            <w:noProof/>
            <w:webHidden/>
          </w:rPr>
          <w:tab/>
        </w:r>
        <w:r>
          <w:rPr>
            <w:noProof/>
            <w:webHidden/>
          </w:rPr>
          <w:fldChar w:fldCharType="begin"/>
        </w:r>
        <w:r>
          <w:rPr>
            <w:noProof/>
            <w:webHidden/>
          </w:rPr>
          <w:instrText xml:space="preserve"> PAGEREF _Toc193250587 \h </w:instrText>
        </w:r>
        <w:r>
          <w:rPr>
            <w:noProof/>
            <w:webHidden/>
          </w:rPr>
        </w:r>
        <w:r>
          <w:rPr>
            <w:noProof/>
            <w:webHidden/>
          </w:rPr>
          <w:fldChar w:fldCharType="separate"/>
        </w:r>
        <w:r>
          <w:rPr>
            <w:noProof/>
            <w:webHidden/>
          </w:rPr>
          <w:t>15</w:t>
        </w:r>
        <w:r>
          <w:rPr>
            <w:noProof/>
            <w:webHidden/>
          </w:rPr>
          <w:fldChar w:fldCharType="end"/>
        </w:r>
      </w:hyperlink>
    </w:p>
    <w:p w14:paraId="66636C9D" w14:textId="2CB3640C" w:rsidR="000A2E16" w:rsidRDefault="000A2E16">
      <w:pPr>
        <w:pStyle w:val="TOC3"/>
        <w:tabs>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3250588" w:history="1">
        <w:r w:rsidRPr="003D3588">
          <w:rPr>
            <w:rStyle w:val="Hyperlink"/>
            <w:noProof/>
          </w:rPr>
          <w:t>1.4.1 UV diožu strāvas ierobežošanas rezistoru aprēķins</w:t>
        </w:r>
        <w:r>
          <w:rPr>
            <w:noProof/>
            <w:webHidden/>
          </w:rPr>
          <w:tab/>
        </w:r>
        <w:r>
          <w:rPr>
            <w:noProof/>
            <w:webHidden/>
          </w:rPr>
          <w:fldChar w:fldCharType="begin"/>
        </w:r>
        <w:r>
          <w:rPr>
            <w:noProof/>
            <w:webHidden/>
          </w:rPr>
          <w:instrText xml:space="preserve"> PAGEREF _Toc193250588 \h </w:instrText>
        </w:r>
        <w:r>
          <w:rPr>
            <w:noProof/>
            <w:webHidden/>
          </w:rPr>
        </w:r>
        <w:r>
          <w:rPr>
            <w:noProof/>
            <w:webHidden/>
          </w:rPr>
          <w:fldChar w:fldCharType="separate"/>
        </w:r>
        <w:r>
          <w:rPr>
            <w:noProof/>
            <w:webHidden/>
          </w:rPr>
          <w:t>17</w:t>
        </w:r>
        <w:r>
          <w:rPr>
            <w:noProof/>
            <w:webHidden/>
          </w:rPr>
          <w:fldChar w:fldCharType="end"/>
        </w:r>
      </w:hyperlink>
    </w:p>
    <w:p w14:paraId="0F4AA2CC" w14:textId="0F2DA4E1" w:rsidR="000A2E16" w:rsidRDefault="000A2E16">
      <w:pPr>
        <w:pStyle w:val="TOC3"/>
        <w:tabs>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3250589" w:history="1">
        <w:r w:rsidRPr="003D3588">
          <w:rPr>
            <w:rStyle w:val="Hyperlink"/>
            <w:noProof/>
          </w:rPr>
          <w:t>1.4.2 Rezistora jaudas aprēķins</w:t>
        </w:r>
        <w:r>
          <w:rPr>
            <w:noProof/>
            <w:webHidden/>
          </w:rPr>
          <w:tab/>
        </w:r>
        <w:r>
          <w:rPr>
            <w:noProof/>
            <w:webHidden/>
          </w:rPr>
          <w:fldChar w:fldCharType="begin"/>
        </w:r>
        <w:r>
          <w:rPr>
            <w:noProof/>
            <w:webHidden/>
          </w:rPr>
          <w:instrText xml:space="preserve"> PAGEREF _Toc193250589 \h </w:instrText>
        </w:r>
        <w:r>
          <w:rPr>
            <w:noProof/>
            <w:webHidden/>
          </w:rPr>
        </w:r>
        <w:r>
          <w:rPr>
            <w:noProof/>
            <w:webHidden/>
          </w:rPr>
          <w:fldChar w:fldCharType="separate"/>
        </w:r>
        <w:r>
          <w:rPr>
            <w:noProof/>
            <w:webHidden/>
          </w:rPr>
          <w:t>17</w:t>
        </w:r>
        <w:r>
          <w:rPr>
            <w:noProof/>
            <w:webHidden/>
          </w:rPr>
          <w:fldChar w:fldCharType="end"/>
        </w:r>
      </w:hyperlink>
    </w:p>
    <w:p w14:paraId="3D5424D5" w14:textId="27686F4B" w:rsidR="000A2E16" w:rsidRDefault="000A2E16">
      <w:pPr>
        <w:pStyle w:val="TOC3"/>
        <w:tabs>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3250590" w:history="1">
        <w:r w:rsidRPr="003D3588">
          <w:rPr>
            <w:rStyle w:val="Hyperlink"/>
            <w:noProof/>
            <w:lang w:val="en-US"/>
          </w:rPr>
          <w:t>1.4.3 Termorezistoru pretestības aprēķins</w:t>
        </w:r>
        <w:r>
          <w:rPr>
            <w:noProof/>
            <w:webHidden/>
          </w:rPr>
          <w:tab/>
        </w:r>
        <w:r>
          <w:rPr>
            <w:noProof/>
            <w:webHidden/>
          </w:rPr>
          <w:fldChar w:fldCharType="begin"/>
        </w:r>
        <w:r>
          <w:rPr>
            <w:noProof/>
            <w:webHidden/>
          </w:rPr>
          <w:instrText xml:space="preserve"> PAGEREF _Toc193250590 \h </w:instrText>
        </w:r>
        <w:r>
          <w:rPr>
            <w:noProof/>
            <w:webHidden/>
          </w:rPr>
        </w:r>
        <w:r>
          <w:rPr>
            <w:noProof/>
            <w:webHidden/>
          </w:rPr>
          <w:fldChar w:fldCharType="separate"/>
        </w:r>
        <w:r>
          <w:rPr>
            <w:noProof/>
            <w:webHidden/>
          </w:rPr>
          <w:t>17</w:t>
        </w:r>
        <w:r>
          <w:rPr>
            <w:noProof/>
            <w:webHidden/>
          </w:rPr>
          <w:fldChar w:fldCharType="end"/>
        </w:r>
      </w:hyperlink>
    </w:p>
    <w:p w14:paraId="6015C61C" w14:textId="33F4736B" w:rsidR="000A2E16" w:rsidRDefault="000A2E16">
      <w:pPr>
        <w:pStyle w:val="TOC3"/>
        <w:tabs>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3250591" w:history="1">
        <w:r w:rsidRPr="003D3588">
          <w:rPr>
            <w:rStyle w:val="Hyperlink"/>
            <w:noProof/>
            <w:lang w:val="en-US"/>
          </w:rPr>
          <w:t>Otrā versija 1.4 (spare one)</w:t>
        </w:r>
        <w:r>
          <w:rPr>
            <w:noProof/>
            <w:webHidden/>
          </w:rPr>
          <w:tab/>
        </w:r>
        <w:r>
          <w:rPr>
            <w:noProof/>
            <w:webHidden/>
          </w:rPr>
          <w:fldChar w:fldCharType="begin"/>
        </w:r>
        <w:r>
          <w:rPr>
            <w:noProof/>
            <w:webHidden/>
          </w:rPr>
          <w:instrText xml:space="preserve"> PAGEREF _Toc193250591 \h </w:instrText>
        </w:r>
        <w:r>
          <w:rPr>
            <w:noProof/>
            <w:webHidden/>
          </w:rPr>
        </w:r>
        <w:r>
          <w:rPr>
            <w:noProof/>
            <w:webHidden/>
          </w:rPr>
          <w:fldChar w:fldCharType="separate"/>
        </w:r>
        <w:r>
          <w:rPr>
            <w:noProof/>
            <w:webHidden/>
          </w:rPr>
          <w:t>18</w:t>
        </w:r>
        <w:r>
          <w:rPr>
            <w:noProof/>
            <w:webHidden/>
          </w:rPr>
          <w:fldChar w:fldCharType="end"/>
        </w:r>
      </w:hyperlink>
    </w:p>
    <w:p w14:paraId="3E5E0BFE" w14:textId="5F9D9701" w:rsidR="000A2E16" w:rsidRDefault="000A2E16">
      <w:pPr>
        <w:pStyle w:val="TOC2"/>
        <w:rPr>
          <w:rFonts w:asciiTheme="minorHAnsi" w:eastAsiaTheme="minorEastAsia" w:hAnsiTheme="minorHAnsi" w:cstheme="minorBidi"/>
          <w:noProof/>
          <w:kern w:val="2"/>
          <w:szCs w:val="24"/>
          <w:lang w:val="en-US" w:eastAsia="en-US"/>
          <w14:ligatures w14:val="standardContextual"/>
        </w:rPr>
      </w:pPr>
      <w:hyperlink w:anchor="_Toc193250592" w:history="1">
        <w:r w:rsidRPr="003D3588">
          <w:rPr>
            <w:rStyle w:val="Hyperlink"/>
            <w:noProof/>
          </w:rPr>
          <w:t>1.5</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Stāvokļa analīze un risinājuma aktualitāte</w:t>
        </w:r>
        <w:r>
          <w:rPr>
            <w:noProof/>
            <w:webHidden/>
          </w:rPr>
          <w:tab/>
        </w:r>
        <w:r>
          <w:rPr>
            <w:noProof/>
            <w:webHidden/>
          </w:rPr>
          <w:fldChar w:fldCharType="begin"/>
        </w:r>
        <w:r>
          <w:rPr>
            <w:noProof/>
            <w:webHidden/>
          </w:rPr>
          <w:instrText xml:space="preserve"> PAGEREF _Toc193250592 \h </w:instrText>
        </w:r>
        <w:r>
          <w:rPr>
            <w:noProof/>
            <w:webHidden/>
          </w:rPr>
        </w:r>
        <w:r>
          <w:rPr>
            <w:noProof/>
            <w:webHidden/>
          </w:rPr>
          <w:fldChar w:fldCharType="separate"/>
        </w:r>
        <w:r>
          <w:rPr>
            <w:noProof/>
            <w:webHidden/>
          </w:rPr>
          <w:t>20</w:t>
        </w:r>
        <w:r>
          <w:rPr>
            <w:noProof/>
            <w:webHidden/>
          </w:rPr>
          <w:fldChar w:fldCharType="end"/>
        </w:r>
      </w:hyperlink>
    </w:p>
    <w:p w14:paraId="38FEF7B9" w14:textId="4BD5D4D4" w:rsidR="000A2E16" w:rsidRDefault="000A2E16">
      <w:pPr>
        <w:pStyle w:val="TOC1"/>
        <w:tabs>
          <w:tab w:val="left" w:pos="482"/>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3250593" w:history="1">
        <w:r w:rsidRPr="003D3588">
          <w:rPr>
            <w:rStyle w:val="Hyperlink"/>
            <w:noProof/>
          </w:rPr>
          <w:t>2.</w:t>
        </w:r>
        <w:r>
          <w:rPr>
            <w:rFonts w:asciiTheme="minorHAnsi" w:eastAsiaTheme="minorEastAsia" w:hAnsiTheme="minorHAnsi" w:cstheme="minorBidi"/>
            <w:caps w:val="0"/>
            <w:noProof/>
            <w:kern w:val="2"/>
            <w:szCs w:val="24"/>
            <w:lang w:val="en-US" w:eastAsia="en-US"/>
            <w14:ligatures w14:val="standardContextual"/>
          </w:rPr>
          <w:tab/>
        </w:r>
        <w:r w:rsidRPr="003D3588">
          <w:rPr>
            <w:rStyle w:val="Hyperlink"/>
            <w:noProof/>
          </w:rPr>
          <w:t>Rīsinājuma daļa</w:t>
        </w:r>
        <w:r>
          <w:rPr>
            <w:noProof/>
            <w:webHidden/>
          </w:rPr>
          <w:tab/>
        </w:r>
        <w:r>
          <w:rPr>
            <w:noProof/>
            <w:webHidden/>
          </w:rPr>
          <w:fldChar w:fldCharType="begin"/>
        </w:r>
        <w:r>
          <w:rPr>
            <w:noProof/>
            <w:webHidden/>
          </w:rPr>
          <w:instrText xml:space="preserve"> PAGEREF _Toc193250593 \h </w:instrText>
        </w:r>
        <w:r>
          <w:rPr>
            <w:noProof/>
            <w:webHidden/>
          </w:rPr>
        </w:r>
        <w:r>
          <w:rPr>
            <w:noProof/>
            <w:webHidden/>
          </w:rPr>
          <w:fldChar w:fldCharType="separate"/>
        </w:r>
        <w:r>
          <w:rPr>
            <w:noProof/>
            <w:webHidden/>
          </w:rPr>
          <w:t>20</w:t>
        </w:r>
        <w:r>
          <w:rPr>
            <w:noProof/>
            <w:webHidden/>
          </w:rPr>
          <w:fldChar w:fldCharType="end"/>
        </w:r>
      </w:hyperlink>
    </w:p>
    <w:p w14:paraId="287255FD" w14:textId="6B004F4C" w:rsidR="000A2E16" w:rsidRDefault="000A2E16">
      <w:pPr>
        <w:pStyle w:val="TOC2"/>
        <w:rPr>
          <w:rFonts w:asciiTheme="minorHAnsi" w:eastAsiaTheme="minorEastAsia" w:hAnsiTheme="minorHAnsi" w:cstheme="minorBidi"/>
          <w:noProof/>
          <w:kern w:val="2"/>
          <w:szCs w:val="24"/>
          <w:lang w:val="en-US" w:eastAsia="en-US"/>
          <w14:ligatures w14:val="standardContextual"/>
        </w:rPr>
      </w:pPr>
      <w:hyperlink w:anchor="_Toc193250594" w:history="1">
        <w:r w:rsidRPr="003D3588">
          <w:rPr>
            <w:rStyle w:val="Hyperlink"/>
            <w:noProof/>
          </w:rPr>
          <w:t>2.1</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Sistēmas arhitektūras izveide</w:t>
        </w:r>
        <w:r>
          <w:rPr>
            <w:noProof/>
            <w:webHidden/>
          </w:rPr>
          <w:tab/>
        </w:r>
        <w:r>
          <w:rPr>
            <w:noProof/>
            <w:webHidden/>
          </w:rPr>
          <w:fldChar w:fldCharType="begin"/>
        </w:r>
        <w:r>
          <w:rPr>
            <w:noProof/>
            <w:webHidden/>
          </w:rPr>
          <w:instrText xml:space="preserve"> PAGEREF _Toc193250594 \h </w:instrText>
        </w:r>
        <w:r>
          <w:rPr>
            <w:noProof/>
            <w:webHidden/>
          </w:rPr>
        </w:r>
        <w:r>
          <w:rPr>
            <w:noProof/>
            <w:webHidden/>
          </w:rPr>
          <w:fldChar w:fldCharType="separate"/>
        </w:r>
        <w:r>
          <w:rPr>
            <w:noProof/>
            <w:webHidden/>
          </w:rPr>
          <w:t>20</w:t>
        </w:r>
        <w:r>
          <w:rPr>
            <w:noProof/>
            <w:webHidden/>
          </w:rPr>
          <w:fldChar w:fldCharType="end"/>
        </w:r>
      </w:hyperlink>
    </w:p>
    <w:p w14:paraId="4559A653" w14:textId="689F2437" w:rsidR="000A2E16" w:rsidRDefault="000A2E16">
      <w:pPr>
        <w:pStyle w:val="TOC2"/>
        <w:rPr>
          <w:rFonts w:asciiTheme="minorHAnsi" w:eastAsiaTheme="minorEastAsia" w:hAnsiTheme="minorHAnsi" w:cstheme="minorBidi"/>
          <w:noProof/>
          <w:kern w:val="2"/>
          <w:szCs w:val="24"/>
          <w:lang w:val="en-US" w:eastAsia="en-US"/>
          <w14:ligatures w14:val="standardContextual"/>
        </w:rPr>
      </w:pPr>
      <w:hyperlink w:anchor="_Toc193250595" w:history="1">
        <w:r w:rsidRPr="003D3588">
          <w:rPr>
            <w:rStyle w:val="Hyperlink"/>
            <w:noProof/>
          </w:rPr>
          <w:t>2.2</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PID algoritma izveide un integrācija</w:t>
        </w:r>
        <w:r>
          <w:rPr>
            <w:noProof/>
            <w:webHidden/>
          </w:rPr>
          <w:tab/>
        </w:r>
        <w:r>
          <w:rPr>
            <w:noProof/>
            <w:webHidden/>
          </w:rPr>
          <w:fldChar w:fldCharType="begin"/>
        </w:r>
        <w:r>
          <w:rPr>
            <w:noProof/>
            <w:webHidden/>
          </w:rPr>
          <w:instrText xml:space="preserve"> PAGEREF _Toc193250595 \h </w:instrText>
        </w:r>
        <w:r>
          <w:rPr>
            <w:noProof/>
            <w:webHidden/>
          </w:rPr>
        </w:r>
        <w:r>
          <w:rPr>
            <w:noProof/>
            <w:webHidden/>
          </w:rPr>
          <w:fldChar w:fldCharType="separate"/>
        </w:r>
        <w:r>
          <w:rPr>
            <w:noProof/>
            <w:webHidden/>
          </w:rPr>
          <w:t>20</w:t>
        </w:r>
        <w:r>
          <w:rPr>
            <w:noProof/>
            <w:webHidden/>
          </w:rPr>
          <w:fldChar w:fldCharType="end"/>
        </w:r>
      </w:hyperlink>
    </w:p>
    <w:p w14:paraId="1B4E88B5" w14:textId="2B91913F" w:rsidR="000A2E16" w:rsidRDefault="000A2E16">
      <w:pPr>
        <w:pStyle w:val="TOC2"/>
        <w:rPr>
          <w:rFonts w:asciiTheme="minorHAnsi" w:eastAsiaTheme="minorEastAsia" w:hAnsiTheme="minorHAnsi" w:cstheme="minorBidi"/>
          <w:noProof/>
          <w:kern w:val="2"/>
          <w:szCs w:val="24"/>
          <w:lang w:val="en-US" w:eastAsia="en-US"/>
          <w14:ligatures w14:val="standardContextual"/>
        </w:rPr>
      </w:pPr>
      <w:hyperlink w:anchor="_Toc193250596" w:history="1">
        <w:r w:rsidRPr="003D3588">
          <w:rPr>
            <w:rStyle w:val="Hyperlink"/>
            <w:noProof/>
          </w:rPr>
          <w:t>2.3</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Sistēmas rezultāti un optimizācija</w:t>
        </w:r>
        <w:r>
          <w:rPr>
            <w:noProof/>
            <w:webHidden/>
          </w:rPr>
          <w:tab/>
        </w:r>
        <w:r>
          <w:rPr>
            <w:noProof/>
            <w:webHidden/>
          </w:rPr>
          <w:fldChar w:fldCharType="begin"/>
        </w:r>
        <w:r>
          <w:rPr>
            <w:noProof/>
            <w:webHidden/>
          </w:rPr>
          <w:instrText xml:space="preserve"> PAGEREF _Toc193250596 \h </w:instrText>
        </w:r>
        <w:r>
          <w:rPr>
            <w:noProof/>
            <w:webHidden/>
          </w:rPr>
        </w:r>
        <w:r>
          <w:rPr>
            <w:noProof/>
            <w:webHidden/>
          </w:rPr>
          <w:fldChar w:fldCharType="separate"/>
        </w:r>
        <w:r>
          <w:rPr>
            <w:noProof/>
            <w:webHidden/>
          </w:rPr>
          <w:t>20</w:t>
        </w:r>
        <w:r>
          <w:rPr>
            <w:noProof/>
            <w:webHidden/>
          </w:rPr>
          <w:fldChar w:fldCharType="end"/>
        </w:r>
      </w:hyperlink>
    </w:p>
    <w:p w14:paraId="2EDF5754" w14:textId="6B053734" w:rsidR="000A2E16" w:rsidRDefault="000A2E16">
      <w:pPr>
        <w:pStyle w:val="TOC2"/>
        <w:rPr>
          <w:rFonts w:asciiTheme="minorHAnsi" w:eastAsiaTheme="minorEastAsia" w:hAnsiTheme="minorHAnsi" w:cstheme="minorBidi"/>
          <w:noProof/>
          <w:kern w:val="2"/>
          <w:szCs w:val="24"/>
          <w:lang w:val="en-US" w:eastAsia="en-US"/>
          <w14:ligatures w14:val="standardContextual"/>
        </w:rPr>
      </w:pPr>
      <w:hyperlink w:anchor="_Toc193250597" w:history="1">
        <w:r w:rsidRPr="003D3588">
          <w:rPr>
            <w:rStyle w:val="Hyperlink"/>
            <w:noProof/>
          </w:rPr>
          <w:t>2.4</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Ilgtermiņa stabilizācijas mehānismi</w:t>
        </w:r>
        <w:r>
          <w:rPr>
            <w:noProof/>
            <w:webHidden/>
          </w:rPr>
          <w:tab/>
        </w:r>
        <w:r>
          <w:rPr>
            <w:noProof/>
            <w:webHidden/>
          </w:rPr>
          <w:fldChar w:fldCharType="begin"/>
        </w:r>
        <w:r>
          <w:rPr>
            <w:noProof/>
            <w:webHidden/>
          </w:rPr>
          <w:instrText xml:space="preserve"> PAGEREF _Toc193250597 \h </w:instrText>
        </w:r>
        <w:r>
          <w:rPr>
            <w:noProof/>
            <w:webHidden/>
          </w:rPr>
        </w:r>
        <w:r>
          <w:rPr>
            <w:noProof/>
            <w:webHidden/>
          </w:rPr>
          <w:fldChar w:fldCharType="separate"/>
        </w:r>
        <w:r>
          <w:rPr>
            <w:noProof/>
            <w:webHidden/>
          </w:rPr>
          <w:t>20</w:t>
        </w:r>
        <w:r>
          <w:rPr>
            <w:noProof/>
            <w:webHidden/>
          </w:rPr>
          <w:fldChar w:fldCharType="end"/>
        </w:r>
      </w:hyperlink>
    </w:p>
    <w:p w14:paraId="4926079C" w14:textId="26618D06" w:rsidR="000A2E16" w:rsidRDefault="000A2E16">
      <w:pPr>
        <w:pStyle w:val="TOC1"/>
        <w:tabs>
          <w:tab w:val="left" w:pos="482"/>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3250598" w:history="1">
        <w:r w:rsidRPr="003D3588">
          <w:rPr>
            <w:rStyle w:val="Hyperlink"/>
            <w:noProof/>
          </w:rPr>
          <w:t>3.</w:t>
        </w:r>
        <w:r>
          <w:rPr>
            <w:rFonts w:asciiTheme="minorHAnsi" w:eastAsiaTheme="minorEastAsia" w:hAnsiTheme="minorHAnsi" w:cstheme="minorBidi"/>
            <w:caps w:val="0"/>
            <w:noProof/>
            <w:kern w:val="2"/>
            <w:szCs w:val="24"/>
            <w:lang w:val="en-US" w:eastAsia="en-US"/>
            <w14:ligatures w14:val="standardContextual"/>
          </w:rPr>
          <w:tab/>
        </w:r>
        <w:r w:rsidRPr="003D3588">
          <w:rPr>
            <w:rStyle w:val="Hyperlink"/>
            <w:noProof/>
          </w:rPr>
          <w:t>Rīsinājuma pārbaudes daļa</w:t>
        </w:r>
        <w:r>
          <w:rPr>
            <w:noProof/>
            <w:webHidden/>
          </w:rPr>
          <w:tab/>
        </w:r>
        <w:r>
          <w:rPr>
            <w:noProof/>
            <w:webHidden/>
          </w:rPr>
          <w:fldChar w:fldCharType="begin"/>
        </w:r>
        <w:r>
          <w:rPr>
            <w:noProof/>
            <w:webHidden/>
          </w:rPr>
          <w:instrText xml:space="preserve"> PAGEREF _Toc193250598 \h </w:instrText>
        </w:r>
        <w:r>
          <w:rPr>
            <w:noProof/>
            <w:webHidden/>
          </w:rPr>
        </w:r>
        <w:r>
          <w:rPr>
            <w:noProof/>
            <w:webHidden/>
          </w:rPr>
          <w:fldChar w:fldCharType="separate"/>
        </w:r>
        <w:r>
          <w:rPr>
            <w:noProof/>
            <w:webHidden/>
          </w:rPr>
          <w:t>21</w:t>
        </w:r>
        <w:r>
          <w:rPr>
            <w:noProof/>
            <w:webHidden/>
          </w:rPr>
          <w:fldChar w:fldCharType="end"/>
        </w:r>
      </w:hyperlink>
    </w:p>
    <w:p w14:paraId="52FEBA32" w14:textId="4247DEBC" w:rsidR="000A2E16" w:rsidRDefault="000A2E16">
      <w:pPr>
        <w:pStyle w:val="TOC2"/>
        <w:rPr>
          <w:rFonts w:asciiTheme="minorHAnsi" w:eastAsiaTheme="minorEastAsia" w:hAnsiTheme="minorHAnsi" w:cstheme="minorBidi"/>
          <w:noProof/>
          <w:kern w:val="2"/>
          <w:szCs w:val="24"/>
          <w:lang w:val="en-US" w:eastAsia="en-US"/>
          <w14:ligatures w14:val="standardContextual"/>
        </w:rPr>
      </w:pPr>
      <w:hyperlink w:anchor="_Toc193250599" w:history="1">
        <w:r w:rsidRPr="003D3588">
          <w:rPr>
            <w:rStyle w:val="Hyperlink"/>
            <w:noProof/>
          </w:rPr>
          <w:t>3.1</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Eksperimenta …</w:t>
        </w:r>
        <w:r>
          <w:rPr>
            <w:noProof/>
            <w:webHidden/>
          </w:rPr>
          <w:tab/>
        </w:r>
        <w:r>
          <w:rPr>
            <w:noProof/>
            <w:webHidden/>
          </w:rPr>
          <w:fldChar w:fldCharType="begin"/>
        </w:r>
        <w:r>
          <w:rPr>
            <w:noProof/>
            <w:webHidden/>
          </w:rPr>
          <w:instrText xml:space="preserve"> PAGEREF _Toc193250599 \h </w:instrText>
        </w:r>
        <w:r>
          <w:rPr>
            <w:noProof/>
            <w:webHidden/>
          </w:rPr>
        </w:r>
        <w:r>
          <w:rPr>
            <w:noProof/>
            <w:webHidden/>
          </w:rPr>
          <w:fldChar w:fldCharType="separate"/>
        </w:r>
        <w:r>
          <w:rPr>
            <w:noProof/>
            <w:webHidden/>
          </w:rPr>
          <w:t>21</w:t>
        </w:r>
        <w:r>
          <w:rPr>
            <w:noProof/>
            <w:webHidden/>
          </w:rPr>
          <w:fldChar w:fldCharType="end"/>
        </w:r>
      </w:hyperlink>
    </w:p>
    <w:p w14:paraId="1139F7CB" w14:textId="5F35C200" w:rsidR="000A2E16" w:rsidRDefault="000A2E16">
      <w:pPr>
        <w:pStyle w:val="TOC2"/>
        <w:rPr>
          <w:rFonts w:asciiTheme="minorHAnsi" w:eastAsiaTheme="minorEastAsia" w:hAnsiTheme="minorHAnsi" w:cstheme="minorBidi"/>
          <w:noProof/>
          <w:kern w:val="2"/>
          <w:szCs w:val="24"/>
          <w:lang w:val="en-US" w:eastAsia="en-US"/>
          <w14:ligatures w14:val="standardContextual"/>
        </w:rPr>
      </w:pPr>
      <w:hyperlink w:anchor="_Toc193250600" w:history="1">
        <w:r w:rsidRPr="003D3588">
          <w:rPr>
            <w:rStyle w:val="Hyperlink"/>
            <w:noProof/>
          </w:rPr>
          <w:t>3.2</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Sistēmas testēšanas rezultāti</w:t>
        </w:r>
        <w:r>
          <w:rPr>
            <w:noProof/>
            <w:webHidden/>
          </w:rPr>
          <w:tab/>
        </w:r>
        <w:r>
          <w:rPr>
            <w:noProof/>
            <w:webHidden/>
          </w:rPr>
          <w:fldChar w:fldCharType="begin"/>
        </w:r>
        <w:r>
          <w:rPr>
            <w:noProof/>
            <w:webHidden/>
          </w:rPr>
          <w:instrText xml:space="preserve"> PAGEREF _Toc193250600 \h </w:instrText>
        </w:r>
        <w:r>
          <w:rPr>
            <w:noProof/>
            <w:webHidden/>
          </w:rPr>
        </w:r>
        <w:r>
          <w:rPr>
            <w:noProof/>
            <w:webHidden/>
          </w:rPr>
          <w:fldChar w:fldCharType="separate"/>
        </w:r>
        <w:r>
          <w:rPr>
            <w:noProof/>
            <w:webHidden/>
          </w:rPr>
          <w:t>21</w:t>
        </w:r>
        <w:r>
          <w:rPr>
            <w:noProof/>
            <w:webHidden/>
          </w:rPr>
          <w:fldChar w:fldCharType="end"/>
        </w:r>
      </w:hyperlink>
    </w:p>
    <w:p w14:paraId="77E3E23C" w14:textId="73BB47D8" w:rsidR="000A2E16" w:rsidRDefault="000A2E16">
      <w:pPr>
        <w:pStyle w:val="TOC2"/>
        <w:rPr>
          <w:rFonts w:asciiTheme="minorHAnsi" w:eastAsiaTheme="minorEastAsia" w:hAnsiTheme="minorHAnsi" w:cstheme="minorBidi"/>
          <w:noProof/>
          <w:kern w:val="2"/>
          <w:szCs w:val="24"/>
          <w:lang w:val="en-US" w:eastAsia="en-US"/>
          <w14:ligatures w14:val="standardContextual"/>
        </w:rPr>
      </w:pPr>
      <w:hyperlink w:anchor="_Toc193250601" w:history="1">
        <w:r w:rsidRPr="003D3588">
          <w:rPr>
            <w:rStyle w:val="Hyperlink"/>
            <w:noProof/>
          </w:rPr>
          <w:t>3.3</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Salīdzinājums ar tradicionālām metodēm</w:t>
        </w:r>
        <w:r>
          <w:rPr>
            <w:noProof/>
            <w:webHidden/>
          </w:rPr>
          <w:tab/>
        </w:r>
        <w:r>
          <w:rPr>
            <w:noProof/>
            <w:webHidden/>
          </w:rPr>
          <w:fldChar w:fldCharType="begin"/>
        </w:r>
        <w:r>
          <w:rPr>
            <w:noProof/>
            <w:webHidden/>
          </w:rPr>
          <w:instrText xml:space="preserve"> PAGEREF _Toc193250601 \h </w:instrText>
        </w:r>
        <w:r>
          <w:rPr>
            <w:noProof/>
            <w:webHidden/>
          </w:rPr>
        </w:r>
        <w:r>
          <w:rPr>
            <w:noProof/>
            <w:webHidden/>
          </w:rPr>
          <w:fldChar w:fldCharType="separate"/>
        </w:r>
        <w:r>
          <w:rPr>
            <w:noProof/>
            <w:webHidden/>
          </w:rPr>
          <w:t>21</w:t>
        </w:r>
        <w:r>
          <w:rPr>
            <w:noProof/>
            <w:webHidden/>
          </w:rPr>
          <w:fldChar w:fldCharType="end"/>
        </w:r>
      </w:hyperlink>
    </w:p>
    <w:p w14:paraId="7C6B208A" w14:textId="6A583077" w:rsidR="000A2E16" w:rsidRDefault="000A2E16">
      <w:pPr>
        <w:pStyle w:val="TOC2"/>
        <w:rPr>
          <w:rFonts w:asciiTheme="minorHAnsi" w:eastAsiaTheme="minorEastAsia" w:hAnsiTheme="minorHAnsi" w:cstheme="minorBidi"/>
          <w:noProof/>
          <w:kern w:val="2"/>
          <w:szCs w:val="24"/>
          <w:lang w:val="en-US" w:eastAsia="en-US"/>
          <w14:ligatures w14:val="standardContextual"/>
        </w:rPr>
      </w:pPr>
      <w:hyperlink w:anchor="_Toc193250602" w:history="1">
        <w:r w:rsidRPr="003D3588">
          <w:rPr>
            <w:rStyle w:val="Hyperlink"/>
            <w:noProof/>
          </w:rPr>
          <w:t>3.4</w:t>
        </w:r>
        <w:r>
          <w:rPr>
            <w:rFonts w:asciiTheme="minorHAnsi" w:eastAsiaTheme="minorEastAsia" w:hAnsiTheme="minorHAnsi" w:cstheme="minorBidi"/>
            <w:noProof/>
            <w:kern w:val="2"/>
            <w:szCs w:val="24"/>
            <w:lang w:val="en-US" w:eastAsia="en-US"/>
            <w14:ligatures w14:val="standardContextual"/>
          </w:rPr>
          <w:tab/>
        </w:r>
        <w:r w:rsidRPr="003D3588">
          <w:rPr>
            <w:rStyle w:val="Hyperlink"/>
            <w:noProof/>
          </w:rPr>
          <w:t>Rezultātu ietekme uz turpmākiem pētījumiem</w:t>
        </w:r>
        <w:r>
          <w:rPr>
            <w:noProof/>
            <w:webHidden/>
          </w:rPr>
          <w:tab/>
        </w:r>
        <w:r>
          <w:rPr>
            <w:noProof/>
            <w:webHidden/>
          </w:rPr>
          <w:fldChar w:fldCharType="begin"/>
        </w:r>
        <w:r>
          <w:rPr>
            <w:noProof/>
            <w:webHidden/>
          </w:rPr>
          <w:instrText xml:space="preserve"> PAGEREF _Toc193250602 \h </w:instrText>
        </w:r>
        <w:r>
          <w:rPr>
            <w:noProof/>
            <w:webHidden/>
          </w:rPr>
        </w:r>
        <w:r>
          <w:rPr>
            <w:noProof/>
            <w:webHidden/>
          </w:rPr>
          <w:fldChar w:fldCharType="separate"/>
        </w:r>
        <w:r>
          <w:rPr>
            <w:noProof/>
            <w:webHidden/>
          </w:rPr>
          <w:t>21</w:t>
        </w:r>
        <w:r>
          <w:rPr>
            <w:noProof/>
            <w:webHidden/>
          </w:rPr>
          <w:fldChar w:fldCharType="end"/>
        </w:r>
      </w:hyperlink>
    </w:p>
    <w:p w14:paraId="34CC3B01" w14:textId="1BC59582" w:rsidR="000A2E16" w:rsidRDefault="000A2E16">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3250603" w:history="1">
        <w:r w:rsidRPr="003D3588">
          <w:rPr>
            <w:rStyle w:val="Hyperlink"/>
            <w:noProof/>
          </w:rPr>
          <w:t>Rezultāti un secinājumi</w:t>
        </w:r>
        <w:r>
          <w:rPr>
            <w:noProof/>
            <w:webHidden/>
          </w:rPr>
          <w:tab/>
        </w:r>
        <w:r>
          <w:rPr>
            <w:noProof/>
            <w:webHidden/>
          </w:rPr>
          <w:fldChar w:fldCharType="begin"/>
        </w:r>
        <w:r>
          <w:rPr>
            <w:noProof/>
            <w:webHidden/>
          </w:rPr>
          <w:instrText xml:space="preserve"> PAGEREF _Toc193250603 \h </w:instrText>
        </w:r>
        <w:r>
          <w:rPr>
            <w:noProof/>
            <w:webHidden/>
          </w:rPr>
        </w:r>
        <w:r>
          <w:rPr>
            <w:noProof/>
            <w:webHidden/>
          </w:rPr>
          <w:fldChar w:fldCharType="separate"/>
        </w:r>
        <w:r>
          <w:rPr>
            <w:noProof/>
            <w:webHidden/>
          </w:rPr>
          <w:t>22</w:t>
        </w:r>
        <w:r>
          <w:rPr>
            <w:noProof/>
            <w:webHidden/>
          </w:rPr>
          <w:fldChar w:fldCharType="end"/>
        </w:r>
      </w:hyperlink>
    </w:p>
    <w:p w14:paraId="1A006C5C" w14:textId="25C24F98" w:rsidR="000A2E16" w:rsidRDefault="000A2E16">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3250604" w:history="1">
        <w:r w:rsidRPr="003D3588">
          <w:rPr>
            <w:rStyle w:val="Hyperlink"/>
            <w:noProof/>
          </w:rPr>
          <w:t>Izmantotie informācijas avoti</w:t>
        </w:r>
        <w:r>
          <w:rPr>
            <w:noProof/>
            <w:webHidden/>
          </w:rPr>
          <w:tab/>
        </w:r>
        <w:r>
          <w:rPr>
            <w:noProof/>
            <w:webHidden/>
          </w:rPr>
          <w:fldChar w:fldCharType="begin"/>
        </w:r>
        <w:r>
          <w:rPr>
            <w:noProof/>
            <w:webHidden/>
          </w:rPr>
          <w:instrText xml:space="preserve"> PAGEREF _Toc193250604 \h </w:instrText>
        </w:r>
        <w:r>
          <w:rPr>
            <w:noProof/>
            <w:webHidden/>
          </w:rPr>
        </w:r>
        <w:r>
          <w:rPr>
            <w:noProof/>
            <w:webHidden/>
          </w:rPr>
          <w:fldChar w:fldCharType="separate"/>
        </w:r>
        <w:r>
          <w:rPr>
            <w:noProof/>
            <w:webHidden/>
          </w:rPr>
          <w:t>23</w:t>
        </w:r>
        <w:r>
          <w:rPr>
            <w:noProof/>
            <w:webHidden/>
          </w:rPr>
          <w:fldChar w:fldCharType="end"/>
        </w:r>
      </w:hyperlink>
    </w:p>
    <w:p w14:paraId="1D49B47B" w14:textId="0090D677" w:rsidR="000A2E16" w:rsidRDefault="000A2E16">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3250605" w:history="1">
        <w:r w:rsidRPr="003D3588">
          <w:rPr>
            <w:rStyle w:val="Hyperlink"/>
            <w:noProof/>
          </w:rPr>
          <w:t>Pielikumi</w:t>
        </w:r>
        <w:r>
          <w:rPr>
            <w:noProof/>
            <w:webHidden/>
          </w:rPr>
          <w:tab/>
        </w:r>
        <w:r>
          <w:rPr>
            <w:noProof/>
            <w:webHidden/>
          </w:rPr>
          <w:fldChar w:fldCharType="begin"/>
        </w:r>
        <w:r>
          <w:rPr>
            <w:noProof/>
            <w:webHidden/>
          </w:rPr>
          <w:instrText xml:space="preserve"> PAGEREF _Toc193250605 \h </w:instrText>
        </w:r>
        <w:r>
          <w:rPr>
            <w:noProof/>
            <w:webHidden/>
          </w:rPr>
        </w:r>
        <w:r>
          <w:rPr>
            <w:noProof/>
            <w:webHidden/>
          </w:rPr>
          <w:fldChar w:fldCharType="separate"/>
        </w:r>
        <w:r>
          <w:rPr>
            <w:noProof/>
            <w:webHidden/>
          </w:rPr>
          <w:t>25</w:t>
        </w:r>
        <w:r>
          <w:rPr>
            <w:noProof/>
            <w:webHidden/>
          </w:rPr>
          <w:fldChar w:fldCharType="end"/>
        </w:r>
      </w:hyperlink>
    </w:p>
    <w:p w14:paraId="2FEBFE3D" w14:textId="2F9D88DC" w:rsidR="00FB16EC" w:rsidRPr="0004030A" w:rsidRDefault="001E5A10" w:rsidP="001E5A10">
      <w:pPr>
        <w:pStyle w:val="Virsraksts-neiekaujams-rdtja"/>
      </w:pPr>
      <w:r>
        <w:rPr>
          <w:rFonts w:eastAsia="Times New Roman"/>
          <w:caps w:val="0"/>
          <w:szCs w:val="20"/>
          <w:lang w:eastAsia="lv-LV"/>
        </w:rPr>
        <w:fldChar w:fldCharType="end"/>
      </w:r>
    </w:p>
    <w:p w14:paraId="43AB2DDD" w14:textId="5844FFC6" w:rsidR="00BD15E3" w:rsidRDefault="00BD15E3" w:rsidP="001E5A10">
      <w:pPr>
        <w:pStyle w:val="TOCHeading"/>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190B48E3" w14:textId="77777777" w:rsidR="000D4CAB" w:rsidRPr="00E47624" w:rsidRDefault="000D4CAB" w:rsidP="00672DCE">
      <w:pPr>
        <w:pStyle w:val="1-lmea-virsraksts"/>
      </w:pPr>
      <w:bookmarkStart w:id="13" w:name="_Toc193225581"/>
      <w:bookmarkStart w:id="14" w:name="_Toc193250580"/>
      <w:r w:rsidRPr="00E47624">
        <w:lastRenderedPageBreak/>
        <w:t>Ievads</w:t>
      </w:r>
      <w:bookmarkEnd w:id="13"/>
      <w:bookmarkEnd w:id="14"/>
    </w:p>
    <w:p w14:paraId="13830F62" w14:textId="06F01314" w:rsidR="00587CA8" w:rsidRDefault="009B1319" w:rsidP="00C67B74">
      <w:pPr>
        <w:pStyle w:val="Uzskaitjums-aizzmes"/>
        <w:numPr>
          <w:ilvl w:val="0"/>
          <w:numId w:val="0"/>
        </w:numPr>
        <w:ind w:firstLine="720"/>
      </w:pPr>
      <w:r>
        <w:t>Ādas melanoma un citi nelabvelīgie ādas audzēji ir viena no visbiežāk sastopamām onkoloģiskām slimībām Latvijā un tās izplatība turpina pieaugt. Katru gadu Latvijā vidēji tiek reģistrēti 215 jauni melanomas gadījumi un 1410 citu veidu ļaundabīgie ādas audzēji [1]. 2022. gadā no ādas melanomas nomira 69 cilvēki, bet no citiem audzējiem – 53 [1]., turklāt saslimstība ar šāda veida onkoloģiskām slimībām tiek diagnosticēta arvien jaunākiem cilvēkiem vecumā no 20 līdz 54 gadiem [1]. Šie dati norāda uz nopietnu veselības problēmu sabiedrībā, kas prasa efektīvu risinājumu nelabvēlīgo ādās audzēju agrīnai diagnostikai.</w:t>
      </w:r>
    </w:p>
    <w:p w14:paraId="2424C4CC" w14:textId="058CDD22" w:rsidR="009B1319" w:rsidRDefault="009B1319" w:rsidP="00C67B74">
      <w:pPr>
        <w:pStyle w:val="Uzskaitjums-aizzmes"/>
        <w:numPr>
          <w:ilvl w:val="0"/>
          <w:numId w:val="0"/>
        </w:numPr>
        <w:ind w:firstLine="720"/>
      </w:pPr>
      <w:r>
        <w:t xml:space="preserve">Ultravioletais (turpmāk UV) starojums ir viens no vairākiem galvenajiem </w:t>
      </w:r>
      <w:r w:rsidR="00C67B74">
        <w:t>faktoriem kas ietekmē audzēju attīstību cilvēkiem. Savukārt, UV starojums vienlaikus spēlē nozīmīgu lomu ādas melanomas diagnostikā, jo UV starojuma dēļ tiek iegūtas augstas kvalitātes attēli, kuri ir svarīgi ādas melanomas agrīnā diagnostikā.</w:t>
      </w:r>
    </w:p>
    <w:p w14:paraId="2319ED14" w14:textId="502955F9" w:rsidR="00C67B74" w:rsidRDefault="00C67B74" w:rsidP="00C67B74">
      <w:pPr>
        <w:pStyle w:val="Uzskaitjums-aizzmes"/>
        <w:numPr>
          <w:ilvl w:val="0"/>
          <w:numId w:val="0"/>
        </w:numPr>
        <w:ind w:firstLine="720"/>
      </w:pPr>
      <w:r>
        <w:t>Rīgas Tehniskās universitātes (RTU) un Latvijas Universitātes (LU) izstrādātā melanomas diagnostikas ierīce piedāvā inovatīvu un neinvanzīvu r</w:t>
      </w:r>
      <w:r w:rsidR="008C4168">
        <w:t>i</w:t>
      </w:r>
      <w:r>
        <w:t>sinājumu agrīnās diagnostikas veikšanai</w:t>
      </w:r>
      <w:r w:rsidR="00FA417E">
        <w:t xml:space="preserve"> [2]</w:t>
      </w:r>
      <w:r>
        <w:t>, kuras efektivitāti var uzlabot optimizējot UV diožu starojuma parametrus, piemēram, kā to temperatūra, spilgtums un dzīves cikls.</w:t>
      </w:r>
    </w:p>
    <w:p w14:paraId="6480A21C" w14:textId="080434A3" w:rsidR="00C67B74" w:rsidRDefault="00C67B74" w:rsidP="00C67B74">
      <w:pPr>
        <w:pStyle w:val="Uzskaitjums-aizzmes"/>
        <w:numPr>
          <w:ilvl w:val="0"/>
          <w:numId w:val="0"/>
        </w:numPr>
        <w:ind w:firstLine="720"/>
      </w:pPr>
      <w:r>
        <w:t xml:space="preserve">Bakalaura darba un tā pētījuma motivācija ir balstīta uz </w:t>
      </w:r>
      <w:r w:rsidR="00FA417E">
        <w:t>nepieciešamību uzlabot ādas melanomas diagnostikas ierīces spēju veikt kvalitatīvus attēlus, kas, savukārt uzlabos pašas diagnostikas precizitāti izstrādājot adaptīvo sistēmu, kura tiek balstīta uz PID algoritma. Šāda pieeja ļaus kompensēt ādas dabiski vājo starojumu un nodrošinās vienmērīgu apgaismojumu diagnostikas procesā.</w:t>
      </w:r>
    </w:p>
    <w:p w14:paraId="46467E9F" w14:textId="77777777" w:rsidR="00AC1932" w:rsidRPr="00F02283" w:rsidRDefault="00AC1932" w:rsidP="00C67B74">
      <w:pPr>
        <w:pStyle w:val="Uzskaitjums-aizzmes"/>
        <w:numPr>
          <w:ilvl w:val="0"/>
          <w:numId w:val="0"/>
        </w:numPr>
        <w:ind w:firstLine="720"/>
      </w:pPr>
    </w:p>
    <w:p w14:paraId="23AECAAE" w14:textId="36B21393" w:rsidR="00AC1932" w:rsidRDefault="00AC1932" w:rsidP="00E47624">
      <w:pPr>
        <w:pStyle w:val="Teksts"/>
      </w:pPr>
      <w:r>
        <w:t xml:space="preserve">Bakalaura darba </w:t>
      </w:r>
      <w:r w:rsidRPr="00AC1932">
        <w:rPr>
          <w:b/>
          <w:bCs/>
        </w:rPr>
        <w:t>mērķis</w:t>
      </w:r>
      <w:r w:rsidR="002E64DC">
        <w:t xml:space="preserve"> -</w:t>
      </w:r>
      <w:r>
        <w:t xml:space="preserve"> izstrādāt un izpētīt adaptīvu sistēmu starojuma parametru kontrolei ādas melanomas agrīnai diagnostikai.</w:t>
      </w:r>
    </w:p>
    <w:p w14:paraId="693947CA" w14:textId="197474BA" w:rsidR="00AC1932" w:rsidRDefault="00AC1932" w:rsidP="00E47624">
      <w:pPr>
        <w:pStyle w:val="Teksts"/>
      </w:pPr>
      <w:r>
        <w:t xml:space="preserve"> </w:t>
      </w:r>
    </w:p>
    <w:p w14:paraId="3DB44D00" w14:textId="48FAC73A" w:rsidR="00E33777" w:rsidRDefault="00AC1932" w:rsidP="00E33777">
      <w:pPr>
        <w:pStyle w:val="Teksts"/>
      </w:pPr>
      <w:r>
        <w:t>Izstrādātā sistēma optimizēs un pielāgos UV starojuma intensitāti, starojuma viļņa garumu un tā laiku,  pielāgojoties mainīgiem vides apstākļiem un pašu pacientu individuālajām ādas īpašībām, piemēram, kā ādas krāsa, ādas pigmentācija, u.c. ar ādu saistītie parametri un tās īpašības.</w:t>
      </w:r>
    </w:p>
    <w:p w14:paraId="48FC613A" w14:textId="77777777" w:rsidR="00E33777" w:rsidRDefault="00E33777" w:rsidP="00E33777">
      <w:pPr>
        <w:pStyle w:val="Teksts"/>
      </w:pPr>
    </w:p>
    <w:p w14:paraId="23611D0C" w14:textId="77777777" w:rsidR="00E33777" w:rsidRDefault="00E33777" w:rsidP="00E47624">
      <w:pPr>
        <w:pStyle w:val="Teksts"/>
      </w:pPr>
    </w:p>
    <w:p w14:paraId="33278916" w14:textId="77777777" w:rsidR="00E33777" w:rsidRDefault="00E33777" w:rsidP="00E47624">
      <w:pPr>
        <w:pStyle w:val="Teksts"/>
      </w:pPr>
    </w:p>
    <w:p w14:paraId="0D33B5A2" w14:textId="5FA40A2F" w:rsidR="00E33777" w:rsidRDefault="00AC1932" w:rsidP="00E47624">
      <w:pPr>
        <w:pStyle w:val="Teksts"/>
      </w:pPr>
      <w:r>
        <w:lastRenderedPageBreak/>
        <w:t xml:space="preserve">Lai sasniegtu darba izvirzīto mērķi tiek izvirzīti sekojošie uzdevumi: </w:t>
      </w:r>
    </w:p>
    <w:p w14:paraId="68C21002" w14:textId="77777777" w:rsidR="00D109DA" w:rsidRDefault="00D109DA" w:rsidP="00E47624">
      <w:pPr>
        <w:pStyle w:val="Teksts"/>
      </w:pPr>
    </w:p>
    <w:p w14:paraId="23827745" w14:textId="6AF60F4E" w:rsidR="00DA2A10" w:rsidRDefault="00DA2A10" w:rsidP="00C108B7">
      <w:pPr>
        <w:pStyle w:val="Teksts"/>
        <w:numPr>
          <w:ilvl w:val="0"/>
          <w:numId w:val="22"/>
        </w:numPr>
      </w:pPr>
      <w:r>
        <w:t>Izpētīt ādas vēža diagnostikas metodes un risinājumus;</w:t>
      </w:r>
    </w:p>
    <w:p w14:paraId="21165761" w14:textId="69C37E96" w:rsidR="00E33777" w:rsidRDefault="00E33777" w:rsidP="00D109DA">
      <w:pPr>
        <w:pStyle w:val="Teksts"/>
        <w:numPr>
          <w:ilvl w:val="0"/>
          <w:numId w:val="22"/>
        </w:numPr>
      </w:pPr>
      <w:r>
        <w:t>Izpētīt un analizēt UV starojuma fizikālās īpašības un to ietekmi uz ādas melanomas attēlu kvalitāti;</w:t>
      </w:r>
    </w:p>
    <w:p w14:paraId="702A1A0A" w14:textId="443AEA56" w:rsidR="00E33777" w:rsidRDefault="00D109DA" w:rsidP="00D109DA">
      <w:pPr>
        <w:pStyle w:val="Teksts"/>
        <w:numPr>
          <w:ilvl w:val="0"/>
          <w:numId w:val="22"/>
        </w:numPr>
      </w:pPr>
      <w:r>
        <w:t>Izstrādāt uz</w:t>
      </w:r>
      <w:r w:rsidR="00E33777">
        <w:t xml:space="preserve"> UV diožu</w:t>
      </w:r>
      <w:r>
        <w:t xml:space="preserve"> balstīto sistēmu</w:t>
      </w:r>
      <w:r w:rsidR="00E33777">
        <w:t xml:space="preserve"> īstermiņa </w:t>
      </w:r>
      <w:r>
        <w:t>parametru pētīšanai;</w:t>
      </w:r>
    </w:p>
    <w:p w14:paraId="5FD53286" w14:textId="57AABAD8" w:rsidR="00D109DA" w:rsidRDefault="00D109DA" w:rsidP="00D109DA">
      <w:pPr>
        <w:pStyle w:val="Teksts"/>
        <w:numPr>
          <w:ilvl w:val="0"/>
          <w:numId w:val="22"/>
        </w:numPr>
      </w:pPr>
      <w:r>
        <w:t xml:space="preserve">Izveidot un optimizēt </w:t>
      </w:r>
      <w:r w:rsidR="00A33BF7">
        <w:t>reāllaikam</w:t>
      </w:r>
      <w:r>
        <w:t xml:space="preserve"> uz PID balstītu kompensācijas algoritmu, kas spēs koriģēt UV diožu spilgtuma intensitātes un temperatūras svārstības, nodrošinot stabilu starojumu diagnostikas procesā;</w:t>
      </w:r>
    </w:p>
    <w:p w14:paraId="387F5A00" w14:textId="6FE05AF2" w:rsidR="00D109DA" w:rsidRDefault="00D109DA" w:rsidP="00D109DA">
      <w:pPr>
        <w:pStyle w:val="Teksts"/>
        <w:numPr>
          <w:ilvl w:val="0"/>
          <w:numId w:val="22"/>
        </w:numPr>
      </w:pPr>
      <w:r>
        <w:t>Izstrādāt ilgtermiņa mehānismu, kas spēs pielāgoties UV diožu novecošanai un spēs uzturēt vienmērīgu starojuma intensitāti ierīces ekspluatācijas laikā;</w:t>
      </w:r>
    </w:p>
    <w:p w14:paraId="0F5BFEC0" w14:textId="48D10B53" w:rsidR="00C108B7" w:rsidRDefault="00845E9E" w:rsidP="00C108B7">
      <w:pPr>
        <w:pStyle w:val="Teksts"/>
        <w:numPr>
          <w:ilvl w:val="0"/>
          <w:numId w:val="22"/>
        </w:numPr>
      </w:pPr>
      <w:r>
        <w:t>S</w:t>
      </w:r>
      <w:r w:rsidR="00C108B7">
        <w:t>alīdzināt</w:t>
      </w:r>
      <w:r>
        <w:t xml:space="preserve"> rezultātus ar tradicionālajām metodēm un</w:t>
      </w:r>
      <w:r w:rsidR="00C108B7">
        <w:t xml:space="preserve"> veikt secinājumus par izstrādātās sistēmas efektivitāti ādas melanomas ierīces ieviešanai.</w:t>
      </w:r>
    </w:p>
    <w:p w14:paraId="56054614" w14:textId="77777777" w:rsidR="00C108B7" w:rsidRDefault="00C108B7" w:rsidP="00C108B7">
      <w:pPr>
        <w:pStyle w:val="Teksts"/>
        <w:ind w:firstLine="0"/>
      </w:pPr>
    </w:p>
    <w:p w14:paraId="65C637A6" w14:textId="3EE522CA" w:rsidR="001C4216" w:rsidRDefault="001C4216" w:rsidP="001C4216">
      <w:pPr>
        <w:pStyle w:val="Teksts"/>
      </w:pPr>
      <w:r>
        <w:t xml:space="preserve">Uzdevumu izpildīšana </w:t>
      </w:r>
      <w:r w:rsidR="00881A4D">
        <w:t>ļ</w:t>
      </w:r>
      <w:r>
        <w:t>auj sasniegt izvirzīto mērķi – uzlabot ādas melanomas diagnostikas precizitāti, izmantojot adaptīvu UV starojuma parametru kontroles sistēmu. Darbs sniedz ieskatu UV starojuma fizikālās īpašībās, PID algoritma pielietojumā un izstrādātās sistēmas efektivitātes novērtēšanā. Mērķa sasniegšanai</w:t>
      </w:r>
      <w:r w:rsidR="00256003">
        <w:t xml:space="preserve"> tika izmantota </w:t>
      </w:r>
      <w:r w:rsidR="002D7690">
        <w:t>zinātniskā</w:t>
      </w:r>
      <w:r w:rsidR="00256003">
        <w:t xml:space="preserve"> literatūra un</w:t>
      </w:r>
      <w:r w:rsidR="00917CCB">
        <w:t xml:space="preserve"> vispārējie</w:t>
      </w:r>
      <w:r w:rsidR="00256003">
        <w:t xml:space="preserve"> informācijas avoti latviešu un angļu valodā – zinātniskie raksti un pētījumi, interneta resursi un darba autora ieguldījums darba eksp</w:t>
      </w:r>
      <w:r w:rsidR="003E635E">
        <w:t>e</w:t>
      </w:r>
      <w:r w:rsidR="00256003">
        <w:t>rimentālajā daļā.</w:t>
      </w:r>
    </w:p>
    <w:p w14:paraId="48B563BD" w14:textId="541F275C" w:rsidR="001C4216" w:rsidRDefault="001C4216" w:rsidP="001C4216">
      <w:pPr>
        <w:pStyle w:val="Teksts"/>
      </w:pPr>
      <w:r>
        <w:t>Darbs ir sadalīts … daļās ….</w:t>
      </w:r>
    </w:p>
    <w:p w14:paraId="5CCF7962" w14:textId="77777777" w:rsidR="001C4216" w:rsidRDefault="001C4216" w:rsidP="00C108B7">
      <w:pPr>
        <w:pStyle w:val="Teksts"/>
        <w:ind w:firstLine="0"/>
      </w:pPr>
    </w:p>
    <w:p w14:paraId="72AF8A6B" w14:textId="664ADB46" w:rsidR="00C108B7" w:rsidRDefault="00C108B7" w:rsidP="00C108B7">
      <w:pPr>
        <w:pStyle w:val="Teksts"/>
        <w:ind w:firstLine="0"/>
      </w:pPr>
      <w:r>
        <w:t xml:space="preserve">Darbs satur … lapas… </w:t>
      </w:r>
    </w:p>
    <w:p w14:paraId="4D912231" w14:textId="57B9C7D2" w:rsidR="00E47624" w:rsidRDefault="00E47624" w:rsidP="00E47624">
      <w:pPr>
        <w:pStyle w:val="Teksts"/>
      </w:pPr>
      <w:r>
        <w:br w:type="page"/>
      </w:r>
    </w:p>
    <w:p w14:paraId="53D984BF" w14:textId="7F5BF3DE" w:rsidR="008C4168" w:rsidRDefault="008C4168" w:rsidP="008C4168">
      <w:pPr>
        <w:pStyle w:val="1-lmea-virsraksts"/>
        <w:numPr>
          <w:ilvl w:val="0"/>
          <w:numId w:val="23"/>
        </w:numPr>
      </w:pPr>
      <w:bookmarkStart w:id="15" w:name="_Toc193225582"/>
      <w:bookmarkStart w:id="16" w:name="_Toc193250581"/>
      <w:r>
        <w:lastRenderedPageBreak/>
        <w:t>Analītiskā daļa</w:t>
      </w:r>
      <w:bookmarkEnd w:id="15"/>
      <w:bookmarkEnd w:id="16"/>
    </w:p>
    <w:p w14:paraId="6756E9BE" w14:textId="04C23BFC" w:rsidR="004866CB" w:rsidRPr="00C62860" w:rsidRDefault="003F241B" w:rsidP="00495B05">
      <w:pPr>
        <w:pStyle w:val="2-lmea-virsraksts"/>
        <w:numPr>
          <w:ilvl w:val="1"/>
          <w:numId w:val="23"/>
        </w:numPr>
      </w:pPr>
      <w:bookmarkStart w:id="17" w:name="_Toc193225583"/>
      <w:bookmarkStart w:id="18" w:name="_Toc193250582"/>
      <w:r>
        <w:t>Pamatjēdzienu apraksts un definīcija</w:t>
      </w:r>
      <w:bookmarkEnd w:id="17"/>
      <w:bookmarkEnd w:id="18"/>
    </w:p>
    <w:p w14:paraId="1CC71C3E" w14:textId="1EDFB1E5" w:rsidR="004866CB" w:rsidRDefault="004866CB" w:rsidP="00DF29CA">
      <w:pPr>
        <w:spacing w:after="160"/>
        <w:ind w:firstLine="360"/>
        <w:jc w:val="left"/>
      </w:pPr>
      <w:r>
        <w:t xml:space="preserve">Lai turpmākais bakalaura darba teksts un tā sadaļas visiem rastu vienādu izpratni par darbā lietoto terminoloģiju, šajā daļā tiks definēti un skaidroti galvenie jēdzieni, kuri būs cieši saistīti ar </w:t>
      </w:r>
      <w:r w:rsidR="00495B05">
        <w:t>darba izstrādi.</w:t>
      </w:r>
    </w:p>
    <w:p w14:paraId="7D446026" w14:textId="2D3A4A97" w:rsidR="00495B05" w:rsidRDefault="004866CB" w:rsidP="00DF29CA">
      <w:pPr>
        <w:spacing w:after="160"/>
        <w:ind w:firstLine="360"/>
        <w:jc w:val="left"/>
      </w:pPr>
      <w:r>
        <w:t xml:space="preserve">Melanoma – nelabvēlīgs ādas virsmas audzējs, kurš </w:t>
      </w:r>
      <w:r w:rsidR="0068241F">
        <w:t>rodas</w:t>
      </w:r>
      <w:r>
        <w:t xml:space="preserve"> no melanocītiem</w:t>
      </w:r>
      <w:r w:rsidR="00495B05">
        <w:t xml:space="preserve">, pigmentu ražojošās šūnas. Viena no agresīvākām ādas vēža formām [4]. </w:t>
      </w:r>
    </w:p>
    <w:p w14:paraId="18335155" w14:textId="445AC734" w:rsidR="00F253C2" w:rsidRDefault="00F253C2" w:rsidP="00DF29CA">
      <w:pPr>
        <w:spacing w:after="160"/>
        <w:ind w:firstLine="360"/>
        <w:jc w:val="left"/>
      </w:pPr>
      <w:r>
        <w:t>// Uzrakstīt par metodes jūtībām un specifiskuma nozīmi</w:t>
      </w:r>
    </w:p>
    <w:p w14:paraId="74649C08" w14:textId="05BE5D39" w:rsidR="003F27BB" w:rsidRDefault="003F27BB" w:rsidP="00DF29CA">
      <w:pPr>
        <w:spacing w:after="160"/>
        <w:ind w:firstLine="360"/>
        <w:jc w:val="left"/>
      </w:pPr>
      <w:r>
        <w:t>// Breslova biezuma skaidrojums</w:t>
      </w:r>
    </w:p>
    <w:p w14:paraId="1C54354D" w14:textId="77777777" w:rsidR="00DF29CA" w:rsidRDefault="00495B05" w:rsidP="00DF29CA">
      <w:pPr>
        <w:spacing w:after="160"/>
        <w:ind w:firstLine="360"/>
        <w:jc w:val="left"/>
      </w:pPr>
      <w:r>
        <w:t>Ultraviolets (UV) starojums – ir elektromagnētiskā starojuma viļņi ar garumu no 100 līdz +/- 400 nanometru (nm) diapazonā. Darbā tiek izmantot</w:t>
      </w:r>
      <w:r w:rsidR="002C2365">
        <w:t>as</w:t>
      </w:r>
      <w:r>
        <w:t xml:space="preserve"> UVA klases (315-400 nm) diapazona UV diodes</w:t>
      </w:r>
      <w:r w:rsidR="001B076F">
        <w:t xml:space="preserve"> [</w:t>
      </w:r>
      <w:r w:rsidR="002C2365">
        <w:t>5</w:t>
      </w:r>
      <w:r w:rsidR="001B076F">
        <w:t>]</w:t>
      </w:r>
      <w:r>
        <w:t>.</w:t>
      </w:r>
    </w:p>
    <w:p w14:paraId="07B14733" w14:textId="78A1C2F8" w:rsidR="00DF29CA" w:rsidRDefault="00DF29CA" w:rsidP="00DF29CA">
      <w:pPr>
        <w:spacing w:after="160"/>
        <w:ind w:firstLine="360"/>
        <w:jc w:val="left"/>
      </w:pPr>
      <w:r>
        <w:t xml:space="preserve">PID </w:t>
      </w:r>
      <w:r w:rsidR="0068241F">
        <w:t>kontrolieris</w:t>
      </w:r>
      <w:r>
        <w:t xml:space="preserve"> – PID jeb </w:t>
      </w:r>
      <w:r w:rsidR="00ED5D5A">
        <w:t>Proporcionalitāte</w:t>
      </w:r>
      <w:r>
        <w:t>-</w:t>
      </w:r>
      <w:r w:rsidR="00ED5D5A">
        <w:t>Integrālis</w:t>
      </w:r>
      <w:r>
        <w:t>-</w:t>
      </w:r>
      <w:r w:rsidR="00ED5D5A">
        <w:t>Atvasinājums</w:t>
      </w:r>
      <w:r>
        <w:t xml:space="preserve"> ir vadības algoritms ar kura palīdzību var stabilizēt veicamos procesus un uzlabot to precizitāti. Pats algoritms sastāv no trijām komponentēm</w:t>
      </w:r>
      <w:r w:rsidR="00144968">
        <w:t xml:space="preserve"> [6]</w:t>
      </w:r>
      <w:r>
        <w:t>:</w:t>
      </w:r>
    </w:p>
    <w:p w14:paraId="4DDFCCA1" w14:textId="5F5ADF5A" w:rsidR="00ED5D5A" w:rsidRPr="00ED5D5A" w:rsidRDefault="00ED5D5A" w:rsidP="00DF29CA">
      <w:pPr>
        <w:pStyle w:val="ListParagraph"/>
        <w:numPr>
          <w:ilvl w:val="0"/>
          <w:numId w:val="25"/>
        </w:numPr>
        <w:spacing w:after="160"/>
        <w:jc w:val="left"/>
        <w:rPr>
          <w:rFonts w:ascii="Times New Roman Bold" w:hAnsi="Times New Roman Bold"/>
          <w:b/>
          <w:bCs/>
          <w:caps/>
          <w:sz w:val="28"/>
          <w:szCs w:val="28"/>
        </w:rPr>
      </w:pPr>
      <w:r>
        <w:t>Proporcionalitātes</w:t>
      </w:r>
      <w:r w:rsidR="00DF29CA">
        <w:t xml:space="preserve"> komponente (P): </w:t>
      </w:r>
      <w:r>
        <w:t>reaģē uz kļūdu starp mērķa un faktisko vērtību;</w:t>
      </w:r>
    </w:p>
    <w:p w14:paraId="15EEAC9A" w14:textId="0C77B93C" w:rsidR="00ED5D5A" w:rsidRPr="00ED5D5A" w:rsidRDefault="00ED5D5A" w:rsidP="00DF29CA">
      <w:pPr>
        <w:pStyle w:val="ListParagraph"/>
        <w:numPr>
          <w:ilvl w:val="0"/>
          <w:numId w:val="25"/>
        </w:numPr>
        <w:spacing w:after="160"/>
        <w:jc w:val="left"/>
        <w:rPr>
          <w:rFonts w:ascii="Times New Roman Bold" w:hAnsi="Times New Roman Bold"/>
          <w:b/>
          <w:bCs/>
          <w:caps/>
          <w:sz w:val="28"/>
          <w:szCs w:val="28"/>
        </w:rPr>
      </w:pPr>
      <w:r>
        <w:t xml:space="preserve">Integrāļa komponente (I): uzglabā visu kļūmju datus un novērš ilgtermiņa nobīdes </w:t>
      </w:r>
      <w:r w:rsidR="005D3DD5">
        <w:t>algoritmā</w:t>
      </w:r>
      <w:r>
        <w:t>;</w:t>
      </w:r>
    </w:p>
    <w:p w14:paraId="06CFAB3E" w14:textId="74296198" w:rsidR="005D3DD5" w:rsidRPr="005D3DD5" w:rsidRDefault="00ED5D5A" w:rsidP="005D3DD5">
      <w:pPr>
        <w:pStyle w:val="ListParagraph"/>
        <w:numPr>
          <w:ilvl w:val="0"/>
          <w:numId w:val="25"/>
        </w:numPr>
        <w:spacing w:after="160"/>
        <w:jc w:val="left"/>
        <w:rPr>
          <w:rFonts w:ascii="Times New Roman Bold" w:hAnsi="Times New Roman Bold"/>
          <w:b/>
          <w:bCs/>
          <w:caps/>
          <w:sz w:val="28"/>
          <w:szCs w:val="28"/>
        </w:rPr>
      </w:pPr>
      <w:r>
        <w:t>Atvasinājuma komponente (D): Novēro kļūmju izmaiņu ātrumu.</w:t>
      </w:r>
    </w:p>
    <w:p w14:paraId="62FAA06F" w14:textId="0BFFB933" w:rsidR="005D3DD5" w:rsidRPr="005D3DD5" w:rsidRDefault="005D3DD5" w:rsidP="005D3DD5">
      <w:pPr>
        <w:pStyle w:val="Teksts"/>
        <w:ind w:firstLine="0"/>
      </w:pPr>
      <w:r>
        <w:t>PID algoritma formula:</w:t>
      </w:r>
    </w:p>
    <w:p w14:paraId="485BC557" w14:textId="1BB36151" w:rsidR="00144968" w:rsidRDefault="00144968" w:rsidP="00144968">
      <w:pPr>
        <w:pStyle w:val="Formula"/>
        <w:jc w:val="cente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oMath>
      <w:r w:rsidR="00964B51" w:rsidRPr="00964B51">
        <w:rPr>
          <w:rFonts w:eastAsiaTheme="minorEastAsia"/>
          <w:vertAlign w:val="subscript"/>
        </w:rPr>
        <w:t>p</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oMath>
      <w:r w:rsidR="00964B51" w:rsidRPr="00964B51">
        <w:rPr>
          <w:rFonts w:eastAsiaTheme="minorEastAsia"/>
          <w:vertAlign w:val="subscript"/>
        </w:rPr>
        <w:t>i</w:t>
      </w:r>
      <m:oMath>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e</m:t>
            </m:r>
          </m:e>
        </m:nary>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dτ+K</m:t>
        </m:r>
      </m:oMath>
      <w:r w:rsidR="00964B51" w:rsidRPr="00964B51">
        <w:rPr>
          <w:rFonts w:eastAsiaTheme="minorEastAsia"/>
          <w:vertAlign w:val="subscript"/>
        </w:rPr>
        <w:t>d</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e(t)</m:t>
        </m:r>
      </m:oMath>
    </w:p>
    <w:p w14:paraId="19444385" w14:textId="0806A965" w:rsidR="005D3DD5" w:rsidRDefault="005D3DD5" w:rsidP="005D3DD5">
      <w:pPr>
        <w:pStyle w:val="Formula"/>
        <w:spacing w:line="240" w:lineRule="auto"/>
        <w:jc w:val="both"/>
        <w:rPr>
          <w:rFonts w:eastAsiaTheme="minorEastAsia"/>
        </w:rPr>
      </w:pPr>
      <w:r>
        <w:rPr>
          <w:rFonts w:eastAsiaTheme="minorEastAsia"/>
        </w:rPr>
        <w:t xml:space="preserve">kur, </w:t>
      </w:r>
    </w:p>
    <w:p w14:paraId="783402FC" w14:textId="42E6145B" w:rsidR="005D3DD5" w:rsidRDefault="00964B51" w:rsidP="005D3DD5">
      <w:pPr>
        <w:pStyle w:val="Formula"/>
        <w:numPr>
          <w:ilvl w:val="0"/>
          <w:numId w:val="26"/>
        </w:numPr>
        <w:spacing w:line="240" w:lineRule="auto"/>
        <w:jc w:val="both"/>
        <w:rPr>
          <w:rFonts w:eastAsiaTheme="minorEastAsia"/>
        </w:rPr>
      </w:pPr>
      <m:oMath>
        <m:r>
          <w:rPr>
            <w:rFonts w:ascii="Cambria Math" w:eastAsiaTheme="minorEastAsia" w:hAnsi="Cambria Math"/>
          </w:rPr>
          <m:t>u(t)</m:t>
        </m:r>
      </m:oMath>
      <w:r w:rsidR="005D3DD5">
        <w:rPr>
          <w:rFonts w:eastAsiaTheme="minorEastAsia"/>
        </w:rPr>
        <w:t xml:space="preserve"> ir vadības signāls;</w:t>
      </w:r>
    </w:p>
    <w:p w14:paraId="0AB485E8" w14:textId="7A5D8E64" w:rsidR="005D3DD5" w:rsidRDefault="005D3DD5" w:rsidP="005D3DD5">
      <w:pPr>
        <w:pStyle w:val="Formula"/>
        <w:numPr>
          <w:ilvl w:val="0"/>
          <w:numId w:val="26"/>
        </w:numPr>
        <w:spacing w:line="240" w:lineRule="auto"/>
        <w:jc w:val="both"/>
        <w:rPr>
          <w:rFonts w:eastAsiaTheme="minorEastAsia"/>
        </w:rPr>
      </w:pPr>
      <w:r>
        <w:rPr>
          <w:rFonts w:eastAsiaTheme="minorEastAsia"/>
        </w:rPr>
        <w:t>K</w:t>
      </w:r>
      <w:r w:rsidRPr="0023614E">
        <w:rPr>
          <w:rFonts w:eastAsiaTheme="minorEastAsia"/>
          <w:vertAlign w:val="subscript"/>
        </w:rPr>
        <w:t>p</w:t>
      </w:r>
      <w:r>
        <w:rPr>
          <w:rFonts w:eastAsiaTheme="minorEastAsia"/>
        </w:rPr>
        <w:t xml:space="preserve"> ir proporcionalitātes koeficients;</w:t>
      </w:r>
    </w:p>
    <w:p w14:paraId="2D5F3BC1" w14:textId="722C90A8" w:rsidR="005D3DD5" w:rsidRDefault="005D3DD5" w:rsidP="005D3DD5">
      <w:pPr>
        <w:pStyle w:val="Formula"/>
        <w:numPr>
          <w:ilvl w:val="0"/>
          <w:numId w:val="26"/>
        </w:numPr>
        <w:spacing w:line="240" w:lineRule="auto"/>
        <w:jc w:val="both"/>
        <w:rPr>
          <w:rFonts w:eastAsiaTheme="minorEastAsia"/>
        </w:rPr>
      </w:pPr>
      <w:r>
        <w:rPr>
          <w:rFonts w:eastAsiaTheme="minorEastAsia"/>
        </w:rPr>
        <w:t>K</w:t>
      </w:r>
      <w:r w:rsidRPr="0023614E">
        <w:rPr>
          <w:rFonts w:eastAsiaTheme="minorEastAsia"/>
          <w:vertAlign w:val="subscript"/>
        </w:rPr>
        <w:t>i</w:t>
      </w:r>
      <w:r>
        <w:rPr>
          <w:rFonts w:eastAsiaTheme="minorEastAsia"/>
        </w:rPr>
        <w:t xml:space="preserve"> ir integrāļa koeficients;</w:t>
      </w:r>
    </w:p>
    <w:p w14:paraId="45B03470" w14:textId="32B66076" w:rsidR="005D3DD5" w:rsidRDefault="005D3DD5" w:rsidP="005D3DD5">
      <w:pPr>
        <w:pStyle w:val="Formula"/>
        <w:numPr>
          <w:ilvl w:val="0"/>
          <w:numId w:val="26"/>
        </w:numPr>
        <w:spacing w:line="240" w:lineRule="auto"/>
        <w:jc w:val="both"/>
        <w:rPr>
          <w:rFonts w:eastAsiaTheme="minorEastAsia"/>
        </w:rPr>
      </w:pPr>
      <w:r>
        <w:rPr>
          <w:rFonts w:eastAsiaTheme="minorEastAsia"/>
        </w:rPr>
        <w:lastRenderedPageBreak/>
        <w:t>K</w:t>
      </w:r>
      <w:r w:rsidRPr="0023614E">
        <w:rPr>
          <w:rFonts w:eastAsiaTheme="minorEastAsia"/>
          <w:vertAlign w:val="subscript"/>
        </w:rPr>
        <w:t>d</w:t>
      </w:r>
      <w:r>
        <w:rPr>
          <w:rFonts w:eastAsiaTheme="minorEastAsia"/>
        </w:rPr>
        <w:t xml:space="preserve"> ir atvasinājuma koeficients;</w:t>
      </w:r>
    </w:p>
    <w:p w14:paraId="2898D4D6" w14:textId="73F4AA40" w:rsidR="005D3DD5" w:rsidRDefault="005D3DD5" w:rsidP="005D3DD5">
      <w:pPr>
        <w:pStyle w:val="Formula"/>
        <w:numPr>
          <w:ilvl w:val="0"/>
          <w:numId w:val="26"/>
        </w:numPr>
        <w:spacing w:line="240" w:lineRule="auto"/>
        <w:jc w:val="both"/>
        <w:rPr>
          <w:rFonts w:eastAsiaTheme="minorEastAsia"/>
        </w:rPr>
      </w:pPr>
      <w:r>
        <w:rPr>
          <w:rFonts w:eastAsiaTheme="minorEastAsia"/>
        </w:rPr>
        <w:t>e(t) ir kļūdas signāla starpība starp mērķa un faktisko vērtību;</w:t>
      </w:r>
    </w:p>
    <w:p w14:paraId="4AF49B61" w14:textId="0E9F95AC" w:rsidR="005D3DD5" w:rsidRDefault="00000000" w:rsidP="005D3DD5">
      <w:pPr>
        <w:pStyle w:val="Formula"/>
        <w:numPr>
          <w:ilvl w:val="0"/>
          <w:numId w:val="26"/>
        </w:numPr>
        <w:spacing w:line="240" w:lineRule="auto"/>
        <w:jc w:val="both"/>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e</m:t>
            </m:r>
          </m:e>
        </m:nary>
        <m:r>
          <w:rPr>
            <w:rFonts w:ascii="Cambria Math" w:eastAsiaTheme="minorEastAsia" w:hAnsi="Cambria Math"/>
          </w:rPr>
          <m:t>(τ)dτ</m:t>
        </m:r>
      </m:oMath>
      <w:r w:rsidR="005D3DD5">
        <w:rPr>
          <w:rFonts w:eastAsiaTheme="minorEastAsia"/>
        </w:rPr>
        <w:t xml:space="preserve"> ir kļūmes integrālis laika gaitā;</w:t>
      </w:r>
    </w:p>
    <w:p w14:paraId="6773984E" w14:textId="101663E8" w:rsidR="005D3DD5" w:rsidRDefault="0023614E" w:rsidP="005D3DD5">
      <w:pPr>
        <w:pStyle w:val="Formula"/>
        <w:numPr>
          <w:ilvl w:val="0"/>
          <w:numId w:val="26"/>
        </w:numPr>
        <w:jc w:val="both"/>
        <w:rPr>
          <w:rFonts w:eastAsiaTheme="minorEastAsia"/>
        </w:rPr>
      </w:pPr>
      <m:oMath>
        <m:r>
          <w:rPr>
            <w:rFonts w:ascii="Cambria Math" w:eastAsiaTheme="minorEastAsia" w:hAnsi="Cambria Math"/>
          </w:rPr>
          <m:t>K</m:t>
        </m:r>
      </m:oMath>
      <w:r w:rsidRPr="0023614E">
        <w:rPr>
          <w:rFonts w:eastAsiaTheme="minorEastAsia"/>
          <w:vertAlign w:val="subscript"/>
        </w:rPr>
        <w:t>d</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e(t)</m:t>
        </m:r>
      </m:oMath>
      <w:r w:rsidR="005D3DD5">
        <w:rPr>
          <w:rFonts w:eastAsiaTheme="minorEastAsia"/>
        </w:rPr>
        <w:t xml:space="preserve"> apzīmē kļūmes atvasinājumu attiecībā pret laiku.</w:t>
      </w:r>
    </w:p>
    <w:p w14:paraId="513E2B61" w14:textId="77777777" w:rsidR="00594031" w:rsidRDefault="00594031" w:rsidP="005D3DD5">
      <w:pPr>
        <w:spacing w:after="160"/>
        <w:jc w:val="left"/>
      </w:pPr>
    </w:p>
    <w:p w14:paraId="47C631E6" w14:textId="689367D3" w:rsidR="00B510FA" w:rsidRDefault="00B510FA" w:rsidP="00B510FA">
      <w:pPr>
        <w:pStyle w:val="2-lmea-virsraksts"/>
        <w:numPr>
          <w:ilvl w:val="1"/>
          <w:numId w:val="23"/>
        </w:numPr>
      </w:pPr>
      <w:bookmarkStart w:id="19" w:name="_Toc193225584"/>
      <w:bookmarkStart w:id="20" w:name="_Toc193250583"/>
      <w:r>
        <w:t>Ādas melanomas diagnostikas metodes</w:t>
      </w:r>
      <w:bookmarkEnd w:id="19"/>
      <w:bookmarkEnd w:id="20"/>
    </w:p>
    <w:p w14:paraId="51641FF6" w14:textId="2AD43CAE" w:rsidR="0022375E" w:rsidRDefault="006B1DF4" w:rsidP="006B1DF4">
      <w:pPr>
        <w:pStyle w:val="Teksts"/>
      </w:pPr>
      <w:r>
        <w:t>Ādas melanoma ir viena no agresīvākām ādas vēža formām, kuras izplatība pieaug gan Latvijā, gan pasaulē.  Latvijā melanomas gadījumu skaits ir palielinājies pēdējo desmit gadu laikā. Pētījums liecina, ka laika no 1998. līdz 2008. gadam – melanomas saslimstības gadījumi pieauga no 5.1 līdz 7.8 jauniem gadījumiem uz 100 000 iedzīvotāju [3]. Mezglveida melanoma ir visbiežāk sastopamais melanomas paveids Latvijā, kurš veido aptuveni 39% no visiem atklātiem melanomas gadījumiem [3]. Li</w:t>
      </w:r>
      <w:r w:rsidR="0049129E">
        <w:t>el</w:t>
      </w:r>
      <w:r>
        <w:t>ākā daļa melanomu tiek diagnosticēta vēlīnās stadijās, kad ārstēšanas iespēja kļūst ierobežota un</w:t>
      </w:r>
      <w:r w:rsidR="009C23CA">
        <w:t xml:space="preserve"> nāves</w:t>
      </w:r>
      <w:r>
        <w:t xml:space="preserve"> iespēja palielinās [3].</w:t>
      </w:r>
    </w:p>
    <w:p w14:paraId="3800E605" w14:textId="4C8FA5C0" w:rsidR="009C23CA" w:rsidRDefault="009C23CA" w:rsidP="006B1DF4">
      <w:pPr>
        <w:pStyle w:val="Teksts"/>
      </w:pPr>
      <w:r>
        <w:t xml:space="preserve">Pasaulē melanoma veido aptuveni 1% no visiem ādas vēža gadījumiem. Tomēr, tās nāves gadījumu skaits ir augstākais starp visām citiem ādas vēža veidiem. </w:t>
      </w:r>
      <w:r w:rsidR="0049129E">
        <w:t xml:space="preserve">ASV tiek prognozēts, ka 2025. gadā būs vairāk nekā </w:t>
      </w:r>
      <w:r w:rsidR="0049129E" w:rsidRPr="0049129E">
        <w:t>104</w:t>
      </w:r>
      <w:r w:rsidR="0049129E">
        <w:t xml:space="preserve"> </w:t>
      </w:r>
      <w:r w:rsidR="0049129E" w:rsidRPr="0049129E">
        <w:t>960</w:t>
      </w:r>
      <w:r w:rsidR="0049129E">
        <w:t xml:space="preserve"> tūkstoši jaunu melanomas gadījumu. Mirstības rādītāji – tiek prognozēts, ka šajā pašā gadā no melanomas mirs vairāk nekā </w:t>
      </w:r>
      <w:r w:rsidR="0049129E" w:rsidRPr="0049129E">
        <w:t>8,430</w:t>
      </w:r>
      <w:r w:rsidR="0049129E">
        <w:t xml:space="preserve"> tūkstoši cilvēku [10].</w:t>
      </w:r>
    </w:p>
    <w:p w14:paraId="5E688D09" w14:textId="4A92043D" w:rsidR="00D56CA5" w:rsidRDefault="00D56CA5" w:rsidP="006B1DF4">
      <w:pPr>
        <w:pStyle w:val="Teksts"/>
      </w:pPr>
      <w:r>
        <w:t>Melanomas agrīnā diagnostika ir būtiska, jo pacienta izdzīvošanas iespējas agrīnās melanomas stadijās ir gandrīz 99%, savukārt vēlīnās stadijās tie ievērojami samazinās [11].</w:t>
      </w:r>
      <w:r w:rsidR="00346AD1">
        <w:t xml:space="preserve"> </w:t>
      </w:r>
    </w:p>
    <w:p w14:paraId="121871E2" w14:textId="715359FD" w:rsidR="00626ABE" w:rsidRDefault="00346AD1" w:rsidP="00B55F05">
      <w:pPr>
        <w:pStyle w:val="Teksts"/>
      </w:pPr>
      <w:r>
        <w:t xml:space="preserve">Diagnostikas metodes saskarās ar būtiskiem izaicinājumiem. </w:t>
      </w:r>
      <w:r w:rsidR="00C86521">
        <w:t>Tradicionālas</w:t>
      </w:r>
      <w:r>
        <w:t xml:space="preserve"> </w:t>
      </w:r>
      <w:r w:rsidR="00C86521">
        <w:t>diagnostikas</w:t>
      </w:r>
      <w:r>
        <w:t xml:space="preserve"> metodes, piemēram, dermaskopija un vizuālā pārbaude, bieži ir atkarīga no pašu speciālistu pieredzes, kas palielina ķļūmju iespējas riskus</w:t>
      </w:r>
      <w:r w:rsidR="00265ADA">
        <w:t>,</w:t>
      </w:r>
      <w:r>
        <w:t xml:space="preserve"> </w:t>
      </w:r>
      <w:r w:rsidR="00265ADA">
        <w:t>t</w:t>
      </w:r>
      <w:r w:rsidR="00265ADA">
        <w:t>urklāt, daudzos gadījumus melanoma tiek diagnosticēta vēlīnās stadijās</w:t>
      </w:r>
      <w:r w:rsidR="00265ADA">
        <w:t xml:space="preserve"> </w:t>
      </w:r>
      <w:r>
        <w:t>[12]</w:t>
      </w:r>
      <w:r w:rsidR="00265ADA">
        <w:t>, [3]</w:t>
      </w:r>
      <w:r>
        <w:t>.</w:t>
      </w:r>
      <w:r w:rsidR="00265ADA">
        <w:t xml:space="preserve"> </w:t>
      </w:r>
    </w:p>
    <w:p w14:paraId="2D0E417D" w14:textId="4EDD257C" w:rsidR="00CF6E55" w:rsidRDefault="00100292" w:rsidP="0091001B">
      <w:pPr>
        <w:pStyle w:val="Teksts"/>
      </w:pPr>
      <w:r>
        <w:t>Mūsdienu medicīna izmanto divu veidu diagnostikas metodes melanomas noteikšanai ādas audos – invanzīvās un neinvanzīvās, kuras atšķiras savstarpēji pēc to precizitātes un pielietojuma konteksta.</w:t>
      </w:r>
    </w:p>
    <w:p w14:paraId="5B5E0FA1" w14:textId="77777777" w:rsidR="007A788E" w:rsidRDefault="007A788E" w:rsidP="0091001B">
      <w:pPr>
        <w:pStyle w:val="Teksts"/>
      </w:pPr>
    </w:p>
    <w:p w14:paraId="794E9603" w14:textId="77777777" w:rsidR="007A788E" w:rsidRDefault="007A788E" w:rsidP="00125627">
      <w:pPr>
        <w:pStyle w:val="Teksts"/>
        <w:ind w:firstLine="0"/>
      </w:pPr>
    </w:p>
    <w:p w14:paraId="6D05E06F" w14:textId="7268B7ED" w:rsidR="00100292" w:rsidRDefault="00B55F05" w:rsidP="00B55F05">
      <w:pPr>
        <w:pStyle w:val="3-lmea-virsraksts"/>
        <w:numPr>
          <w:ilvl w:val="2"/>
          <w:numId w:val="23"/>
        </w:numPr>
      </w:pPr>
      <w:bookmarkStart w:id="21" w:name="_Toc193250584"/>
      <w:r>
        <w:lastRenderedPageBreak/>
        <w:t>Neinvanzīvās metodes</w:t>
      </w:r>
      <w:bookmarkEnd w:id="21"/>
    </w:p>
    <w:p w14:paraId="3FD4E182" w14:textId="1DCC63F3" w:rsidR="003A72F3" w:rsidRDefault="003A72F3" w:rsidP="00B55F05">
      <w:pPr>
        <w:pStyle w:val="Teksts"/>
      </w:pPr>
      <w:r>
        <w:t>// aprakstīt to darbību vairāk (princips utt)</w:t>
      </w:r>
    </w:p>
    <w:p w14:paraId="231EDF49" w14:textId="12F799D3" w:rsidR="00B55F05" w:rsidRDefault="00B55F05" w:rsidP="00B55F05">
      <w:pPr>
        <w:pStyle w:val="Teksts"/>
      </w:pPr>
      <w:r>
        <w:t xml:space="preserve">Neinvanzīvās metodes ļauj novērtēt ādas šūnu bojājumus bez audu izņemšanas vai arī miesas bojājumiem, tādejādi, tas der </w:t>
      </w:r>
      <w:r w:rsidR="007A788E">
        <w:t>agrīnai diagnostikai - melanomas atklāšanai.</w:t>
      </w:r>
    </w:p>
    <w:p w14:paraId="67E2C9C3" w14:textId="4DD37D20" w:rsidR="00100292" w:rsidRDefault="007A788E" w:rsidP="0091001B">
      <w:pPr>
        <w:pStyle w:val="Teksts"/>
      </w:pPr>
      <w:r>
        <w:t xml:space="preserve">Dermaskopija – ir </w:t>
      </w:r>
      <w:r w:rsidR="00376973">
        <w:t>visplašāk</w:t>
      </w:r>
      <w:r>
        <w:t xml:space="preserve"> izmantotā neinvanzīvā metode, kurā ārsts ar dermaskopu analizē ādas bojājumus laba apgaismojuma ietvaros. Metodes jūtība sasniedz 40 - 63%, bet specifiskums no 42 – 85%. Ja dermaskopiju papildina </w:t>
      </w:r>
      <w:r w:rsidR="00376973">
        <w:t>mākslīgais</w:t>
      </w:r>
      <w:r>
        <w:t xml:space="preserve"> intelekts, nevajadzīgo </w:t>
      </w:r>
      <w:r w:rsidR="00376973">
        <w:t>biopsiju</w:t>
      </w:r>
      <w:r>
        <w:t xml:space="preserve"> skaits samazinās līdz pat 60%, </w:t>
      </w:r>
      <w:r w:rsidR="00376973">
        <w:t>tādēļ</w:t>
      </w:r>
      <w:r>
        <w:t xml:space="preserve"> ka algoritmi spēj </w:t>
      </w:r>
      <w:r w:rsidR="009820A0">
        <w:t>palīdzēt speciālistiem atšķirt labdabīgus no ļaundabīgiem audzējiem [13]</w:t>
      </w:r>
      <w:r w:rsidR="0032790B">
        <w:t>. Šī metode skaitās kā primārais veids melanomas skrīningam un diagnostikai agrīnās stadijās</w:t>
      </w:r>
      <w:r w:rsidR="009820A0">
        <w:t>.</w:t>
      </w:r>
    </w:p>
    <w:p w14:paraId="62F2B774" w14:textId="00276311" w:rsidR="00154796" w:rsidRDefault="00154796" w:rsidP="0091001B">
      <w:pPr>
        <w:pStyle w:val="Teksts"/>
      </w:pPr>
      <w:r>
        <w:t xml:space="preserve">Atstarojoša konfokālā mikroskopija (RCM) </w:t>
      </w:r>
      <w:r w:rsidR="008477F2">
        <w:t>–</w:t>
      </w:r>
      <w:r>
        <w:t xml:space="preserve"> </w:t>
      </w:r>
      <w:r w:rsidR="008477F2">
        <w:t>konkrētā metode izmanto lāzera gaismu, kura izveido augstas izšķirtspējas attēlus no ādas līdz dziļākiem ādas slāņiem. Metodes</w:t>
      </w:r>
      <w:r w:rsidR="00F253C2">
        <w:t xml:space="preserve"> jūtība ir </w:t>
      </w:r>
      <w:r w:rsidR="00C920E9">
        <w:t>88 – 98%, bet to specifiskums sasniedz no 65 līdz 92%. Šī metode efektīvi identificē melanomu agrīnās stadijās, samazinot nevajadzīgo biopsiju skaitu, tomēr tās pielietošanai ir nepieciešama dārga aparatūra un pašu speciālistu apmācība</w:t>
      </w:r>
      <w:r w:rsidR="00740BA3">
        <w:t xml:space="preserve"> </w:t>
      </w:r>
      <w:r w:rsidR="008477F2">
        <w:t>[14].</w:t>
      </w:r>
      <w:r w:rsidR="0032790B">
        <w:t xml:space="preserve"> Šo metodi plaši </w:t>
      </w:r>
      <w:r w:rsidR="00376973">
        <w:t>izmanto</w:t>
      </w:r>
      <w:r w:rsidR="0032790B">
        <w:t xml:space="preserve"> pacientiem, kuriem ir jau augsts risks melanomas attīstībai.</w:t>
      </w:r>
    </w:p>
    <w:p w14:paraId="28A43992" w14:textId="7177BEC9" w:rsidR="00740BA3" w:rsidRDefault="0032790B" w:rsidP="0091001B">
      <w:pPr>
        <w:pStyle w:val="Teksts"/>
      </w:pPr>
      <w:r w:rsidRPr="0032790B">
        <w:t>Optiskās koherences tomogrāfija</w:t>
      </w:r>
      <w:r>
        <w:t xml:space="preserve"> – izmanto infrasarkano starojumu, kurš </w:t>
      </w:r>
      <w:r w:rsidR="00376973">
        <w:t>vizualizē</w:t>
      </w:r>
      <w:r>
        <w:t xml:space="preserve"> audu struktūras 2mm dziļumā. Šīs metodes jūtība </w:t>
      </w:r>
      <w:r w:rsidR="00B6222F">
        <w:t xml:space="preserve">sastāda 93 – 99%, bet specifiskums no 96 – 100%. Metode tiek uzskatīta kā efektīva agrīnas stadijas un jau mazo </w:t>
      </w:r>
      <w:r w:rsidR="00B6222F" w:rsidRPr="00B6222F">
        <w:t> (&lt;1 mm)</w:t>
      </w:r>
      <w:r w:rsidR="00B6222F">
        <w:t xml:space="preserve"> audzēju noteikšanai un </w:t>
      </w:r>
      <w:r w:rsidR="00376973">
        <w:t>likvidēšanai</w:t>
      </w:r>
      <w:r w:rsidR="00B6222F">
        <w:t xml:space="preserve">, tomēr tās </w:t>
      </w:r>
      <w:r w:rsidR="00AD0265">
        <w:t>ierobežotā dziļuma dēļ nav piemērota dziļākiem audzējiem, piemēram metastāzēm [15]</w:t>
      </w:r>
      <w:r w:rsidR="00B6222F">
        <w:t>.</w:t>
      </w:r>
    </w:p>
    <w:p w14:paraId="6891307D" w14:textId="10E990A5" w:rsidR="00376973" w:rsidRDefault="00376973" w:rsidP="0091001B">
      <w:pPr>
        <w:pStyle w:val="Teksts"/>
      </w:pPr>
      <w:r>
        <w:t>Spektroskopija</w:t>
      </w:r>
      <w:r w:rsidR="00D94AC2">
        <w:t xml:space="preserve"> </w:t>
      </w:r>
      <w:r w:rsidR="00ED3FA3">
        <w:t>–</w:t>
      </w:r>
      <w:r w:rsidR="003A72F3">
        <w:t xml:space="preserve"> </w:t>
      </w:r>
      <w:r w:rsidR="00ED3FA3">
        <w:t xml:space="preserve">ir neinvanzīvā tehnoloģija, kas ļauj sekmīgi analizēt ādas audu bioķīmiskās izmaiņas, kas sekmē iespēju identificēt melanomu tās agrīnās stadijās. Šīs metodes pamatā ir gaismas mijiedarbība ar audas šūnu molekulām, kas rada unikālus spektrus un atspoguļu audu morfoloģiskās un molekulārās izmaiņas. Tās darbības princips ir atkarīgs no tās apakšveida: </w:t>
      </w:r>
    </w:p>
    <w:p w14:paraId="2CEBBFAA" w14:textId="503F9730" w:rsidR="00ED3FA3" w:rsidRDefault="00ED3FA3" w:rsidP="00ED3FA3">
      <w:pPr>
        <w:pStyle w:val="Teksts"/>
        <w:numPr>
          <w:ilvl w:val="0"/>
          <w:numId w:val="29"/>
        </w:numPr>
      </w:pPr>
      <w:r>
        <w:t xml:space="preserve">Raman spektroskopija </w:t>
      </w:r>
      <w:r w:rsidR="002D0ADB">
        <w:t>–</w:t>
      </w:r>
      <w:r>
        <w:t xml:space="preserve"> </w:t>
      </w:r>
      <w:r w:rsidR="002D0ADB">
        <w:t>reģistrē gaismas izkliedi, kura rodas gaismai mijiedarbojoties ar audu molekulām. Katrai molekulai ir savs unikāls spektrālais nospiedums, kas ļauj atšķirt  veselus audus un labvēlīgos no ļaundabīgajiem. Piemēram, melanomai raksturīgs ir paaugstināts lipīdu un samazināts olbaltumvielu saturs [1</w:t>
      </w:r>
      <w:r w:rsidR="00B31263">
        <w:t>7</w:t>
      </w:r>
      <w:r w:rsidR="002D0ADB">
        <w:t>]</w:t>
      </w:r>
      <w:r w:rsidR="003F1D23">
        <w:t xml:space="preserve">. Diagnostikas metodes jūtība ir </w:t>
      </w:r>
      <w:r w:rsidR="003F1D23">
        <w:lastRenderedPageBreak/>
        <w:t>93 – 100% un specifiskums ir no 43 – 99% [18]</w:t>
      </w:r>
      <w:r w:rsidR="002D0ADB">
        <w:t>.</w:t>
      </w:r>
      <w:r w:rsidR="00252661">
        <w:t xml:space="preserve"> Pateicoties šai metodei, agrīnās melanomas, kuru Breslow biezums ir mazāks par 0.8 mm, var atšķirt no labdabīgiem pigmentētiem ādas bojājumiem ar 100% jūtību [18], ka arī neironu tīkla analīzes implementācija kopā ar Raman spektriem sniedz 85% jūtību un 99% specifiskumu</w:t>
      </w:r>
      <w:r w:rsidR="00F16E63">
        <w:t xml:space="preserve"> </w:t>
      </w:r>
      <w:r w:rsidR="00252661">
        <w:t>melanomas noteikšanai [17].</w:t>
      </w:r>
    </w:p>
    <w:p w14:paraId="74F3C2B4" w14:textId="21041523" w:rsidR="00252661" w:rsidRDefault="00125627" w:rsidP="00ED3FA3">
      <w:pPr>
        <w:pStyle w:val="Teksts"/>
        <w:numPr>
          <w:ilvl w:val="0"/>
          <w:numId w:val="29"/>
        </w:numPr>
      </w:pPr>
      <w:r>
        <w:t xml:space="preserve">Fluorescences spektroskopija </w:t>
      </w:r>
      <w:r w:rsidR="00F16E63">
        <w:t>–</w:t>
      </w:r>
      <w:r>
        <w:t xml:space="preserve"> </w:t>
      </w:r>
      <w:r w:rsidR="00F16E63">
        <w:t>analizē autofluorescenci, gaismas emisiju, kura rodās, kad UV vai zilā spektra gaisma iedarbojās uz audu fluoroforiem (kologēns, u.c.).. Melanomas audos fluorescences intensitāte atšķiras no fluorescences intensitātes veselos audos [1</w:t>
      </w:r>
      <w:r w:rsidR="00C86521">
        <w:t>9</w:t>
      </w:r>
      <w:r w:rsidR="00F16E63">
        <w:t>].</w:t>
      </w:r>
      <w:r w:rsidR="0065359D">
        <w:t xml:space="preserve"> Šī metode tiek izmantota tādās ierīcēs kā MelaFind, SIAscope, ka arī RTU/LU ierīces kopproduktā</w:t>
      </w:r>
      <w:r w:rsidR="005961B5">
        <w:t xml:space="preserve">. Metodes jūtība sastāda 95%, salīdzinot ar 70% tradicionālai vizuālai </w:t>
      </w:r>
      <w:r w:rsidR="00EC735C">
        <w:t>pārbaudei</w:t>
      </w:r>
      <w:r w:rsidR="005961B5">
        <w:t xml:space="preserve"> [20], un tās</w:t>
      </w:r>
      <w:r w:rsidR="00F16E63">
        <w:t xml:space="preserve"> </w:t>
      </w:r>
      <w:r w:rsidR="005961B5">
        <w:t>specifiskums ir 77 – 85% [21].</w:t>
      </w:r>
    </w:p>
    <w:p w14:paraId="08D384F4" w14:textId="77777777" w:rsidR="00ED70DA" w:rsidRDefault="00ED70DA" w:rsidP="00ED70DA">
      <w:pPr>
        <w:pStyle w:val="Teksts"/>
        <w:ind w:firstLine="0"/>
      </w:pPr>
    </w:p>
    <w:p w14:paraId="50BE1CDD" w14:textId="77777777" w:rsidR="00C07E98" w:rsidRPr="00006027" w:rsidRDefault="00C07E98" w:rsidP="00C07E98">
      <w:pPr>
        <w:pStyle w:val="Tabulas-numurs"/>
      </w:pPr>
      <w:bookmarkStart w:id="22" w:name="_Hlk193218710"/>
      <w:r>
        <w:t>2</w:t>
      </w:r>
      <w:r w:rsidRPr="00006027">
        <w:t>.1. tabula</w:t>
      </w:r>
    </w:p>
    <w:p w14:paraId="2866210E" w14:textId="3E5CC033" w:rsidR="00C07E98" w:rsidRPr="00006027" w:rsidRDefault="00186BB9" w:rsidP="00C07E98">
      <w:pPr>
        <w:pStyle w:val="Tabulas-nosaukums"/>
      </w:pPr>
      <w:r>
        <w:t>Tabula</w:t>
      </w:r>
    </w:p>
    <w:tbl>
      <w:tblPr>
        <w:tblStyle w:val="TableGrid"/>
        <w:tblW w:w="8222" w:type="dxa"/>
        <w:jc w:val="center"/>
        <w:tblLook w:val="01E0" w:firstRow="1" w:lastRow="1" w:firstColumn="1" w:lastColumn="1" w:noHBand="0" w:noVBand="0"/>
      </w:tblPr>
      <w:tblGrid>
        <w:gridCol w:w="1563"/>
        <w:gridCol w:w="1834"/>
        <w:gridCol w:w="2739"/>
        <w:gridCol w:w="2086"/>
      </w:tblGrid>
      <w:tr w:rsidR="00C07E98" w:rsidRPr="00E95BD9" w14:paraId="5BD22F77" w14:textId="77777777" w:rsidTr="00237DFC">
        <w:trPr>
          <w:jc w:val="center"/>
        </w:trPr>
        <w:tc>
          <w:tcPr>
            <w:tcW w:w="1418" w:type="dxa"/>
          </w:tcPr>
          <w:p w14:paraId="710ED699" w14:textId="2A71F105" w:rsidR="00C07E98" w:rsidRPr="00E95BD9" w:rsidRDefault="00C07E98" w:rsidP="00237DFC">
            <w:pPr>
              <w:pStyle w:val="Tabulas-kolonnas-nosaukums"/>
            </w:pPr>
            <w:r>
              <w:t>Parametrs</w:t>
            </w:r>
          </w:p>
        </w:tc>
        <w:tc>
          <w:tcPr>
            <w:tcW w:w="1843" w:type="dxa"/>
          </w:tcPr>
          <w:p w14:paraId="614B947B" w14:textId="32D80A6A" w:rsidR="00C07E98" w:rsidRPr="00E95BD9" w:rsidRDefault="00C07E98" w:rsidP="00237DFC">
            <w:pPr>
              <w:pStyle w:val="Tabulas-kolonnas-nosaukums"/>
            </w:pPr>
            <w:r w:rsidRPr="00C07E98">
              <w:t>Raman spektroskopija</w:t>
            </w:r>
          </w:p>
        </w:tc>
        <w:tc>
          <w:tcPr>
            <w:tcW w:w="2835" w:type="dxa"/>
          </w:tcPr>
          <w:p w14:paraId="2B8C17EA" w14:textId="7EB04C16" w:rsidR="00C07E98" w:rsidRPr="00E95BD9" w:rsidRDefault="00C07E98" w:rsidP="00237DFC">
            <w:pPr>
              <w:pStyle w:val="Tabulas-kolonnas-nosaukums"/>
            </w:pPr>
            <w:r w:rsidRPr="00C07E98">
              <w:t>Fluorescences spektroskopija</w:t>
            </w:r>
          </w:p>
        </w:tc>
        <w:tc>
          <w:tcPr>
            <w:tcW w:w="2126" w:type="dxa"/>
          </w:tcPr>
          <w:p w14:paraId="387E2EB2" w14:textId="739A9D41" w:rsidR="00C07E98" w:rsidRPr="00E95BD9" w:rsidRDefault="00C07E98" w:rsidP="00237DFC">
            <w:pPr>
              <w:pStyle w:val="Tabulas-kolonnas-nosaukums"/>
            </w:pPr>
            <w:r w:rsidRPr="00C07E98">
              <w:t>Dermoskopija</w:t>
            </w:r>
          </w:p>
        </w:tc>
      </w:tr>
      <w:tr w:rsidR="00C07E98" w:rsidRPr="00E95BD9" w14:paraId="6E993AB5" w14:textId="77777777" w:rsidTr="00237DFC">
        <w:trPr>
          <w:jc w:val="center"/>
        </w:trPr>
        <w:tc>
          <w:tcPr>
            <w:tcW w:w="1418" w:type="dxa"/>
          </w:tcPr>
          <w:p w14:paraId="2973C90A" w14:textId="016DFA1A" w:rsidR="00C07E98" w:rsidRPr="00E95BD9" w:rsidRDefault="00C07E98" w:rsidP="00237DFC">
            <w:pPr>
              <w:pStyle w:val="Tabulas-saturs"/>
            </w:pPr>
            <w:r w:rsidRPr="00C07E98">
              <w:rPr>
                <w:b/>
                <w:bCs/>
              </w:rPr>
              <w:t>Jutība</w:t>
            </w:r>
          </w:p>
        </w:tc>
        <w:tc>
          <w:tcPr>
            <w:tcW w:w="1843" w:type="dxa"/>
          </w:tcPr>
          <w:p w14:paraId="59F4522F" w14:textId="3AAA4F2D" w:rsidR="00C07E98" w:rsidRPr="00E95BD9" w:rsidRDefault="00C07E98" w:rsidP="00237DFC">
            <w:pPr>
              <w:pStyle w:val="Tabulas-saturs"/>
            </w:pPr>
            <w:r w:rsidRPr="00C07E98">
              <w:t>93–100%</w:t>
            </w:r>
          </w:p>
        </w:tc>
        <w:tc>
          <w:tcPr>
            <w:tcW w:w="2835" w:type="dxa"/>
          </w:tcPr>
          <w:p w14:paraId="0D01AED7" w14:textId="73801A5D" w:rsidR="00C07E98" w:rsidRPr="00E95BD9" w:rsidRDefault="00C07E98" w:rsidP="00237DFC">
            <w:pPr>
              <w:pStyle w:val="Tabulas-saturs"/>
              <w:jc w:val="left"/>
            </w:pPr>
            <w:r>
              <w:t>80-95%</w:t>
            </w:r>
          </w:p>
        </w:tc>
        <w:tc>
          <w:tcPr>
            <w:tcW w:w="2126" w:type="dxa"/>
          </w:tcPr>
          <w:p w14:paraId="149D38D0" w14:textId="5AFD3418" w:rsidR="00C07E98" w:rsidRPr="00E95BD9" w:rsidRDefault="00C07E98" w:rsidP="00237DFC">
            <w:pPr>
              <w:pStyle w:val="Tabulas-saturs"/>
            </w:pPr>
            <w:r>
              <w:t>81-90%</w:t>
            </w:r>
          </w:p>
        </w:tc>
      </w:tr>
      <w:tr w:rsidR="00C07E98" w:rsidRPr="00E95BD9" w14:paraId="174A5FE2" w14:textId="77777777" w:rsidTr="00237DFC">
        <w:trPr>
          <w:jc w:val="center"/>
        </w:trPr>
        <w:tc>
          <w:tcPr>
            <w:tcW w:w="1418" w:type="dxa"/>
          </w:tcPr>
          <w:p w14:paraId="076E25F9" w14:textId="30BA1167" w:rsidR="00C07E98" w:rsidRPr="00E95BD9" w:rsidRDefault="00C07E98" w:rsidP="00237DFC">
            <w:pPr>
              <w:pStyle w:val="Tabulas-saturs"/>
            </w:pPr>
            <w:r w:rsidRPr="00C07E98">
              <w:rPr>
                <w:b/>
                <w:bCs/>
              </w:rPr>
              <w:t>Specifiskums</w:t>
            </w:r>
          </w:p>
        </w:tc>
        <w:tc>
          <w:tcPr>
            <w:tcW w:w="1843" w:type="dxa"/>
          </w:tcPr>
          <w:p w14:paraId="27B36A72" w14:textId="0F36DC24" w:rsidR="00C07E98" w:rsidRPr="00E95BD9" w:rsidRDefault="00C07E98" w:rsidP="00237DFC">
            <w:pPr>
              <w:pStyle w:val="Tabulas-saturs"/>
            </w:pPr>
            <w:r>
              <w:t>43.8–99%</w:t>
            </w:r>
          </w:p>
        </w:tc>
        <w:tc>
          <w:tcPr>
            <w:tcW w:w="2835" w:type="dxa"/>
          </w:tcPr>
          <w:p w14:paraId="2907589A" w14:textId="34B5D9A2" w:rsidR="00C07E98" w:rsidRPr="00E95BD9" w:rsidRDefault="00C07E98" w:rsidP="00237DFC">
            <w:pPr>
              <w:pStyle w:val="Tabulas-saturs"/>
              <w:jc w:val="left"/>
            </w:pPr>
            <w:r>
              <w:t>71-85%</w:t>
            </w:r>
          </w:p>
        </w:tc>
        <w:tc>
          <w:tcPr>
            <w:tcW w:w="2126" w:type="dxa"/>
          </w:tcPr>
          <w:p w14:paraId="19DEE6D6" w14:textId="6BB3AAA9" w:rsidR="00C07E98" w:rsidRPr="00E95BD9" w:rsidRDefault="00C07E98" w:rsidP="00237DFC">
            <w:pPr>
              <w:pStyle w:val="Tabulas-saturs"/>
            </w:pPr>
            <w:r>
              <w:t>42-85%</w:t>
            </w:r>
          </w:p>
        </w:tc>
      </w:tr>
      <w:tr w:rsidR="00C07E98" w:rsidRPr="00E95BD9" w14:paraId="15DD2AE9" w14:textId="77777777" w:rsidTr="00237DFC">
        <w:trPr>
          <w:jc w:val="center"/>
        </w:trPr>
        <w:tc>
          <w:tcPr>
            <w:tcW w:w="1418" w:type="dxa"/>
          </w:tcPr>
          <w:p w14:paraId="1B4D2729" w14:textId="3247BAA3" w:rsidR="00C07E98" w:rsidRPr="00E95BD9" w:rsidRDefault="00C07E98" w:rsidP="00237DFC">
            <w:pPr>
              <w:pStyle w:val="Tabulas-saturs"/>
            </w:pPr>
            <w:r w:rsidRPr="00C07E98">
              <w:rPr>
                <w:b/>
                <w:bCs/>
              </w:rPr>
              <w:t>Invazivitāte</w:t>
            </w:r>
          </w:p>
        </w:tc>
        <w:tc>
          <w:tcPr>
            <w:tcW w:w="1843" w:type="dxa"/>
          </w:tcPr>
          <w:p w14:paraId="79E4235D" w14:textId="78202492" w:rsidR="00C07E98" w:rsidRPr="00E95BD9" w:rsidRDefault="00C07E98" w:rsidP="00237DFC">
            <w:pPr>
              <w:pStyle w:val="Tabulas-saturs"/>
            </w:pPr>
            <w:r w:rsidRPr="00C07E98">
              <w:t>Neinvazīva</w:t>
            </w:r>
          </w:p>
        </w:tc>
        <w:tc>
          <w:tcPr>
            <w:tcW w:w="2835" w:type="dxa"/>
          </w:tcPr>
          <w:p w14:paraId="402D8DF6" w14:textId="6EC985CD" w:rsidR="00C07E98" w:rsidRPr="00E95BD9" w:rsidRDefault="00C07E98" w:rsidP="00237DFC">
            <w:pPr>
              <w:pStyle w:val="Tabulas-saturs"/>
              <w:jc w:val="left"/>
            </w:pPr>
            <w:r w:rsidRPr="00C07E98">
              <w:t>Neinvazīva</w:t>
            </w:r>
          </w:p>
        </w:tc>
        <w:tc>
          <w:tcPr>
            <w:tcW w:w="2126" w:type="dxa"/>
          </w:tcPr>
          <w:p w14:paraId="2EABF4DA" w14:textId="4862A43B" w:rsidR="00C07E98" w:rsidRPr="00E95BD9" w:rsidRDefault="00C07E98" w:rsidP="00237DFC">
            <w:pPr>
              <w:pStyle w:val="Tabulas-saturs"/>
            </w:pPr>
            <w:r w:rsidRPr="00C07E98">
              <w:t>Neinvazīva</w:t>
            </w:r>
          </w:p>
        </w:tc>
      </w:tr>
      <w:tr w:rsidR="00C07E98" w:rsidRPr="00E95BD9" w14:paraId="00167DFB" w14:textId="77777777" w:rsidTr="00237DFC">
        <w:trPr>
          <w:jc w:val="center"/>
        </w:trPr>
        <w:tc>
          <w:tcPr>
            <w:tcW w:w="1418" w:type="dxa"/>
          </w:tcPr>
          <w:p w14:paraId="2E07E6C5" w14:textId="610BBE2F" w:rsidR="00C07E98" w:rsidRPr="00C07E98" w:rsidRDefault="00C07E98" w:rsidP="00237DFC">
            <w:pPr>
              <w:pStyle w:val="Tabulas-saturs"/>
              <w:rPr>
                <w:b/>
                <w:bCs/>
              </w:rPr>
            </w:pPr>
            <w:r w:rsidRPr="00C07E98">
              <w:rPr>
                <w:b/>
                <w:bCs/>
              </w:rPr>
              <w:t>Laiks</w:t>
            </w:r>
          </w:p>
        </w:tc>
        <w:tc>
          <w:tcPr>
            <w:tcW w:w="1843" w:type="dxa"/>
          </w:tcPr>
          <w:p w14:paraId="002CDC07" w14:textId="0084AF27" w:rsidR="00C07E98" w:rsidRPr="00E95BD9" w:rsidRDefault="00C07E98" w:rsidP="00237DFC">
            <w:pPr>
              <w:pStyle w:val="Tabulas-saturs"/>
            </w:pPr>
            <w:r>
              <w:t>1-30 sekundes</w:t>
            </w:r>
          </w:p>
        </w:tc>
        <w:tc>
          <w:tcPr>
            <w:tcW w:w="2835" w:type="dxa"/>
          </w:tcPr>
          <w:p w14:paraId="54019E75" w14:textId="436F73FE" w:rsidR="00C07E98" w:rsidRPr="00E95BD9" w:rsidRDefault="00C07E98" w:rsidP="00237DFC">
            <w:pPr>
              <w:pStyle w:val="Tabulas-saturs"/>
              <w:jc w:val="left"/>
            </w:pPr>
            <w:r>
              <w:t>2-5 minūtes</w:t>
            </w:r>
          </w:p>
        </w:tc>
        <w:tc>
          <w:tcPr>
            <w:tcW w:w="2126" w:type="dxa"/>
          </w:tcPr>
          <w:p w14:paraId="5D28C4E5" w14:textId="46CC407F" w:rsidR="00C07E98" w:rsidRPr="00E95BD9" w:rsidRDefault="00C07E98" w:rsidP="00237DFC">
            <w:pPr>
              <w:pStyle w:val="Tabulas-saturs"/>
            </w:pPr>
            <w:r>
              <w:t>1-2 minūtes</w:t>
            </w:r>
          </w:p>
        </w:tc>
      </w:tr>
      <w:tr w:rsidR="00C07E98" w:rsidRPr="00E95BD9" w14:paraId="75527858" w14:textId="77777777" w:rsidTr="00237DFC">
        <w:trPr>
          <w:jc w:val="center"/>
        </w:trPr>
        <w:tc>
          <w:tcPr>
            <w:tcW w:w="1418" w:type="dxa"/>
          </w:tcPr>
          <w:p w14:paraId="0EE1DBA8" w14:textId="5300554C" w:rsidR="00C07E98" w:rsidRPr="00C07E98" w:rsidRDefault="00C07E98" w:rsidP="00237DFC">
            <w:pPr>
              <w:pStyle w:val="Tabulas-saturs"/>
              <w:rPr>
                <w:b/>
                <w:bCs/>
              </w:rPr>
            </w:pPr>
            <w:r w:rsidRPr="00C07E98">
              <w:rPr>
                <w:b/>
                <w:bCs/>
              </w:rPr>
              <w:t>Galvenā loma</w:t>
            </w:r>
          </w:p>
        </w:tc>
        <w:tc>
          <w:tcPr>
            <w:tcW w:w="1843" w:type="dxa"/>
          </w:tcPr>
          <w:p w14:paraId="09B47521" w14:textId="452398E7" w:rsidR="00C07E98" w:rsidRPr="00E95BD9" w:rsidRDefault="00C07E98" w:rsidP="00237DFC">
            <w:pPr>
              <w:pStyle w:val="Tabulas-saturs"/>
            </w:pPr>
            <w:r>
              <w:t>Molekulārā diagnostika</w:t>
            </w:r>
          </w:p>
        </w:tc>
        <w:tc>
          <w:tcPr>
            <w:tcW w:w="2835" w:type="dxa"/>
          </w:tcPr>
          <w:p w14:paraId="6AFE3632" w14:textId="104AD511" w:rsidR="00C07E98" w:rsidRPr="00E95BD9" w:rsidRDefault="00C07E98" w:rsidP="00237DFC">
            <w:pPr>
              <w:pStyle w:val="Tabulas-saturs"/>
              <w:jc w:val="left"/>
            </w:pPr>
            <w:r>
              <w:t>Strukturālā analīze</w:t>
            </w:r>
          </w:p>
        </w:tc>
        <w:tc>
          <w:tcPr>
            <w:tcW w:w="2126" w:type="dxa"/>
          </w:tcPr>
          <w:p w14:paraId="357219BF" w14:textId="29A6E975" w:rsidR="00C07E98" w:rsidRPr="00E95BD9" w:rsidRDefault="00C07E98" w:rsidP="00237DFC">
            <w:pPr>
              <w:pStyle w:val="Tabulas-saturs"/>
            </w:pPr>
            <w:r>
              <w:t>Vizuālā analīze</w:t>
            </w:r>
          </w:p>
        </w:tc>
      </w:tr>
    </w:tbl>
    <w:p w14:paraId="60C3ECB5" w14:textId="73DC66CF" w:rsidR="00C07E98" w:rsidRPr="00E95BD9" w:rsidRDefault="00C07E98" w:rsidP="00C07E98">
      <w:pPr>
        <w:pStyle w:val="Tabulas-skaidrojums"/>
        <w:spacing w:after="0"/>
      </w:pPr>
      <w:r>
        <w:t>// rediget</w:t>
      </w:r>
    </w:p>
    <w:bookmarkEnd w:id="22"/>
    <w:p w14:paraId="17C549E3" w14:textId="77777777" w:rsidR="00ED70DA" w:rsidRDefault="00ED70DA" w:rsidP="00ED70DA">
      <w:pPr>
        <w:pStyle w:val="Teksts"/>
        <w:ind w:firstLine="0"/>
      </w:pPr>
    </w:p>
    <w:p w14:paraId="466F9176" w14:textId="4F8A9FED" w:rsidR="00376973" w:rsidRDefault="00376973" w:rsidP="0091001B">
      <w:pPr>
        <w:pStyle w:val="Teksts"/>
      </w:pPr>
      <w:r>
        <w:t xml:space="preserve">Mākslīgais intelekts – šī tipa jaunā diagnostikas metode tiek pielietota kopā ar citām jau esošām medicīniskām metodēm. AI algoritmi </w:t>
      </w:r>
      <w:r w:rsidR="0017297C">
        <w:t xml:space="preserve">analizē ar dermoskopijas vai OCT palīdzību veiktos attēlus autonomi identificējot aizdomīgus audzējus un ādas bojājuma pazīmes. To vidējā precizitāte testos pārsniedz 80%. AI integrācija paātrina diagnostiku, ļaujot pacientiem bieži vien veikt pašpārbaudes ar mobilo lietotņu un interneta resursu palīdzību [16]. </w:t>
      </w:r>
    </w:p>
    <w:p w14:paraId="59CA2E5D" w14:textId="1982915B" w:rsidR="00100292" w:rsidRDefault="009900C7" w:rsidP="004D5272">
      <w:pPr>
        <w:pStyle w:val="3-lmea-virsraksts"/>
        <w:numPr>
          <w:ilvl w:val="2"/>
          <w:numId w:val="23"/>
        </w:numPr>
      </w:pPr>
      <w:bookmarkStart w:id="23" w:name="_Toc193250585"/>
      <w:r>
        <w:lastRenderedPageBreak/>
        <w:t>Invanzīvās metodes</w:t>
      </w:r>
      <w:bookmarkEnd w:id="23"/>
    </w:p>
    <w:p w14:paraId="7E772F15" w14:textId="71D3748E" w:rsidR="004D5272" w:rsidRDefault="00547E88" w:rsidP="004D5272">
      <w:pPr>
        <w:pStyle w:val="Teksts"/>
      </w:pPr>
      <w:r w:rsidRPr="00547E88">
        <w:t>Ekscīzijas biopsija</w:t>
      </w:r>
      <w:r>
        <w:t xml:space="preserve"> – </w:t>
      </w:r>
      <w:r w:rsidR="0067055A">
        <w:t>ir procedūra, kurā ar skalpeli pilnībā izgriež aizdomīgo ādas daļu kop.…ā ar nelielu veselās ādas daudzumu apkārt tai. Šī metode nodrošina pilnu audzēja un tā apakšējo slāņu izgriešanu, kuras ir nepieciešamas turpmākai analīzei. Dotā metode ir visprecīzākā metode melanomas diagnostikai un novēršanai (tās jūtība un specifiskums ir tuvu 100%).  Tā ļauj precīzi noteikt audzēja Breslow biezumu, kura dēļ var konkrētāk noteikt prognozi un ārstēšanas gaitu, plānu. Metode nodrošina pilnu informāciju par audzēja invanzivitāti un tā iespējamo metastāžu risku, tomēr, tā izraisa pacienta miesas bojājumus, un tā var biopsijas procesā tikt nepilnīgi izņemta, kas savukārt novedīs pie papildu plašākas izgriešanas [22], [23].</w:t>
      </w:r>
    </w:p>
    <w:p w14:paraId="48140D97" w14:textId="77777777" w:rsidR="00A0657A" w:rsidRDefault="00547E88" w:rsidP="004D5272">
      <w:pPr>
        <w:pStyle w:val="Teksts"/>
      </w:pPr>
      <w:r>
        <w:t>Punch</w:t>
      </w:r>
      <w:r w:rsidRPr="00547E88">
        <w:t xml:space="preserve"> biopsija</w:t>
      </w:r>
      <w:r>
        <w:t xml:space="preserve"> </w:t>
      </w:r>
      <w:r w:rsidR="00EC735C">
        <w:t>– izmanto apaļu, asu instrumentu (3 – 6mm diametrā), lai izgrieztu cilidriska veida ādas  audu paraugu, ieskaitot epidermu, dermu un pārējos zemākos slāņus. Metode ir piemērota, ka ekscīzijas biopsijas metode nav iespējama pacienta gadījumā, piemēram – lieli audu bojājumi. Procedūra piemīt risks nepilnīgi novērtēt audzēja Breslow biezuma indeksu un tā izmaiņas [22], [23].</w:t>
      </w:r>
    </w:p>
    <w:p w14:paraId="5909A9ED" w14:textId="3B0BA05E" w:rsidR="00547E88" w:rsidRDefault="00EC735C" w:rsidP="004D5272">
      <w:pPr>
        <w:pStyle w:val="Teksts"/>
      </w:pPr>
      <w:r>
        <w:t xml:space="preserve"> </w:t>
      </w:r>
    </w:p>
    <w:p w14:paraId="66C211AC" w14:textId="77777777" w:rsidR="0009568B" w:rsidRPr="00006027" w:rsidRDefault="0009568B" w:rsidP="0009568B">
      <w:pPr>
        <w:pStyle w:val="Tabulas-numurs"/>
      </w:pPr>
      <w:r>
        <w:t>2</w:t>
      </w:r>
      <w:r w:rsidRPr="00006027">
        <w:t>.1. tabula</w:t>
      </w:r>
    </w:p>
    <w:p w14:paraId="3E2CD498" w14:textId="77777777" w:rsidR="0009568B" w:rsidRPr="00006027" w:rsidRDefault="0009568B" w:rsidP="0009568B">
      <w:pPr>
        <w:pStyle w:val="Tabulas-nosaukums"/>
      </w:pPr>
      <w:r>
        <w:t>Tabula</w:t>
      </w:r>
    </w:p>
    <w:tbl>
      <w:tblPr>
        <w:tblStyle w:val="TableGrid"/>
        <w:tblW w:w="6122" w:type="dxa"/>
        <w:jc w:val="center"/>
        <w:tblLook w:val="01E0" w:firstRow="1" w:lastRow="1" w:firstColumn="1" w:lastColumn="1" w:noHBand="0" w:noVBand="0"/>
      </w:tblPr>
      <w:tblGrid>
        <w:gridCol w:w="1563"/>
        <w:gridCol w:w="1812"/>
        <w:gridCol w:w="2747"/>
      </w:tblGrid>
      <w:tr w:rsidR="0009568B" w:rsidRPr="00E95BD9" w14:paraId="63C858C4" w14:textId="77777777" w:rsidTr="0009568B">
        <w:trPr>
          <w:jc w:val="center"/>
        </w:trPr>
        <w:tc>
          <w:tcPr>
            <w:tcW w:w="1563" w:type="dxa"/>
          </w:tcPr>
          <w:p w14:paraId="58E48E47" w14:textId="27C7A754" w:rsidR="0009568B" w:rsidRPr="000F4C98" w:rsidRDefault="0009568B" w:rsidP="0009568B">
            <w:pPr>
              <w:pStyle w:val="Teksts"/>
              <w:ind w:firstLine="0"/>
              <w:jc w:val="center"/>
            </w:pPr>
            <w:r w:rsidRPr="000F4C98">
              <w:t>Parametrs</w:t>
            </w:r>
          </w:p>
        </w:tc>
        <w:tc>
          <w:tcPr>
            <w:tcW w:w="1812" w:type="dxa"/>
          </w:tcPr>
          <w:p w14:paraId="5333296F" w14:textId="3A8BF29C" w:rsidR="0009568B" w:rsidRPr="000F4C98" w:rsidRDefault="0009568B" w:rsidP="0009568B">
            <w:pPr>
              <w:pStyle w:val="Teksts"/>
              <w:ind w:firstLine="0"/>
              <w:jc w:val="center"/>
            </w:pPr>
            <w:r w:rsidRPr="000F4C98">
              <w:t>Ekscīzijas biopsija</w:t>
            </w:r>
          </w:p>
        </w:tc>
        <w:tc>
          <w:tcPr>
            <w:tcW w:w="2747" w:type="dxa"/>
          </w:tcPr>
          <w:p w14:paraId="6CC979E3" w14:textId="23B3FBB9" w:rsidR="0009568B" w:rsidRPr="000F4C98" w:rsidRDefault="0009568B" w:rsidP="0009568B">
            <w:pPr>
              <w:pStyle w:val="Teksts"/>
              <w:ind w:firstLine="0"/>
              <w:jc w:val="center"/>
            </w:pPr>
            <w:r w:rsidRPr="000F4C98">
              <w:t>Punch biopsija</w:t>
            </w:r>
          </w:p>
        </w:tc>
      </w:tr>
      <w:tr w:rsidR="0009568B" w:rsidRPr="00E95BD9" w14:paraId="7CA6048C" w14:textId="77777777" w:rsidTr="0009568B">
        <w:trPr>
          <w:jc w:val="center"/>
        </w:trPr>
        <w:tc>
          <w:tcPr>
            <w:tcW w:w="1563" w:type="dxa"/>
          </w:tcPr>
          <w:p w14:paraId="18025456" w14:textId="42A174C3" w:rsidR="0009568B" w:rsidRPr="000F4C98" w:rsidRDefault="0009568B" w:rsidP="0009568B">
            <w:pPr>
              <w:pStyle w:val="Teksts"/>
              <w:ind w:firstLine="0"/>
              <w:jc w:val="center"/>
            </w:pPr>
            <w:r w:rsidRPr="000F4C98">
              <w:t>Diagnostikas precizitāte</w:t>
            </w:r>
          </w:p>
        </w:tc>
        <w:tc>
          <w:tcPr>
            <w:tcW w:w="1812" w:type="dxa"/>
          </w:tcPr>
          <w:p w14:paraId="2C6A27C2" w14:textId="1BDAF8BA" w:rsidR="0009568B" w:rsidRPr="000F4C98" w:rsidRDefault="000816BF" w:rsidP="0009568B">
            <w:pPr>
              <w:pStyle w:val="Teksts"/>
              <w:ind w:firstLine="0"/>
              <w:jc w:val="center"/>
            </w:pPr>
            <w:r w:rsidRPr="000F4C98">
              <w:t>100% jūtība un specifiskums</w:t>
            </w:r>
          </w:p>
        </w:tc>
        <w:tc>
          <w:tcPr>
            <w:tcW w:w="2747" w:type="dxa"/>
          </w:tcPr>
          <w:p w14:paraId="7F840002" w14:textId="48716747" w:rsidR="0009568B" w:rsidRPr="000F4C98" w:rsidRDefault="000816BF" w:rsidP="0009568B">
            <w:pPr>
              <w:pStyle w:val="Teksts"/>
              <w:ind w:firstLine="0"/>
              <w:jc w:val="center"/>
            </w:pPr>
            <w:r w:rsidRPr="000F4C98">
              <w:t>Nepilnīga</w:t>
            </w:r>
          </w:p>
        </w:tc>
      </w:tr>
      <w:tr w:rsidR="0009568B" w:rsidRPr="00E95BD9" w14:paraId="5371A605" w14:textId="77777777" w:rsidTr="0009568B">
        <w:trPr>
          <w:jc w:val="center"/>
        </w:trPr>
        <w:tc>
          <w:tcPr>
            <w:tcW w:w="1563" w:type="dxa"/>
          </w:tcPr>
          <w:p w14:paraId="080968FF" w14:textId="72E04EE4" w:rsidR="0009568B" w:rsidRPr="000F4C98" w:rsidRDefault="0009568B" w:rsidP="0009568B">
            <w:pPr>
              <w:pStyle w:val="Teksts"/>
              <w:ind w:firstLine="0"/>
              <w:jc w:val="center"/>
            </w:pPr>
            <w:r w:rsidRPr="000F4C98">
              <w:t>Breslow biezums</w:t>
            </w:r>
          </w:p>
        </w:tc>
        <w:tc>
          <w:tcPr>
            <w:tcW w:w="1812" w:type="dxa"/>
          </w:tcPr>
          <w:p w14:paraId="6C0DB51B" w14:textId="78FEC9C7" w:rsidR="0009568B" w:rsidRPr="000F4C98" w:rsidRDefault="000816BF" w:rsidP="0009568B">
            <w:pPr>
              <w:pStyle w:val="Teksts"/>
              <w:ind w:firstLine="0"/>
              <w:jc w:val="center"/>
            </w:pPr>
            <w:r w:rsidRPr="000F4C98">
              <w:t>Precīzi izmērāms</w:t>
            </w:r>
          </w:p>
        </w:tc>
        <w:tc>
          <w:tcPr>
            <w:tcW w:w="2747" w:type="dxa"/>
          </w:tcPr>
          <w:p w14:paraId="64E9CF08" w14:textId="25799893" w:rsidR="0009568B" w:rsidRPr="000F4C98" w:rsidRDefault="000816BF" w:rsidP="0009568B">
            <w:pPr>
              <w:pStyle w:val="Teksts"/>
              <w:ind w:firstLine="0"/>
              <w:jc w:val="center"/>
            </w:pPr>
            <w:r w:rsidRPr="000F4C98">
              <w:t>Daļēja</w:t>
            </w:r>
          </w:p>
        </w:tc>
      </w:tr>
      <w:tr w:rsidR="0009568B" w:rsidRPr="00E95BD9" w14:paraId="31F457A0" w14:textId="77777777" w:rsidTr="0009568B">
        <w:trPr>
          <w:jc w:val="center"/>
        </w:trPr>
        <w:tc>
          <w:tcPr>
            <w:tcW w:w="1563" w:type="dxa"/>
          </w:tcPr>
          <w:p w14:paraId="49FADE10" w14:textId="77777777" w:rsidR="0009568B" w:rsidRPr="000F4C98" w:rsidRDefault="0009568B" w:rsidP="0009568B">
            <w:pPr>
              <w:pStyle w:val="Teksts"/>
              <w:ind w:firstLine="0"/>
              <w:jc w:val="center"/>
            </w:pPr>
            <w:r w:rsidRPr="000F4C98">
              <w:t>Invazivitāte</w:t>
            </w:r>
          </w:p>
        </w:tc>
        <w:tc>
          <w:tcPr>
            <w:tcW w:w="1812" w:type="dxa"/>
          </w:tcPr>
          <w:p w14:paraId="3825FA42" w14:textId="090B6B59" w:rsidR="0009568B" w:rsidRPr="000F4C98" w:rsidRDefault="000816BF" w:rsidP="0009568B">
            <w:pPr>
              <w:pStyle w:val="Teksts"/>
              <w:ind w:firstLine="0"/>
              <w:jc w:val="center"/>
            </w:pPr>
            <w:r w:rsidRPr="000F4C98">
              <w:t>Augsta (neatgriezeniski bojājumi)</w:t>
            </w:r>
          </w:p>
        </w:tc>
        <w:tc>
          <w:tcPr>
            <w:tcW w:w="2747" w:type="dxa"/>
          </w:tcPr>
          <w:p w14:paraId="23FE85C7" w14:textId="1172E634" w:rsidR="0009568B" w:rsidRPr="000F4C98" w:rsidRDefault="000816BF" w:rsidP="0009568B">
            <w:pPr>
              <w:pStyle w:val="Teksts"/>
              <w:ind w:firstLine="0"/>
              <w:jc w:val="center"/>
            </w:pPr>
            <w:r w:rsidRPr="000F4C98">
              <w:t>Vidēja (mazāk traumējoša)</w:t>
            </w:r>
          </w:p>
        </w:tc>
      </w:tr>
      <w:tr w:rsidR="0009568B" w:rsidRPr="00E95BD9" w14:paraId="7A22AC2A" w14:textId="77777777" w:rsidTr="0009568B">
        <w:trPr>
          <w:jc w:val="center"/>
        </w:trPr>
        <w:tc>
          <w:tcPr>
            <w:tcW w:w="1563" w:type="dxa"/>
          </w:tcPr>
          <w:p w14:paraId="05D25797" w14:textId="2C537719" w:rsidR="0009568B" w:rsidRPr="000F4C98" w:rsidRDefault="0009568B" w:rsidP="0009568B">
            <w:pPr>
              <w:pStyle w:val="Teksts"/>
              <w:ind w:firstLine="0"/>
              <w:jc w:val="center"/>
            </w:pPr>
            <w:r w:rsidRPr="000F4C98">
              <w:t>Pielietojums</w:t>
            </w:r>
          </w:p>
        </w:tc>
        <w:tc>
          <w:tcPr>
            <w:tcW w:w="1812" w:type="dxa"/>
          </w:tcPr>
          <w:p w14:paraId="7176F3C0" w14:textId="0FC051E5" w:rsidR="0009568B" w:rsidRPr="000F4C98" w:rsidRDefault="000816BF" w:rsidP="000816BF">
            <w:pPr>
              <w:pStyle w:val="Teksts"/>
              <w:ind w:firstLine="0"/>
            </w:pPr>
            <w:r w:rsidRPr="000F4C98">
              <w:t>Standarta metode melanomai</w:t>
            </w:r>
          </w:p>
        </w:tc>
        <w:tc>
          <w:tcPr>
            <w:tcW w:w="2747" w:type="dxa"/>
          </w:tcPr>
          <w:p w14:paraId="7B71F9EB" w14:textId="00EB2403" w:rsidR="0009568B" w:rsidRPr="000F4C98" w:rsidRDefault="000816BF" w:rsidP="0009568B">
            <w:pPr>
              <w:pStyle w:val="Teksts"/>
              <w:ind w:firstLine="0"/>
              <w:jc w:val="center"/>
            </w:pPr>
            <w:r w:rsidRPr="000F4C98">
              <w:t>Alternatīva lieliem/grūti pieejamiem audzējiem</w:t>
            </w:r>
          </w:p>
        </w:tc>
      </w:tr>
      <w:tr w:rsidR="0009568B" w:rsidRPr="00E95BD9" w14:paraId="0437FA05" w14:textId="77777777" w:rsidTr="0009568B">
        <w:trPr>
          <w:jc w:val="center"/>
        </w:trPr>
        <w:tc>
          <w:tcPr>
            <w:tcW w:w="1563" w:type="dxa"/>
          </w:tcPr>
          <w:p w14:paraId="1F33D2A0" w14:textId="3F133EAD" w:rsidR="0009568B" w:rsidRPr="000F4C98" w:rsidRDefault="0009568B" w:rsidP="0009568B">
            <w:pPr>
              <w:pStyle w:val="Teksts"/>
              <w:ind w:firstLine="0"/>
              <w:jc w:val="center"/>
            </w:pPr>
            <w:r w:rsidRPr="000F4C98">
              <w:lastRenderedPageBreak/>
              <w:t>Iespējamās komplikācijas</w:t>
            </w:r>
          </w:p>
        </w:tc>
        <w:tc>
          <w:tcPr>
            <w:tcW w:w="1812" w:type="dxa"/>
          </w:tcPr>
          <w:p w14:paraId="22241846" w14:textId="03E3DD40" w:rsidR="0009568B" w:rsidRPr="000F4C98" w:rsidRDefault="000816BF" w:rsidP="0009568B">
            <w:pPr>
              <w:pStyle w:val="Teksts"/>
              <w:ind w:firstLine="0"/>
              <w:jc w:val="center"/>
            </w:pPr>
            <w:r w:rsidRPr="000F4C98">
              <w:t>Šuves, infekcijas, estētiskas sekas</w:t>
            </w:r>
          </w:p>
        </w:tc>
        <w:tc>
          <w:tcPr>
            <w:tcW w:w="2747" w:type="dxa"/>
          </w:tcPr>
          <w:p w14:paraId="5DC3E83B" w14:textId="2915B3D0" w:rsidR="0009568B" w:rsidRPr="000F4C98" w:rsidRDefault="0009568B" w:rsidP="0009568B">
            <w:pPr>
              <w:pStyle w:val="Teksts"/>
              <w:ind w:firstLine="0"/>
              <w:jc w:val="center"/>
            </w:pPr>
            <w:r w:rsidRPr="000F4C98">
              <w:t>Paraugu nepilnīgums</w:t>
            </w:r>
          </w:p>
        </w:tc>
      </w:tr>
    </w:tbl>
    <w:p w14:paraId="727F364E" w14:textId="77777777" w:rsidR="0009568B" w:rsidRPr="00E95BD9" w:rsidRDefault="0009568B" w:rsidP="0009568B">
      <w:pPr>
        <w:pStyle w:val="Tabulas-skaidrojums"/>
        <w:spacing w:after="0"/>
        <w:ind w:left="1440" w:firstLine="720"/>
      </w:pPr>
      <w:r>
        <w:t>// rediget</w:t>
      </w:r>
    </w:p>
    <w:p w14:paraId="0A8FD5A5" w14:textId="77777777" w:rsidR="000F4C98" w:rsidRDefault="000F4C98" w:rsidP="004D5272">
      <w:pPr>
        <w:pStyle w:val="Teksts"/>
      </w:pPr>
    </w:p>
    <w:p w14:paraId="38AD5874" w14:textId="61D7B141" w:rsidR="0009568B" w:rsidRDefault="000F4C98" w:rsidP="004D5272">
      <w:pPr>
        <w:pStyle w:val="Teksts"/>
      </w:pPr>
      <w:r w:rsidRPr="000F4C98">
        <w:t>Ekscīzijas biopsija</w:t>
      </w:r>
      <w:r>
        <w:t xml:space="preserve"> irprecīza melanomas diagnostikai un ir svarīga, lai prezīci noteiktu audzēja Breslow indeksu.</w:t>
      </w:r>
    </w:p>
    <w:p w14:paraId="6EB525ED" w14:textId="0D5F90E5" w:rsidR="000F4C98" w:rsidRDefault="000F4C98" w:rsidP="004D5272">
      <w:pPr>
        <w:pStyle w:val="Teksts"/>
      </w:pPr>
      <w:r>
        <w:t>Punch biopsija ir pieņemama tikai gadījumus, kad ekscīzijas biopsija nav iespējama, ka arī ir jārēķinās ar tās augstas kļūmes risku un neprecizitāti.</w:t>
      </w:r>
    </w:p>
    <w:p w14:paraId="793FE70F" w14:textId="77777777" w:rsidR="00B14461" w:rsidRDefault="00B14461" w:rsidP="004D5272">
      <w:pPr>
        <w:pStyle w:val="Teksts"/>
      </w:pPr>
    </w:p>
    <w:p w14:paraId="6C8A7CCB" w14:textId="72ABA23B" w:rsidR="00B14461" w:rsidRDefault="00B14461" w:rsidP="004D5272">
      <w:pPr>
        <w:pStyle w:val="Teksts"/>
      </w:pPr>
      <w:r>
        <w:t xml:space="preserve">// varbūt minēt vēl par multispektrāliem attēliem, elektrisko impedenci EIS, HFUS, DermTech PLA, NDetect, 3D-TBP </w:t>
      </w:r>
    </w:p>
    <w:p w14:paraId="4CC512B0" w14:textId="77777777" w:rsidR="00B14461" w:rsidRDefault="00B14461" w:rsidP="004D5272">
      <w:pPr>
        <w:pStyle w:val="Teksts"/>
      </w:pPr>
    </w:p>
    <w:p w14:paraId="7C7E2B21" w14:textId="0826AA4A" w:rsidR="00B14461" w:rsidRDefault="00B14461" w:rsidP="004D5272">
      <w:pPr>
        <w:pStyle w:val="Teksts"/>
      </w:pPr>
      <w:r>
        <w:t>Veicot secinājumus var saprast to, ka neinvazīvās metodes ir optimālas agrīnai melanomas diagnostikai, ka arī sekmīga nevajadzīgo biopsiju samazināšanā.</w:t>
      </w:r>
    </w:p>
    <w:p w14:paraId="25401056" w14:textId="77777777" w:rsidR="00B14461" w:rsidRDefault="00B14461" w:rsidP="004D5272">
      <w:pPr>
        <w:pStyle w:val="Teksts"/>
      </w:pPr>
      <w:r>
        <w:t>Dermoskopijas un AI ir efektīvas primārajā skrīninga posmā, kamēr RCM + OCT metožu kombinācijas samazina melanomas gadījumus līdz 1.5 īpaši augsta riska pacientiem [14].</w:t>
      </w:r>
    </w:p>
    <w:p w14:paraId="0A231965" w14:textId="77777777" w:rsidR="00B14461" w:rsidRDefault="00B14461" w:rsidP="004D5272">
      <w:pPr>
        <w:pStyle w:val="Teksts"/>
      </w:pPr>
      <w:r>
        <w:t>Spektroskopijas metodei ir augsta jūtība, bet tai ir nepieciešama standartizācija efektīvai darbībai.</w:t>
      </w:r>
    </w:p>
    <w:p w14:paraId="375F2832" w14:textId="77777777" w:rsidR="00B14461" w:rsidRDefault="00B14461" w:rsidP="004D5272">
      <w:pPr>
        <w:pStyle w:val="Teksts"/>
      </w:pPr>
      <w:r>
        <w:t>Invanzīvās metodes, joprojām, paliek obligātas diagnozes apstiprināšanai, jo tikai ar ekscīzijas biopsiju ir iespējams precīzi noteikt Breslow biezuma koeficientu turpmākai melanomas anlīzei.</w:t>
      </w:r>
    </w:p>
    <w:p w14:paraId="6D1815C4" w14:textId="33B45BAC" w:rsidR="0031638A" w:rsidRPr="006B1DF4" w:rsidRDefault="00B14461" w:rsidP="00405FDC">
      <w:pPr>
        <w:pStyle w:val="Teksts"/>
      </w:pPr>
      <w:r>
        <w:t>Nākotnes virzieni melanomas noteikšanā varētu būt lielāka AI integrācija, kas automatizēs melanomas diagnostiku, ka arī portatīvas ierīces padarīs RCM un spektroskopijas balstītas  metodes plašāk pieejamākas diagnosticēšanai [15].</w:t>
      </w:r>
    </w:p>
    <w:p w14:paraId="3137B163" w14:textId="12FED44E" w:rsidR="001744D6" w:rsidRDefault="001744D6" w:rsidP="00B510FA">
      <w:pPr>
        <w:pStyle w:val="2-lmea-virsraksts"/>
        <w:numPr>
          <w:ilvl w:val="1"/>
          <w:numId w:val="23"/>
        </w:numPr>
      </w:pPr>
      <w:bookmarkStart w:id="24" w:name="_Toc193225585"/>
      <w:bookmarkStart w:id="25" w:name="_Toc193250586"/>
      <w:r>
        <w:t>Ultravioletā starojuma fiziskie parametri</w:t>
      </w:r>
      <w:bookmarkEnd w:id="24"/>
      <w:bookmarkEnd w:id="25"/>
    </w:p>
    <w:p w14:paraId="76BFA062" w14:textId="22732A12" w:rsidR="00E45A58" w:rsidRDefault="00EF7441" w:rsidP="001E5A10">
      <w:pPr>
        <w:pStyle w:val="Teksts"/>
        <w:rPr>
          <w:b/>
          <w:bCs/>
        </w:rPr>
      </w:pPr>
      <w:r w:rsidRPr="00EF7441">
        <w:t>Ultravioletais starojums ir</w:t>
      </w:r>
      <w:r>
        <w:t xml:space="preserve"> </w:t>
      </w:r>
      <w:r w:rsidR="00E45A58">
        <w:t xml:space="preserve">elektromagnētiskais starojums ar viļņa garumu no 100 līdz 400 nanometriem (nm). UV starojums ir īsāks par redzamo gaismu (380 – 700 nm), bet garāks par rentgenstarojuma (0,01 – 10 nm) gaismas viļņiem. UV starojums tiek iedalīts trijās kategorijās: </w:t>
      </w:r>
    </w:p>
    <w:p w14:paraId="2BF11AD0" w14:textId="11C9C43D" w:rsidR="00E45A58" w:rsidRDefault="00E45A58" w:rsidP="001E5A10">
      <w:pPr>
        <w:pStyle w:val="Teksts"/>
        <w:rPr>
          <w:b/>
          <w:bCs/>
        </w:rPr>
      </w:pPr>
      <w:r>
        <w:lastRenderedPageBreak/>
        <w:t>UVA (315 – 400 nm): UV starojums, kas sasniedz ādas dziļākos slāņus un izraisa ādas pigmentāciju;</w:t>
      </w:r>
    </w:p>
    <w:p w14:paraId="5ADAC9D7" w14:textId="07C601E0" w:rsidR="00E45A58" w:rsidRDefault="00E45A58" w:rsidP="001E5A10">
      <w:pPr>
        <w:pStyle w:val="Teksts"/>
        <w:rPr>
          <w:b/>
          <w:bCs/>
        </w:rPr>
      </w:pPr>
      <w:r>
        <w:t>UVB (280 – 315 nm): UV starojums, kurš izraisa epidermas bojājumus un saules apdegumus, kas, savukārt veicina ādas vēža attīstību;</w:t>
      </w:r>
    </w:p>
    <w:p w14:paraId="76CEC0C0" w14:textId="2F628352" w:rsidR="00E45A58" w:rsidRDefault="00E45A58" w:rsidP="001E5A10">
      <w:pPr>
        <w:pStyle w:val="Teksts"/>
        <w:rPr>
          <w:b/>
          <w:bCs/>
        </w:rPr>
      </w:pPr>
      <w:r>
        <w:t>UVC (100 – 280 nm): UV starojums, kuru absorbē Zemes atmosfēra.</w:t>
      </w:r>
    </w:p>
    <w:p w14:paraId="0B6CE54D" w14:textId="612FF941" w:rsidR="005B3EDB" w:rsidRDefault="00E45A58" w:rsidP="0022375E">
      <w:pPr>
        <w:pStyle w:val="Teksts"/>
        <w:rPr>
          <w:b/>
          <w:bCs/>
        </w:rPr>
      </w:pPr>
      <w:r>
        <w:t>UV viļņu intensitāti ietekmē vairāki faktori – saules leņķis, atmosfēras slāņa biezums, mākoņu un nokrišņu daudzums, UV intensitāte tiek mērīta ar UV indeksa palīdzību, kura nosaka Saules apdeguma risku konkrētā vietā un laikā ievērojot iepriekš minētos faktorus</w:t>
      </w:r>
      <w:r w:rsidR="00204008">
        <w:t xml:space="preserve"> [7]</w:t>
      </w:r>
      <w:r>
        <w:t>.</w:t>
      </w:r>
    </w:p>
    <w:p w14:paraId="1F66EF2C" w14:textId="6160415B" w:rsidR="005B3EDB" w:rsidRPr="00006027" w:rsidRDefault="005B3EDB" w:rsidP="001E5A10">
      <w:pPr>
        <w:pStyle w:val="Teksts"/>
      </w:pPr>
      <w:r>
        <w:t>1</w:t>
      </w:r>
      <w:r w:rsidRPr="00006027">
        <w:t>.</w:t>
      </w:r>
      <w:r>
        <w:t>3</w:t>
      </w:r>
      <w:r w:rsidRPr="00006027">
        <w:t>. tabula</w:t>
      </w:r>
    </w:p>
    <w:p w14:paraId="4AF21BEA" w14:textId="482EAB86" w:rsidR="005B3EDB" w:rsidRPr="00006027" w:rsidRDefault="005B3EDB" w:rsidP="001E5A10">
      <w:pPr>
        <w:pStyle w:val="Teksts"/>
      </w:pPr>
      <w:r>
        <w:t>UV ind</w:t>
      </w:r>
      <w:r w:rsidR="0019416F">
        <w:t>ex</w:t>
      </w:r>
    </w:p>
    <w:tbl>
      <w:tblPr>
        <w:tblStyle w:val="TableGrid"/>
        <w:tblW w:w="8095" w:type="dxa"/>
        <w:jc w:val="center"/>
        <w:tblLook w:val="01E0" w:firstRow="1" w:lastRow="1" w:firstColumn="1" w:lastColumn="1" w:noHBand="0" w:noVBand="0"/>
      </w:tblPr>
      <w:tblGrid>
        <w:gridCol w:w="1418"/>
        <w:gridCol w:w="1843"/>
        <w:gridCol w:w="4834"/>
      </w:tblGrid>
      <w:tr w:rsidR="0019416F" w:rsidRPr="00E95BD9" w14:paraId="1A7FED6E" w14:textId="77777777" w:rsidTr="00BB4DE8">
        <w:trPr>
          <w:jc w:val="center"/>
        </w:trPr>
        <w:tc>
          <w:tcPr>
            <w:tcW w:w="1418" w:type="dxa"/>
          </w:tcPr>
          <w:p w14:paraId="4525AAF0" w14:textId="654B4D30" w:rsidR="0019416F" w:rsidRPr="00E95BD9" w:rsidRDefault="0019416F" w:rsidP="001E5A10">
            <w:pPr>
              <w:pStyle w:val="Teksts"/>
            </w:pPr>
            <w:r w:rsidRPr="0019416F">
              <w:t>UV Index values</w:t>
            </w:r>
          </w:p>
        </w:tc>
        <w:tc>
          <w:tcPr>
            <w:tcW w:w="1843" w:type="dxa"/>
          </w:tcPr>
          <w:p w14:paraId="511B853D" w14:textId="3F5E1AB7" w:rsidR="0019416F" w:rsidRPr="00E95BD9" w:rsidRDefault="0019416F" w:rsidP="001E5A10">
            <w:pPr>
              <w:pStyle w:val="Teksts"/>
            </w:pPr>
            <w:r w:rsidRPr="0019416F">
              <w:t>Color</w:t>
            </w:r>
          </w:p>
        </w:tc>
        <w:tc>
          <w:tcPr>
            <w:tcW w:w="4834" w:type="dxa"/>
          </w:tcPr>
          <w:p w14:paraId="27D35D03" w14:textId="361384FF" w:rsidR="0019416F" w:rsidRPr="00E95BD9" w:rsidRDefault="0019416F" w:rsidP="001E5A10">
            <w:pPr>
              <w:pStyle w:val="Teksts"/>
            </w:pPr>
            <w:r w:rsidRPr="0019416F">
              <w:t>Amount of risk</w:t>
            </w:r>
          </w:p>
        </w:tc>
      </w:tr>
      <w:tr w:rsidR="0019416F" w:rsidRPr="00E95BD9" w14:paraId="2819F907" w14:textId="77777777" w:rsidTr="00BB4DE8">
        <w:trPr>
          <w:jc w:val="center"/>
        </w:trPr>
        <w:tc>
          <w:tcPr>
            <w:tcW w:w="1418" w:type="dxa"/>
          </w:tcPr>
          <w:p w14:paraId="38C45C85" w14:textId="64398ECF" w:rsidR="0019416F" w:rsidRPr="00E95BD9" w:rsidRDefault="0019416F" w:rsidP="00125627">
            <w:pPr>
              <w:pStyle w:val="Teksts"/>
              <w:jc w:val="center"/>
            </w:pPr>
            <w:r w:rsidRPr="0019416F">
              <w:t>1 - 2</w:t>
            </w:r>
          </w:p>
        </w:tc>
        <w:tc>
          <w:tcPr>
            <w:tcW w:w="1843" w:type="dxa"/>
          </w:tcPr>
          <w:p w14:paraId="601E1FB3" w14:textId="0984E015" w:rsidR="0019416F" w:rsidRPr="00E95BD9" w:rsidRDefault="00A02F1F" w:rsidP="00125627">
            <w:pPr>
              <w:pStyle w:val="Teksts"/>
              <w:jc w:val="center"/>
            </w:pPr>
            <w:r w:rsidRPr="00A02F1F">
              <w:rPr>
                <w:b/>
                <w:bCs/>
              </w:rPr>
              <w:t>Green</w:t>
            </w:r>
          </w:p>
        </w:tc>
        <w:tc>
          <w:tcPr>
            <w:tcW w:w="4834" w:type="dxa"/>
          </w:tcPr>
          <w:p w14:paraId="7EB2F781" w14:textId="78D27D67" w:rsidR="0019416F" w:rsidRPr="00E95BD9" w:rsidRDefault="00BB4DE8" w:rsidP="001E5A10">
            <w:pPr>
              <w:pStyle w:val="Teksts"/>
            </w:pPr>
            <w:r w:rsidRPr="00BB4DE8">
              <w:rPr>
                <w:b/>
                <w:bCs/>
              </w:rPr>
              <w:t>Low. </w:t>
            </w:r>
            <w:r w:rsidRPr="00BB4DE8">
              <w:t>Low danger from unprotected sun exposure for the average person. But if you burn easily, cover up and use sunscreen with a sun protection factor (SPF) of at least 30. Wear sunglasses with UV protection on bright days.</w:t>
            </w:r>
          </w:p>
        </w:tc>
      </w:tr>
      <w:tr w:rsidR="0019416F" w:rsidRPr="00E95BD9" w14:paraId="5BE242C6" w14:textId="77777777" w:rsidTr="00BB4DE8">
        <w:trPr>
          <w:jc w:val="center"/>
        </w:trPr>
        <w:tc>
          <w:tcPr>
            <w:tcW w:w="1418" w:type="dxa"/>
          </w:tcPr>
          <w:p w14:paraId="07734F9F" w14:textId="40E52E2E" w:rsidR="0019416F" w:rsidRPr="00E95BD9" w:rsidRDefault="0019416F" w:rsidP="00125627">
            <w:pPr>
              <w:pStyle w:val="Teksts"/>
              <w:jc w:val="center"/>
            </w:pPr>
            <w:r w:rsidRPr="0019416F">
              <w:t>3 - 5</w:t>
            </w:r>
          </w:p>
        </w:tc>
        <w:tc>
          <w:tcPr>
            <w:tcW w:w="1843" w:type="dxa"/>
          </w:tcPr>
          <w:p w14:paraId="6DC24493" w14:textId="76CA9C90" w:rsidR="0019416F" w:rsidRPr="00E95BD9" w:rsidRDefault="00A02F1F" w:rsidP="00125627">
            <w:pPr>
              <w:pStyle w:val="Teksts"/>
              <w:jc w:val="center"/>
            </w:pPr>
            <w:r w:rsidRPr="00A02F1F">
              <w:rPr>
                <w:b/>
                <w:bCs/>
              </w:rPr>
              <w:t>Yellow</w:t>
            </w:r>
          </w:p>
        </w:tc>
        <w:tc>
          <w:tcPr>
            <w:tcW w:w="4834" w:type="dxa"/>
          </w:tcPr>
          <w:p w14:paraId="50CDB5FC" w14:textId="3A3FE78B" w:rsidR="0019416F" w:rsidRPr="00E95BD9" w:rsidRDefault="00BB4DE8" w:rsidP="001E5A10">
            <w:pPr>
              <w:pStyle w:val="Teksts"/>
            </w:pPr>
            <w:r w:rsidRPr="00BB4DE8">
              <w:rPr>
                <w:b/>
                <w:bCs/>
              </w:rPr>
              <w:t>Moderate.</w:t>
            </w:r>
            <w:r w:rsidRPr="00BB4DE8">
              <w:t> A moderate risk of harm from unprotected sun exposure. Wear protective clothing, sunglasses, and a hat if you will be outside. Stay in shade around midday. Use sunscreen with at least SPF 30 and reapply every 2 hours, even on cloudy days. Wear sunglasses with UV protection.</w:t>
            </w:r>
          </w:p>
        </w:tc>
      </w:tr>
      <w:tr w:rsidR="0019416F" w:rsidRPr="00E95BD9" w14:paraId="27DF6BA1" w14:textId="77777777" w:rsidTr="00BB4DE8">
        <w:trPr>
          <w:jc w:val="center"/>
        </w:trPr>
        <w:tc>
          <w:tcPr>
            <w:tcW w:w="1418" w:type="dxa"/>
          </w:tcPr>
          <w:p w14:paraId="12287E93" w14:textId="18D6CCC7" w:rsidR="0019416F" w:rsidRPr="00E95BD9" w:rsidRDefault="0019416F" w:rsidP="00125627">
            <w:pPr>
              <w:pStyle w:val="Teksts"/>
              <w:jc w:val="center"/>
            </w:pPr>
            <w:r w:rsidRPr="0019416F">
              <w:t>6-7</w:t>
            </w:r>
          </w:p>
        </w:tc>
        <w:tc>
          <w:tcPr>
            <w:tcW w:w="1843" w:type="dxa"/>
          </w:tcPr>
          <w:p w14:paraId="368C7C4F" w14:textId="4E90C3E4" w:rsidR="0019416F" w:rsidRPr="00E95BD9" w:rsidRDefault="00A02F1F" w:rsidP="00125627">
            <w:pPr>
              <w:pStyle w:val="Teksts"/>
              <w:jc w:val="center"/>
            </w:pPr>
            <w:r w:rsidRPr="00A02F1F">
              <w:rPr>
                <w:b/>
                <w:bCs/>
              </w:rPr>
              <w:t>Orange</w:t>
            </w:r>
          </w:p>
        </w:tc>
        <w:tc>
          <w:tcPr>
            <w:tcW w:w="4834" w:type="dxa"/>
          </w:tcPr>
          <w:p w14:paraId="4689B14D" w14:textId="75B6AB56" w:rsidR="0019416F" w:rsidRPr="00E95BD9" w:rsidRDefault="00BB4DE8" w:rsidP="001E5A10">
            <w:pPr>
              <w:pStyle w:val="Teksts"/>
            </w:pPr>
            <w:r w:rsidRPr="00BB4DE8">
              <w:rPr>
                <w:b/>
                <w:bCs/>
              </w:rPr>
              <w:t>High. </w:t>
            </w:r>
            <w:r w:rsidRPr="00BB4DE8">
              <w:t>A high risk of harm from unprotected sun exposure. Wear protective clothing, sunglasses, and a hat if you will be outside. Use sunscreen with at least SPF 30 and reapply every 2 hours, even on cloudy days. Reduce your time in the sun between 10 a.m. and 4 p.m. Wear sunglasses with UV protection.</w:t>
            </w:r>
          </w:p>
        </w:tc>
      </w:tr>
      <w:tr w:rsidR="0019416F" w:rsidRPr="00E95BD9" w14:paraId="1CD09E15" w14:textId="77777777" w:rsidTr="00BB4DE8">
        <w:trPr>
          <w:jc w:val="center"/>
        </w:trPr>
        <w:tc>
          <w:tcPr>
            <w:tcW w:w="1418" w:type="dxa"/>
          </w:tcPr>
          <w:p w14:paraId="48AAA93C" w14:textId="053C2247" w:rsidR="0019416F" w:rsidRPr="0019416F" w:rsidRDefault="0019416F" w:rsidP="00125627">
            <w:pPr>
              <w:pStyle w:val="Teksts"/>
              <w:jc w:val="center"/>
            </w:pPr>
            <w:r w:rsidRPr="0019416F">
              <w:lastRenderedPageBreak/>
              <w:t>8-10</w:t>
            </w:r>
          </w:p>
        </w:tc>
        <w:tc>
          <w:tcPr>
            <w:tcW w:w="1843" w:type="dxa"/>
          </w:tcPr>
          <w:p w14:paraId="472EAC69" w14:textId="2D0F5B96" w:rsidR="00A02F1F" w:rsidRPr="00BB4DE8" w:rsidRDefault="00A02F1F" w:rsidP="00125627">
            <w:pPr>
              <w:pStyle w:val="Teksts"/>
              <w:jc w:val="center"/>
              <w:rPr>
                <w:rFonts w:eastAsia="Times New Roman"/>
                <w:lang w:val="en-US"/>
              </w:rPr>
            </w:pPr>
            <w:r w:rsidRPr="00BB4DE8">
              <w:rPr>
                <w:rStyle w:val="Strong"/>
              </w:rPr>
              <w:t>Red</w:t>
            </w:r>
          </w:p>
          <w:p w14:paraId="562B4613" w14:textId="77777777" w:rsidR="0019416F" w:rsidRPr="00E95BD9" w:rsidRDefault="0019416F" w:rsidP="00125627">
            <w:pPr>
              <w:pStyle w:val="Teksts"/>
              <w:jc w:val="center"/>
            </w:pPr>
          </w:p>
        </w:tc>
        <w:tc>
          <w:tcPr>
            <w:tcW w:w="4834" w:type="dxa"/>
          </w:tcPr>
          <w:p w14:paraId="552C3A97" w14:textId="61A0CB5C" w:rsidR="0019416F" w:rsidRPr="00E95BD9" w:rsidRDefault="00BB4DE8" w:rsidP="001E5A10">
            <w:pPr>
              <w:pStyle w:val="Teksts"/>
            </w:pPr>
            <w:r w:rsidRPr="00BB4DE8">
              <w:rPr>
                <w:b/>
                <w:bCs/>
              </w:rPr>
              <w:t>Very High. </w:t>
            </w:r>
            <w:r w:rsidRPr="00BB4DE8">
              <w:t>A very high risk of harm from unprotected sun exposure. Wear protective clothing, sunglasses, and a hat if you will be outside. Use sunscreen with at least SPF 30 and reapply every 2 hours, even on cloudy days. Seek shade outdoors. Try to avoid the sun between 10 a.m. and 4 p.m. Wear sunglasses with UV protection.</w:t>
            </w:r>
          </w:p>
        </w:tc>
      </w:tr>
      <w:tr w:rsidR="0019416F" w:rsidRPr="00E95BD9" w14:paraId="73AB5C2A" w14:textId="77777777" w:rsidTr="00BB4DE8">
        <w:trPr>
          <w:jc w:val="center"/>
        </w:trPr>
        <w:tc>
          <w:tcPr>
            <w:tcW w:w="1418" w:type="dxa"/>
          </w:tcPr>
          <w:p w14:paraId="3035F7A0" w14:textId="4D7BBF61" w:rsidR="0019416F" w:rsidRPr="0019416F" w:rsidRDefault="0019416F" w:rsidP="00125627">
            <w:pPr>
              <w:pStyle w:val="Teksts"/>
              <w:jc w:val="center"/>
            </w:pPr>
            <w:r w:rsidRPr="0019416F">
              <w:t>11 +</w:t>
            </w:r>
          </w:p>
        </w:tc>
        <w:tc>
          <w:tcPr>
            <w:tcW w:w="1843" w:type="dxa"/>
          </w:tcPr>
          <w:p w14:paraId="21699017" w14:textId="3401F4CF" w:rsidR="0019416F" w:rsidRPr="00E95BD9" w:rsidRDefault="00BB4DE8" w:rsidP="00125627">
            <w:pPr>
              <w:pStyle w:val="Teksts"/>
              <w:jc w:val="center"/>
            </w:pPr>
            <w:r w:rsidRPr="00BB4DE8">
              <w:rPr>
                <w:b/>
                <w:bCs/>
              </w:rPr>
              <w:t>Blue</w:t>
            </w:r>
          </w:p>
        </w:tc>
        <w:tc>
          <w:tcPr>
            <w:tcW w:w="4834" w:type="dxa"/>
          </w:tcPr>
          <w:p w14:paraId="69C98976" w14:textId="6D0F95D2" w:rsidR="0019416F" w:rsidRPr="00E95BD9" w:rsidRDefault="00BB4DE8" w:rsidP="001E5A10">
            <w:pPr>
              <w:pStyle w:val="Teksts"/>
            </w:pPr>
            <w:r w:rsidRPr="00BB4DE8">
              <w:rPr>
                <w:b/>
                <w:bCs/>
              </w:rPr>
              <w:t>Extreme. </w:t>
            </w:r>
            <w:r w:rsidRPr="00BB4DE8">
              <w:t>An extreme risk of harm from unprotected sun exposure. Follow all of the above suggestions to protect yourself from the sun. Wear protective clothing, sunglasses with UV protection, and a hat if you will be outside. Apply sunscreen with at least SPF 30 every 2 hours, even on cloudy days. Seek shade outdoors. Try to avoid the sun between 10 a.m. and 4 p.m.</w:t>
            </w:r>
          </w:p>
        </w:tc>
      </w:tr>
    </w:tbl>
    <w:p w14:paraId="5D5618C2" w14:textId="0EE5F40E" w:rsidR="005B3EDB" w:rsidRDefault="0019416F" w:rsidP="001E5A10">
      <w:pPr>
        <w:pStyle w:val="Teksts"/>
        <w:rPr>
          <w:b/>
          <w:bCs/>
        </w:rPr>
      </w:pPr>
      <w:hyperlink r:id="rId15" w:history="1">
        <w:r w:rsidRPr="00BE3632">
          <w:rPr>
            <w:rStyle w:val="Hyperlink"/>
          </w:rPr>
          <w:t>https://www.urmc.rochester.edu/encyclopedia/content?contenttypeid=85&amp;contentid=p01359</w:t>
        </w:r>
      </w:hyperlink>
      <w:r>
        <w:t xml:space="preserve"> (rediģēt)</w:t>
      </w:r>
    </w:p>
    <w:p w14:paraId="199F737B" w14:textId="3EBD631B" w:rsidR="00204008" w:rsidRDefault="00204008" w:rsidP="001E5A10">
      <w:pPr>
        <w:pStyle w:val="Teksts"/>
        <w:rPr>
          <w:b/>
          <w:bCs/>
        </w:rPr>
      </w:pPr>
      <w:r>
        <w:t>UV starojuma ietekme var būt gan pozitīva, gan negatīva, jo UVB kategorijas starojums stimulē D vitamīna sintēzi ādā, kas ir būtisks kaulu veselībai un cilvēka imūnsistēmas darbībai. Tomēr, UVA un UVB kategorijas starojumi izraisa cilvēku DNS bojājumus ādas melanocītos, kas var izraisīt ādas šūnu mutācijas un veicināt melanomas attīstību, ka arī ilgtermiņa spektrā UV iedarbība uz cilvēka ādas izraida ne tikai pigmentācijas izmaiņas, bet arī ādas elastības zudumu un paātrinātu novecošanu.</w:t>
      </w:r>
    </w:p>
    <w:p w14:paraId="70C81795" w14:textId="266D9D39" w:rsidR="007521B0" w:rsidRDefault="00FE11B5" w:rsidP="001E5A10">
      <w:pPr>
        <w:pStyle w:val="Teksts"/>
        <w:rPr>
          <w:b/>
          <w:bCs/>
        </w:rPr>
      </w:pPr>
      <w:r>
        <w:rPr>
          <w:b/>
          <w:bCs/>
        </w:rPr>
        <w:t>Auto fluorescence</w:t>
      </w:r>
      <w:r w:rsidR="007521B0">
        <w:t xml:space="preserve"> ir process, kura laikā bioloģiskie audi izstaro gaismu pēc UV starojuma absorbēšanas. Ādā tā galvenokārt tā </w:t>
      </w:r>
      <w:r>
        <w:rPr>
          <w:b/>
          <w:bCs/>
        </w:rPr>
        <w:t>rodas</w:t>
      </w:r>
      <w:r w:rsidR="007521B0">
        <w:t xml:space="preserve"> no kolagēna un elastīna. Izmaiņas auto</w:t>
      </w:r>
      <w:r>
        <w:rPr>
          <w:b/>
          <w:bCs/>
        </w:rPr>
        <w:t xml:space="preserve"> </w:t>
      </w:r>
      <w:r w:rsidR="007521B0">
        <w:t>fluorescencs intensitātē var norādīt uz sekojošām pazīmēm, piemēram – strukturālās izmaiņas audos. Šo īpašību pielieto diagnostikā, lai noteiktu ļaundabīgas izmaiņas pacienta ādā, jo vēža šūna bieži uzrāda atšķirīga līmeņa fluorescences spektru salīdzinājumā ar veseliem ādas audiem [8].</w:t>
      </w:r>
    </w:p>
    <w:p w14:paraId="1B5B4E9F" w14:textId="19494205" w:rsidR="00E45A58" w:rsidRDefault="00E157C9" w:rsidP="001E5A10">
      <w:pPr>
        <w:pStyle w:val="Teksts"/>
        <w:rPr>
          <w:b/>
          <w:bCs/>
        </w:rPr>
      </w:pPr>
      <w:r>
        <w:t>UV LED diodes ir nozīmīga sastāvdaļa tehnoloģiskās</w:t>
      </w:r>
      <w:r w:rsidR="00926338">
        <w:t xml:space="preserve"> šāda tipa</w:t>
      </w:r>
      <w:r>
        <w:t xml:space="preserve"> medicīnas ierīcēs, pate</w:t>
      </w:r>
      <w:r w:rsidR="00926338">
        <w:t>i</w:t>
      </w:r>
      <w:r>
        <w:t xml:space="preserve">coties to spējai nodrošināt nepieciešamo, precīzo viļņa garuma kontroli, </w:t>
      </w:r>
      <w:r>
        <w:lastRenderedPageBreak/>
        <w:t>energoefektivitāti un pietiekami ilgu darbības laiku</w:t>
      </w:r>
      <w:r w:rsidR="00926338">
        <w:t xml:space="preserve">. UV diode spēj nodrošināt šauru viļņa garuma diapazonu, kas sekmē </w:t>
      </w:r>
      <w:r w:rsidR="00FE11B5">
        <w:rPr>
          <w:b/>
          <w:bCs/>
        </w:rPr>
        <w:t>auto fluorescences</w:t>
      </w:r>
      <w:r w:rsidR="00926338">
        <w:t xml:space="preserve"> mērījumu precizitāti. To zemais enerģijas patēriņš padara</w:t>
      </w:r>
      <w:r w:rsidR="0056542F">
        <w:t xml:space="preserve"> tās piemērotas portatīvām diagnostikas ierīcēm, ka arī salīdzinot ar       tradicionāliem gaismas avotiem, UV </w:t>
      </w:r>
      <w:r w:rsidR="00FE11B5">
        <w:rPr>
          <w:b/>
          <w:bCs/>
        </w:rPr>
        <w:t>LED</w:t>
      </w:r>
      <w:r w:rsidR="0056542F">
        <w:t xml:space="preserve"> diodes darbojās ilgāk un rada mazāk siltuma, kas ir svarīgs faktors melanomas attēla reģistrēšanas brīdī izmantojot melanomas </w:t>
      </w:r>
      <w:r w:rsidR="00FE11B5">
        <w:rPr>
          <w:b/>
          <w:bCs/>
        </w:rPr>
        <w:t>portatīvo</w:t>
      </w:r>
      <w:r w:rsidR="0056542F">
        <w:t xml:space="preserve"> diagnostikas ierīci</w:t>
      </w:r>
      <w:r w:rsidR="00EF2241">
        <w:t xml:space="preserve"> [9]</w:t>
      </w:r>
      <w:r w:rsidR="0056542F">
        <w:t xml:space="preserve">. </w:t>
      </w:r>
    </w:p>
    <w:p w14:paraId="14539477" w14:textId="5BF8D814" w:rsidR="0056542F" w:rsidRPr="00E45A58" w:rsidRDefault="0056542F" w:rsidP="001E5A10">
      <w:pPr>
        <w:pStyle w:val="Teksts"/>
        <w:rPr>
          <w:b/>
          <w:bCs/>
        </w:rPr>
      </w:pPr>
      <w:r>
        <w:t xml:space="preserve">Sekojoši var secināt to, ka UV starojumam ir būtiska loma medicīnas tehnoloģijās un cilvēka bioloģiskajos procesos. To fiziskās īpašības ļauj to izmantot gan diagnostikā ar </w:t>
      </w:r>
      <w:r w:rsidR="00FE11B5">
        <w:rPr>
          <w:b/>
          <w:bCs/>
        </w:rPr>
        <w:t>auto fluorescenci</w:t>
      </w:r>
      <w:r>
        <w:t xml:space="preserve">, gan arī </w:t>
      </w:r>
      <w:r w:rsidR="00FE11B5">
        <w:rPr>
          <w:b/>
          <w:bCs/>
        </w:rPr>
        <w:t>foto terapijas</w:t>
      </w:r>
      <w:r>
        <w:t xml:space="preserve"> procesos. Pašas UV LED diodes piedāvā precīzu parametru kontroli un veicina ilgtspējīgu risinājumu medicīnisko ierīču attīstībā.</w:t>
      </w:r>
    </w:p>
    <w:p w14:paraId="257849AA" w14:textId="7CB82C2E" w:rsidR="00E673CA" w:rsidRDefault="00656B3D" w:rsidP="00E673CA">
      <w:pPr>
        <w:pStyle w:val="2-lmea-virsraksts"/>
        <w:numPr>
          <w:ilvl w:val="1"/>
          <w:numId w:val="23"/>
        </w:numPr>
      </w:pPr>
      <w:bookmarkStart w:id="26" w:name="_Toc193225586"/>
      <w:bookmarkStart w:id="27" w:name="_Toc193250587"/>
      <w:r>
        <w:t>Sistēmas prototipa izstrāde</w:t>
      </w:r>
      <w:r w:rsidR="0040205A">
        <w:t xml:space="preserve"> un aprēķini</w:t>
      </w:r>
      <w:bookmarkEnd w:id="26"/>
      <w:bookmarkEnd w:id="27"/>
    </w:p>
    <w:p w14:paraId="4C406A23" w14:textId="002A71F2" w:rsidR="00696C73" w:rsidRDefault="00981006" w:rsidP="00696C73">
      <w:pPr>
        <w:pStyle w:val="Teksts"/>
        <w:ind w:firstLine="360"/>
      </w:pPr>
      <w:r>
        <w:t xml:space="preserve">Sistēmas prototipa izstrāde tiek uzsākta ar specifisku detaļu izvēli un sistēmas parametru aprēķinu, lai nodrošinātu UV diožu darbību un precīzu temperatūras kontroli. Prototipa pamata </w:t>
      </w:r>
      <w:r w:rsidR="00FE11B5">
        <w:t>mikro kontrolieris</w:t>
      </w:r>
      <w:r>
        <w:t xml:space="preserve"> tika izvēlēts izvēlēts Arduino Uno vairāku iemeslu dēļ. Pirmkārt, Arduino saimes risinājumi ir plaši pieejami un ekonomiski izdevīgi prototipa modeļu izstrādei, ka arī </w:t>
      </w:r>
      <w:r w:rsidR="00696C73">
        <w:t xml:space="preserve">Arduino </w:t>
      </w:r>
      <w:r w:rsidR="00FE11B5">
        <w:t>mikro kontrolieri</w:t>
      </w:r>
      <w:r>
        <w:t xml:space="preserve"> ir viegli apgūstam</w:t>
      </w:r>
      <w:r w:rsidR="00696C73">
        <w:t>i, kas atvieglo un ļauj uzsākt darbu pie izstrādes bez lieliem sākotnējiem ieguldījumiem. Otrkārt, Arduino Uno piedāvā pietiekamu 16HHz skaitļošanas jaudu, ar kuras palīdzību var efektīvi realizēt PID algoritmu reālajā laikā, vienlaikus nodrošinot analogās ieejas termorezistoram un UV sensora datu nolasīšanai.</w:t>
      </w:r>
    </w:p>
    <w:p w14:paraId="7516CC50" w14:textId="77777777" w:rsidR="00696C73" w:rsidRDefault="00696C73" w:rsidP="00696C73">
      <w:pPr>
        <w:pStyle w:val="Teksts"/>
        <w:ind w:firstLine="360"/>
      </w:pPr>
      <w:r>
        <w:t>Arduino Uno nodrošina impulsa platuma modulācijas</w:t>
      </w:r>
      <w:r w:rsidR="00981006">
        <w:t xml:space="preserve"> </w:t>
      </w:r>
      <w:r>
        <w:t>(IPM; angliski: PWM) izejas ar frekvenci 490Hz, kas ir pietiekams UV diožu intensitātes kontrolei. Platforma atbalsta I2C un SPI komunikācijas protokolus, kas ļauj viegli pievienot papildus sensorus vai arī displeju, ja tas ir nepieciešams prototipa testēšanas laikā.</w:t>
      </w:r>
    </w:p>
    <w:p w14:paraId="5D9B4083" w14:textId="58407123" w:rsidR="00696C73" w:rsidRDefault="00696C73" w:rsidP="00696C73">
      <w:pPr>
        <w:pStyle w:val="Teksts"/>
        <w:ind w:firstLine="360"/>
      </w:pPr>
      <w:r>
        <w:t xml:space="preserve">Arduino plašā </w:t>
      </w:r>
      <w:r w:rsidR="00FE11B5">
        <w:t>lietotāju</w:t>
      </w:r>
      <w:r>
        <w:t xml:space="preserve"> kopiena un pieejamā dokumentācijas un gatavās izstrādes bibliotēkas, kas ievērojami atvieglo PID algoritma implementāciju sistēmā. Konkrēti, tika izmantota “PID_v1” bibliotēka, kura piedāvā gatavu PID kontroliera implementāciju ar tai pielāgojamiem parametriem.</w:t>
      </w:r>
    </w:p>
    <w:p w14:paraId="1BC60073" w14:textId="31454F4E" w:rsidR="00981006" w:rsidRDefault="00696C73" w:rsidP="00696C73">
      <w:pPr>
        <w:pStyle w:val="Teksts"/>
        <w:ind w:firstLine="360"/>
      </w:pPr>
      <w:r>
        <w:t>No tehniskā viedokļa, Arduino Uno piedāvā stabilu 5V barošanas avotu ar</w:t>
      </w:r>
      <w:r w:rsidR="00175568">
        <w:t xml:space="preserve"> iebūvēto sprieguma regulatoru, kurš var nodrošināt līdz pat 500mA strāvas, kas ir pietiekams, lai darbinātu viss sistēmas sensorus un tās vadības </w:t>
      </w:r>
      <w:r w:rsidR="00FE11B5">
        <w:t>loģiku</w:t>
      </w:r>
      <w:r w:rsidR="00175568">
        <w:t xml:space="preserve">. </w:t>
      </w:r>
      <w:r>
        <w:t xml:space="preserve"> </w:t>
      </w:r>
    </w:p>
    <w:p w14:paraId="722D4FB0" w14:textId="031550BB" w:rsidR="005535AA" w:rsidRDefault="005535AA" w:rsidP="00696C73">
      <w:pPr>
        <w:pStyle w:val="Teksts"/>
        <w:ind w:firstLine="360"/>
      </w:pPr>
      <w:r>
        <w:lastRenderedPageBreak/>
        <w:t xml:space="preserve">Salīdzinot ar citām platformām, piemēram, Raspberry Pi vai cietiem specializētiem mikro kontrolieriem, Arduino Uno piedāvā līdzsvaru starp funkcionalitāti, cenu un implementācijas vienkāršību, kas bija būtisks prototipa izstrādes fāzei. </w:t>
      </w:r>
    </w:p>
    <w:p w14:paraId="5CFCEB56" w14:textId="1623FE6B" w:rsidR="00981006" w:rsidRPr="00006027" w:rsidRDefault="00981006" w:rsidP="00315548">
      <w:pPr>
        <w:pStyle w:val="Tabulas-numurs"/>
        <w:ind w:left="720"/>
      </w:pPr>
      <w:r>
        <w:t>2</w:t>
      </w:r>
      <w:r w:rsidRPr="00006027">
        <w:t>.1. tabula</w:t>
      </w:r>
    </w:p>
    <w:tbl>
      <w:tblPr>
        <w:tblStyle w:val="TableGrid"/>
        <w:tblW w:w="8222" w:type="dxa"/>
        <w:jc w:val="center"/>
        <w:tblLook w:val="01E0" w:firstRow="1" w:lastRow="1" w:firstColumn="1" w:lastColumn="1" w:noHBand="0" w:noVBand="0"/>
      </w:tblPr>
      <w:tblGrid>
        <w:gridCol w:w="1937"/>
        <w:gridCol w:w="1717"/>
        <w:gridCol w:w="2534"/>
        <w:gridCol w:w="2034"/>
      </w:tblGrid>
      <w:tr w:rsidR="00436DE6" w:rsidRPr="00E95BD9" w14:paraId="487FF117" w14:textId="77777777" w:rsidTr="000F55ED">
        <w:trPr>
          <w:jc w:val="center"/>
        </w:trPr>
        <w:tc>
          <w:tcPr>
            <w:tcW w:w="1537" w:type="dxa"/>
          </w:tcPr>
          <w:p w14:paraId="6DDD2F09" w14:textId="0EF08466" w:rsidR="00981006" w:rsidRPr="00E95BD9" w:rsidRDefault="00981006" w:rsidP="00237DFC">
            <w:pPr>
              <w:pStyle w:val="Tabulas-kolonnas-nosaukums"/>
            </w:pPr>
            <w:r>
              <w:t>Komponente</w:t>
            </w:r>
          </w:p>
        </w:tc>
        <w:tc>
          <w:tcPr>
            <w:tcW w:w="1820" w:type="dxa"/>
          </w:tcPr>
          <w:p w14:paraId="59626295" w14:textId="0F2FAF29" w:rsidR="00981006" w:rsidRPr="00E95BD9" w:rsidRDefault="00981006" w:rsidP="00237DFC">
            <w:pPr>
              <w:pStyle w:val="Tabulas-kolonnas-nosaukums"/>
            </w:pPr>
            <w:r>
              <w:t>Daudzums</w:t>
            </w:r>
          </w:p>
        </w:tc>
        <w:tc>
          <w:tcPr>
            <w:tcW w:w="2779" w:type="dxa"/>
          </w:tcPr>
          <w:p w14:paraId="2E6CC0C7" w14:textId="5618564F" w:rsidR="00981006" w:rsidRPr="00E95BD9" w:rsidRDefault="00981006" w:rsidP="00237DFC">
            <w:pPr>
              <w:pStyle w:val="Tabulas-kolonnas-nosaukums"/>
            </w:pPr>
            <w:r>
              <w:t>Specifikācija</w:t>
            </w:r>
          </w:p>
        </w:tc>
        <w:tc>
          <w:tcPr>
            <w:tcW w:w="2086" w:type="dxa"/>
          </w:tcPr>
          <w:p w14:paraId="1D2C532F" w14:textId="3D6421E3" w:rsidR="00981006" w:rsidRPr="00E95BD9" w:rsidRDefault="00981006" w:rsidP="00237DFC">
            <w:pPr>
              <w:pStyle w:val="Tabulas-kolonnas-nosaukums"/>
            </w:pPr>
            <w:r>
              <w:t>Funkcija</w:t>
            </w:r>
          </w:p>
        </w:tc>
      </w:tr>
      <w:tr w:rsidR="00436DE6" w:rsidRPr="00E95BD9" w14:paraId="36F7AE2C" w14:textId="77777777" w:rsidTr="000F55ED">
        <w:trPr>
          <w:jc w:val="center"/>
        </w:trPr>
        <w:tc>
          <w:tcPr>
            <w:tcW w:w="1537" w:type="dxa"/>
          </w:tcPr>
          <w:p w14:paraId="6F50CFFA" w14:textId="529DBDA4" w:rsidR="00981006" w:rsidRPr="00E95BD9" w:rsidRDefault="000F55ED" w:rsidP="00237DFC">
            <w:pPr>
              <w:pStyle w:val="Tabulas-saturs"/>
            </w:pPr>
            <w:r>
              <w:t>Rezistors</w:t>
            </w:r>
          </w:p>
        </w:tc>
        <w:tc>
          <w:tcPr>
            <w:tcW w:w="1820" w:type="dxa"/>
          </w:tcPr>
          <w:p w14:paraId="0A4794BF" w14:textId="2F2DAF96" w:rsidR="00981006" w:rsidRPr="00E95BD9" w:rsidRDefault="00981006" w:rsidP="00237DFC">
            <w:pPr>
              <w:pStyle w:val="Tabulas-saturs"/>
            </w:pPr>
            <w:r>
              <w:t>1</w:t>
            </w:r>
          </w:p>
        </w:tc>
        <w:tc>
          <w:tcPr>
            <w:tcW w:w="2779" w:type="dxa"/>
          </w:tcPr>
          <w:p w14:paraId="77221EA7" w14:textId="502A0EE1" w:rsidR="00981006" w:rsidRPr="00E95BD9" w:rsidRDefault="000F55ED" w:rsidP="00237DFC">
            <w:pPr>
              <w:pStyle w:val="Tabulas-saturs"/>
              <w:jc w:val="left"/>
            </w:pPr>
            <w:r>
              <w:t xml:space="preserve">0.5W, 10k, 5% </w:t>
            </w:r>
          </w:p>
        </w:tc>
        <w:tc>
          <w:tcPr>
            <w:tcW w:w="2086" w:type="dxa"/>
          </w:tcPr>
          <w:p w14:paraId="72FEE081" w14:textId="637C18D5" w:rsidR="00981006" w:rsidRPr="00E95BD9" w:rsidRDefault="000F55ED" w:rsidP="00237DFC">
            <w:pPr>
              <w:pStyle w:val="Tabulas-saturs"/>
            </w:pPr>
            <w:r>
              <w:t>Sprieguma dalītājam</w:t>
            </w:r>
          </w:p>
        </w:tc>
      </w:tr>
      <w:tr w:rsidR="00436DE6" w:rsidRPr="00E95BD9" w14:paraId="0E15DDB9" w14:textId="77777777" w:rsidTr="000F55ED">
        <w:trPr>
          <w:jc w:val="center"/>
        </w:trPr>
        <w:tc>
          <w:tcPr>
            <w:tcW w:w="1537" w:type="dxa"/>
          </w:tcPr>
          <w:p w14:paraId="56E1AAD2" w14:textId="55B2074A" w:rsidR="00981006" w:rsidRPr="00E95BD9" w:rsidRDefault="000F55ED" w:rsidP="00237DFC">
            <w:pPr>
              <w:pStyle w:val="Tabulas-saturs"/>
            </w:pPr>
            <w:r>
              <w:t>Rezistors</w:t>
            </w:r>
          </w:p>
        </w:tc>
        <w:tc>
          <w:tcPr>
            <w:tcW w:w="1820" w:type="dxa"/>
          </w:tcPr>
          <w:p w14:paraId="2A631627" w14:textId="0A5BE65C" w:rsidR="00981006" w:rsidRPr="00E95BD9" w:rsidRDefault="00981006" w:rsidP="00237DFC">
            <w:pPr>
              <w:pStyle w:val="Tabulas-saturs"/>
            </w:pPr>
            <w:r>
              <w:t>2</w:t>
            </w:r>
          </w:p>
        </w:tc>
        <w:tc>
          <w:tcPr>
            <w:tcW w:w="2779" w:type="dxa"/>
          </w:tcPr>
          <w:p w14:paraId="3655A42B" w14:textId="480A6616" w:rsidR="00981006" w:rsidRPr="00E95BD9" w:rsidRDefault="000F55ED" w:rsidP="00237DFC">
            <w:pPr>
              <w:pStyle w:val="Tabulas-saturs"/>
              <w:jc w:val="left"/>
            </w:pPr>
            <w:r>
              <w:t xml:space="preserve">0.5W, </w:t>
            </w:r>
            <w:r>
              <w:t>2R2</w:t>
            </w:r>
            <w:r>
              <w:t>, 5%</w:t>
            </w:r>
          </w:p>
        </w:tc>
        <w:tc>
          <w:tcPr>
            <w:tcW w:w="2086" w:type="dxa"/>
          </w:tcPr>
          <w:p w14:paraId="0E87E2D6" w14:textId="54DFA245" w:rsidR="00981006" w:rsidRPr="00E95BD9" w:rsidRDefault="000F55ED" w:rsidP="00237DFC">
            <w:pPr>
              <w:pStyle w:val="Tabulas-saturs"/>
            </w:pPr>
            <w:r>
              <w:t>Strāvas ierobežošanai UV diodēm</w:t>
            </w:r>
          </w:p>
        </w:tc>
      </w:tr>
      <w:tr w:rsidR="00436DE6" w:rsidRPr="00E95BD9" w14:paraId="2DE1EB9D" w14:textId="77777777" w:rsidTr="000F55ED">
        <w:trPr>
          <w:jc w:val="center"/>
        </w:trPr>
        <w:tc>
          <w:tcPr>
            <w:tcW w:w="1537" w:type="dxa"/>
          </w:tcPr>
          <w:p w14:paraId="77E7BB99" w14:textId="3B97FD54" w:rsidR="00981006" w:rsidRPr="00E95BD9" w:rsidRDefault="000F55ED" w:rsidP="00237DFC">
            <w:pPr>
              <w:pStyle w:val="Tabulas-saturs"/>
            </w:pPr>
            <w:r>
              <w:t>Rezistors</w:t>
            </w:r>
          </w:p>
        </w:tc>
        <w:tc>
          <w:tcPr>
            <w:tcW w:w="1820" w:type="dxa"/>
          </w:tcPr>
          <w:p w14:paraId="1014E208" w14:textId="7501242F" w:rsidR="00981006" w:rsidRPr="00E95BD9" w:rsidRDefault="00981006" w:rsidP="00237DFC">
            <w:pPr>
              <w:pStyle w:val="Tabulas-saturs"/>
            </w:pPr>
            <w:r>
              <w:t>1</w:t>
            </w:r>
          </w:p>
        </w:tc>
        <w:tc>
          <w:tcPr>
            <w:tcW w:w="2779" w:type="dxa"/>
          </w:tcPr>
          <w:p w14:paraId="0C3013B8" w14:textId="4F59E985" w:rsidR="00981006" w:rsidRPr="00E95BD9" w:rsidRDefault="000F55ED" w:rsidP="00237DFC">
            <w:pPr>
              <w:pStyle w:val="Tabulas-saturs"/>
              <w:jc w:val="left"/>
            </w:pPr>
            <w:r>
              <w:t>2</w:t>
            </w:r>
            <w:r>
              <w:t xml:space="preserve">W, </w:t>
            </w:r>
            <w:r>
              <w:t>330R</w:t>
            </w:r>
            <w:r>
              <w:t>, 5%</w:t>
            </w:r>
          </w:p>
        </w:tc>
        <w:tc>
          <w:tcPr>
            <w:tcW w:w="2086" w:type="dxa"/>
          </w:tcPr>
          <w:p w14:paraId="2B711FE9" w14:textId="350160DE" w:rsidR="00981006" w:rsidRPr="00E95BD9" w:rsidRDefault="000F55ED" w:rsidP="00237DFC">
            <w:pPr>
              <w:pStyle w:val="Tabulas-saturs"/>
            </w:pPr>
            <w:r>
              <w:t>Augstas jaudas kontrolei</w:t>
            </w:r>
          </w:p>
        </w:tc>
      </w:tr>
      <w:tr w:rsidR="00981006" w:rsidRPr="00E95BD9" w14:paraId="0C78B4B1" w14:textId="77777777" w:rsidTr="000F55ED">
        <w:trPr>
          <w:jc w:val="center"/>
        </w:trPr>
        <w:tc>
          <w:tcPr>
            <w:tcW w:w="1537" w:type="dxa"/>
          </w:tcPr>
          <w:p w14:paraId="6517592A" w14:textId="3C3F597F" w:rsidR="00981006" w:rsidRPr="00E95BD9" w:rsidRDefault="000F55ED" w:rsidP="00237DFC">
            <w:pPr>
              <w:pStyle w:val="Tabulas-saturs"/>
            </w:pPr>
            <w:r>
              <w:t>NTC termorezistors</w:t>
            </w:r>
          </w:p>
        </w:tc>
        <w:tc>
          <w:tcPr>
            <w:tcW w:w="1820" w:type="dxa"/>
          </w:tcPr>
          <w:p w14:paraId="4BC47F7E" w14:textId="4DE847C1" w:rsidR="00981006" w:rsidRDefault="000F55ED" w:rsidP="00237DFC">
            <w:pPr>
              <w:pStyle w:val="Tabulas-saturs"/>
            </w:pPr>
            <w:r>
              <w:t>2</w:t>
            </w:r>
          </w:p>
        </w:tc>
        <w:tc>
          <w:tcPr>
            <w:tcW w:w="2779" w:type="dxa"/>
          </w:tcPr>
          <w:p w14:paraId="4C5BD971" w14:textId="4A406315" w:rsidR="00981006" w:rsidRPr="00E95BD9" w:rsidRDefault="000F55ED" w:rsidP="00237DFC">
            <w:pPr>
              <w:pStyle w:val="Tabulas-saturs"/>
              <w:jc w:val="left"/>
            </w:pPr>
            <w:r w:rsidRPr="000F55ED">
              <w:t>10k, 10%, 450mW</w:t>
            </w:r>
          </w:p>
        </w:tc>
        <w:tc>
          <w:tcPr>
            <w:tcW w:w="2086" w:type="dxa"/>
          </w:tcPr>
          <w:p w14:paraId="7AB1A7A1" w14:textId="357EFF29" w:rsidR="00981006" w:rsidRPr="00E95BD9" w:rsidRDefault="000F55ED" w:rsidP="00237DFC">
            <w:pPr>
              <w:pStyle w:val="Tabulas-saturs"/>
            </w:pPr>
            <w:r>
              <w:t>UV temperatūras mērījumiem</w:t>
            </w:r>
          </w:p>
        </w:tc>
      </w:tr>
      <w:tr w:rsidR="00981006" w:rsidRPr="00E95BD9" w14:paraId="3435EF0F" w14:textId="77777777" w:rsidTr="000F55ED">
        <w:trPr>
          <w:jc w:val="center"/>
        </w:trPr>
        <w:tc>
          <w:tcPr>
            <w:tcW w:w="1537" w:type="dxa"/>
          </w:tcPr>
          <w:p w14:paraId="2F752776" w14:textId="6DDBED78" w:rsidR="00981006" w:rsidRPr="00E95BD9" w:rsidRDefault="000F55ED" w:rsidP="00237DFC">
            <w:pPr>
              <w:pStyle w:val="Tabulas-saturs"/>
            </w:pPr>
            <w:r>
              <w:t>UV sensors</w:t>
            </w:r>
          </w:p>
        </w:tc>
        <w:tc>
          <w:tcPr>
            <w:tcW w:w="1820" w:type="dxa"/>
          </w:tcPr>
          <w:p w14:paraId="3C77B701" w14:textId="63159080" w:rsidR="00981006" w:rsidRDefault="000F55ED" w:rsidP="00237DFC">
            <w:pPr>
              <w:pStyle w:val="Tabulas-saturs"/>
            </w:pPr>
            <w:r>
              <w:t>1</w:t>
            </w:r>
          </w:p>
        </w:tc>
        <w:tc>
          <w:tcPr>
            <w:tcW w:w="2779" w:type="dxa"/>
          </w:tcPr>
          <w:p w14:paraId="57B472BC" w14:textId="332C048B" w:rsidR="00981006" w:rsidRPr="000F55ED" w:rsidRDefault="000F55ED" w:rsidP="00237DFC">
            <w:pPr>
              <w:pStyle w:val="Tabulas-saturs"/>
              <w:jc w:val="left"/>
              <w:rPr>
                <w:lang w:val="en-US"/>
              </w:rPr>
            </w:pPr>
            <w:r>
              <w:rPr>
                <w:lang w:val="en-US"/>
              </w:rPr>
              <w:t>GY-8511 ML8511UVB UV Rays Sensor</w:t>
            </w:r>
          </w:p>
        </w:tc>
        <w:tc>
          <w:tcPr>
            <w:tcW w:w="2086" w:type="dxa"/>
          </w:tcPr>
          <w:p w14:paraId="40A27A2D" w14:textId="5EE65B59" w:rsidR="00981006" w:rsidRPr="00E95BD9" w:rsidRDefault="000F55ED" w:rsidP="00237DFC">
            <w:pPr>
              <w:pStyle w:val="Tabulas-saturs"/>
            </w:pPr>
            <w:r>
              <w:t>UV starojuma intensitātes mērījumiem</w:t>
            </w:r>
          </w:p>
        </w:tc>
      </w:tr>
      <w:tr w:rsidR="00981006" w:rsidRPr="00E95BD9" w14:paraId="31A96938" w14:textId="77777777" w:rsidTr="000F55ED">
        <w:trPr>
          <w:jc w:val="center"/>
        </w:trPr>
        <w:tc>
          <w:tcPr>
            <w:tcW w:w="1537" w:type="dxa"/>
          </w:tcPr>
          <w:p w14:paraId="09D8005D" w14:textId="472E4358" w:rsidR="00981006" w:rsidRPr="00E95BD9" w:rsidRDefault="000F55ED" w:rsidP="00237DFC">
            <w:pPr>
              <w:pStyle w:val="Tabulas-saturs"/>
            </w:pPr>
            <w:r>
              <w:t>UV diode</w:t>
            </w:r>
          </w:p>
        </w:tc>
        <w:tc>
          <w:tcPr>
            <w:tcW w:w="1820" w:type="dxa"/>
          </w:tcPr>
          <w:p w14:paraId="3E92B10C" w14:textId="4D557317" w:rsidR="00981006" w:rsidRDefault="000F55ED" w:rsidP="00237DFC">
            <w:pPr>
              <w:pStyle w:val="Tabulas-saturs"/>
            </w:pPr>
            <w:r>
              <w:t>2</w:t>
            </w:r>
          </w:p>
        </w:tc>
        <w:tc>
          <w:tcPr>
            <w:tcW w:w="2779" w:type="dxa"/>
          </w:tcPr>
          <w:p w14:paraId="1C9EFB38" w14:textId="13156551" w:rsidR="00981006" w:rsidRPr="00E95BD9" w:rsidRDefault="00436DE6" w:rsidP="00237DFC">
            <w:pPr>
              <w:pStyle w:val="Tabulas-saturs"/>
              <w:jc w:val="left"/>
            </w:pPr>
            <w:r>
              <w:t>1W, 405nm</w:t>
            </w:r>
          </w:p>
        </w:tc>
        <w:tc>
          <w:tcPr>
            <w:tcW w:w="2086" w:type="dxa"/>
          </w:tcPr>
          <w:p w14:paraId="1A184F5D" w14:textId="57BBAC47" w:rsidR="00981006" w:rsidRPr="00E95BD9" w:rsidRDefault="00436DE6" w:rsidP="00237DFC">
            <w:pPr>
              <w:pStyle w:val="Tabulas-saturs"/>
            </w:pPr>
            <w:r>
              <w:t>UV avots</w:t>
            </w:r>
          </w:p>
        </w:tc>
      </w:tr>
      <w:tr w:rsidR="00981006" w:rsidRPr="00E95BD9" w14:paraId="03C59294" w14:textId="77777777" w:rsidTr="000F55ED">
        <w:trPr>
          <w:jc w:val="center"/>
        </w:trPr>
        <w:tc>
          <w:tcPr>
            <w:tcW w:w="1537" w:type="dxa"/>
          </w:tcPr>
          <w:p w14:paraId="6417043B" w14:textId="47C481FD" w:rsidR="00981006" w:rsidRPr="00E95BD9" w:rsidRDefault="00436DE6" w:rsidP="00237DFC">
            <w:pPr>
              <w:pStyle w:val="Tabulas-saturs"/>
            </w:pPr>
            <w:r>
              <w:t>MIkrokontrolieris</w:t>
            </w:r>
          </w:p>
        </w:tc>
        <w:tc>
          <w:tcPr>
            <w:tcW w:w="1820" w:type="dxa"/>
          </w:tcPr>
          <w:p w14:paraId="620A35C1" w14:textId="622D051B" w:rsidR="00981006" w:rsidRDefault="000F55ED" w:rsidP="00237DFC">
            <w:pPr>
              <w:pStyle w:val="Tabulas-saturs"/>
            </w:pPr>
            <w:r>
              <w:t>1</w:t>
            </w:r>
          </w:p>
        </w:tc>
        <w:tc>
          <w:tcPr>
            <w:tcW w:w="2779" w:type="dxa"/>
          </w:tcPr>
          <w:p w14:paraId="3CBD23A6" w14:textId="5F869AF8" w:rsidR="00981006" w:rsidRPr="00E95BD9" w:rsidRDefault="00436DE6" w:rsidP="00237DFC">
            <w:pPr>
              <w:pStyle w:val="Tabulas-saturs"/>
              <w:jc w:val="left"/>
            </w:pPr>
            <w:r>
              <w:t>Arduino Uno</w:t>
            </w:r>
          </w:p>
        </w:tc>
        <w:tc>
          <w:tcPr>
            <w:tcW w:w="2086" w:type="dxa"/>
          </w:tcPr>
          <w:p w14:paraId="3F0D7EC8" w14:textId="5669F290" w:rsidR="00981006" w:rsidRPr="00E95BD9" w:rsidRDefault="00436DE6" w:rsidP="00237DFC">
            <w:pPr>
              <w:pStyle w:val="Tabulas-saturs"/>
            </w:pPr>
            <w:r>
              <w:t>Sistēmas vadībai un datu apstrādei</w:t>
            </w:r>
          </w:p>
        </w:tc>
      </w:tr>
      <w:tr w:rsidR="00981006" w:rsidRPr="00E95BD9" w14:paraId="7B061920" w14:textId="77777777" w:rsidTr="000F55ED">
        <w:trPr>
          <w:jc w:val="center"/>
        </w:trPr>
        <w:tc>
          <w:tcPr>
            <w:tcW w:w="1537" w:type="dxa"/>
          </w:tcPr>
          <w:p w14:paraId="050AC0F9" w14:textId="748A1708" w:rsidR="00981006" w:rsidRPr="00E95BD9" w:rsidRDefault="00436DE6" w:rsidP="00237DFC">
            <w:pPr>
              <w:pStyle w:val="Tabulas-saturs"/>
            </w:pPr>
            <w:r>
              <w:t>Maketēšanas un vara plate</w:t>
            </w:r>
          </w:p>
        </w:tc>
        <w:tc>
          <w:tcPr>
            <w:tcW w:w="1820" w:type="dxa"/>
          </w:tcPr>
          <w:p w14:paraId="0899D073" w14:textId="7429CF25" w:rsidR="00981006" w:rsidRDefault="000F55ED" w:rsidP="00237DFC">
            <w:pPr>
              <w:pStyle w:val="Tabulas-saturs"/>
            </w:pPr>
            <w:r>
              <w:t>1</w:t>
            </w:r>
          </w:p>
        </w:tc>
        <w:tc>
          <w:tcPr>
            <w:tcW w:w="2779" w:type="dxa"/>
          </w:tcPr>
          <w:p w14:paraId="0FDE83E7" w14:textId="030A4399" w:rsidR="00981006" w:rsidRPr="00E95BD9" w:rsidRDefault="00436DE6" w:rsidP="00237DFC">
            <w:pPr>
              <w:pStyle w:val="Tabulas-saturs"/>
              <w:jc w:val="left"/>
            </w:pPr>
            <w:r>
              <w:t>-</w:t>
            </w:r>
          </w:p>
        </w:tc>
        <w:tc>
          <w:tcPr>
            <w:tcW w:w="2086" w:type="dxa"/>
          </w:tcPr>
          <w:p w14:paraId="6676EA44" w14:textId="1E2794EB" w:rsidR="00981006" w:rsidRPr="00E95BD9" w:rsidRDefault="00436DE6" w:rsidP="00237DFC">
            <w:pPr>
              <w:pStyle w:val="Tabulas-saturs"/>
            </w:pPr>
            <w:r>
              <w:t>Detaļu savienošanai un testēšanai</w:t>
            </w:r>
          </w:p>
        </w:tc>
      </w:tr>
      <w:tr w:rsidR="00981006" w:rsidRPr="00E95BD9" w14:paraId="61BC5DA1" w14:textId="77777777" w:rsidTr="000F55ED">
        <w:trPr>
          <w:jc w:val="center"/>
        </w:trPr>
        <w:tc>
          <w:tcPr>
            <w:tcW w:w="1537" w:type="dxa"/>
          </w:tcPr>
          <w:p w14:paraId="0E5A2E74" w14:textId="277F96A4" w:rsidR="00981006" w:rsidRPr="00E95BD9" w:rsidRDefault="00436DE6" w:rsidP="00237DFC">
            <w:pPr>
              <w:pStyle w:val="Tabulas-saturs"/>
            </w:pPr>
            <w:r>
              <w:t>“Jumper” vadi</w:t>
            </w:r>
          </w:p>
        </w:tc>
        <w:tc>
          <w:tcPr>
            <w:tcW w:w="1820" w:type="dxa"/>
          </w:tcPr>
          <w:p w14:paraId="34B4DA61" w14:textId="62052C63" w:rsidR="00981006" w:rsidRDefault="000F55ED" w:rsidP="00237DFC">
            <w:pPr>
              <w:pStyle w:val="Tabulas-saturs"/>
            </w:pPr>
            <w:r>
              <w:t>Komplekts</w:t>
            </w:r>
          </w:p>
        </w:tc>
        <w:tc>
          <w:tcPr>
            <w:tcW w:w="2779" w:type="dxa"/>
          </w:tcPr>
          <w:p w14:paraId="192A8499" w14:textId="774BA148" w:rsidR="00981006" w:rsidRPr="00E95BD9" w:rsidRDefault="00436DE6" w:rsidP="00436DE6">
            <w:pPr>
              <w:pStyle w:val="Tabulas-saturs"/>
              <w:jc w:val="left"/>
            </w:pPr>
            <w:r>
              <w:t>-</w:t>
            </w:r>
          </w:p>
        </w:tc>
        <w:tc>
          <w:tcPr>
            <w:tcW w:w="2086" w:type="dxa"/>
          </w:tcPr>
          <w:p w14:paraId="0F2D8E64" w14:textId="1BABB40D" w:rsidR="00981006" w:rsidRPr="00E95BD9" w:rsidRDefault="00436DE6" w:rsidP="00237DFC">
            <w:pPr>
              <w:pStyle w:val="Tabulas-saturs"/>
            </w:pPr>
            <w:r>
              <w:t>Savienojumiem</w:t>
            </w:r>
          </w:p>
        </w:tc>
      </w:tr>
      <w:tr w:rsidR="00981006" w:rsidRPr="00E95BD9" w14:paraId="73E6792E" w14:textId="77777777" w:rsidTr="000F55ED">
        <w:trPr>
          <w:jc w:val="center"/>
        </w:trPr>
        <w:tc>
          <w:tcPr>
            <w:tcW w:w="1537" w:type="dxa"/>
          </w:tcPr>
          <w:p w14:paraId="4AF6F8F7" w14:textId="226A0500" w:rsidR="00981006" w:rsidRPr="00E95BD9" w:rsidRDefault="00436DE6" w:rsidP="00237DFC">
            <w:pPr>
              <w:pStyle w:val="Tabulas-saturs"/>
            </w:pPr>
            <w:r>
              <w:t>Temperatūru vadošā līme</w:t>
            </w:r>
          </w:p>
        </w:tc>
        <w:tc>
          <w:tcPr>
            <w:tcW w:w="1820" w:type="dxa"/>
          </w:tcPr>
          <w:p w14:paraId="7FB9EA7A" w14:textId="7B84CD25" w:rsidR="00981006" w:rsidRDefault="000F55ED" w:rsidP="00237DFC">
            <w:pPr>
              <w:pStyle w:val="Tabulas-saturs"/>
            </w:pPr>
            <w:r>
              <w:t>1</w:t>
            </w:r>
          </w:p>
        </w:tc>
        <w:tc>
          <w:tcPr>
            <w:tcW w:w="2779" w:type="dxa"/>
          </w:tcPr>
          <w:p w14:paraId="1A6546DB" w14:textId="3ECCCC8B" w:rsidR="00981006" w:rsidRPr="00E95BD9" w:rsidRDefault="00436DE6" w:rsidP="00237DFC">
            <w:pPr>
              <w:pStyle w:val="Tabulas-saturs"/>
              <w:jc w:val="left"/>
            </w:pPr>
            <w:r>
              <w:t>Termoglue - 10</w:t>
            </w:r>
          </w:p>
        </w:tc>
        <w:tc>
          <w:tcPr>
            <w:tcW w:w="2086" w:type="dxa"/>
          </w:tcPr>
          <w:p w14:paraId="3A5BEED7" w14:textId="1213D9C4" w:rsidR="00981006" w:rsidRPr="00E95BD9" w:rsidRDefault="00436DE6" w:rsidP="00237DFC">
            <w:pPr>
              <w:pStyle w:val="Tabulas-saturs"/>
            </w:pPr>
            <w:r>
              <w:t>Termorezistora piestiprināāšanai pie UV diodes</w:t>
            </w:r>
          </w:p>
        </w:tc>
      </w:tr>
    </w:tbl>
    <w:p w14:paraId="3ACEA2D8" w14:textId="6555AD12" w:rsidR="000D4CAB" w:rsidRDefault="009D5C96" w:rsidP="003A72F3">
      <w:pPr>
        <w:pStyle w:val="Tabulas-skaidrojums"/>
        <w:spacing w:after="0"/>
        <w:ind w:left="720"/>
      </w:pPr>
      <w:r>
        <w:t>Detaļu tabula (noformēt + rediģēt)</w:t>
      </w:r>
    </w:p>
    <w:p w14:paraId="1C746B40" w14:textId="77777777" w:rsidR="007315B9" w:rsidRDefault="007315B9" w:rsidP="007315B9">
      <w:pPr>
        <w:pStyle w:val="Teksts"/>
        <w:ind w:firstLine="0"/>
      </w:pPr>
      <w:bookmarkStart w:id="28" w:name="_Toc193225587"/>
    </w:p>
    <w:p w14:paraId="6896623F" w14:textId="3F6A96F9" w:rsidR="007315B9" w:rsidRDefault="007315B9" w:rsidP="007315B9">
      <w:pPr>
        <w:pStyle w:val="Teksts"/>
        <w:ind w:firstLine="0"/>
      </w:pPr>
      <w:r>
        <w:t>Sistēmas prototipa izstrādē būtiska nozīme bija precīziem aprēķiniem, kas nodrošināja doto komponentu izvēli.</w:t>
      </w:r>
    </w:p>
    <w:p w14:paraId="43BC8B1B" w14:textId="77777777" w:rsidR="007315B9" w:rsidRDefault="007315B9" w:rsidP="007315B9">
      <w:pPr>
        <w:pStyle w:val="Teksts"/>
        <w:ind w:firstLine="0"/>
      </w:pPr>
    </w:p>
    <w:p w14:paraId="78942F0B" w14:textId="77777777" w:rsidR="007315B9" w:rsidRDefault="007315B9" w:rsidP="007315B9">
      <w:pPr>
        <w:pStyle w:val="Teksts"/>
        <w:ind w:firstLine="0"/>
      </w:pPr>
    </w:p>
    <w:p w14:paraId="547C9776" w14:textId="2B8A3597" w:rsidR="007315B9" w:rsidRPr="00ED30E0" w:rsidRDefault="00ED30E0" w:rsidP="00ED30E0">
      <w:pPr>
        <w:pStyle w:val="3-lmea-virsraksts"/>
      </w:pPr>
      <w:bookmarkStart w:id="29" w:name="_Toc193250588"/>
      <w:r>
        <w:lastRenderedPageBreak/>
        <w:t xml:space="preserve">1.4.1 </w:t>
      </w:r>
      <w:r w:rsidR="007315B9" w:rsidRPr="00ED30E0">
        <w:t>UV diožu strāvas</w:t>
      </w:r>
      <w:r w:rsidR="00176C3D">
        <w:t xml:space="preserve"> </w:t>
      </w:r>
      <w:r w:rsidR="00974B1A" w:rsidRPr="00ED30E0">
        <w:t>ierobežošanas rezistoru aprēķins</w:t>
      </w:r>
      <w:bookmarkEnd w:id="29"/>
    </w:p>
    <w:p w14:paraId="201E3E9A" w14:textId="1DE1EFAC" w:rsidR="00974B1A" w:rsidRDefault="0044207D" w:rsidP="0044207D">
      <w:pPr>
        <w:pStyle w:val="Teksts"/>
      </w:pPr>
      <w:r>
        <w:t>UV diožu barošanas ķēdē tika izmantoti 2.2</w:t>
      </w:r>
      <w:r w:rsidRPr="0044207D">
        <w:t xml:space="preserve"> </w:t>
      </w:r>
      <w:r w:rsidRPr="00B129C4">
        <w:rPr>
          <w:lang w:val="en-US"/>
        </w:rPr>
        <w:t>Ω</w:t>
      </w:r>
      <w:r w:rsidRPr="0044207D">
        <w:t xml:space="preserve"> </w:t>
      </w:r>
      <w:r>
        <w:t>rezistori, lai ierobežotu strāvu.</w:t>
      </w:r>
    </w:p>
    <w:p w14:paraId="45B6AB7C" w14:textId="08336D10" w:rsidR="0044207D" w:rsidRDefault="0044207D" w:rsidP="0044207D">
      <w:pPr>
        <w:pStyle w:val="Teksts"/>
        <w:ind w:firstLine="0"/>
      </w:pPr>
      <w:r>
        <w:t>Strāvas aprēķina formula:</w:t>
      </w:r>
    </w:p>
    <w:p w14:paraId="667465F4" w14:textId="1D4A156C" w:rsidR="0044207D" w:rsidRPr="0044207D" w:rsidRDefault="0044207D" w:rsidP="0044207D">
      <w:pPr>
        <w:pStyle w:val="Teksts"/>
        <w:ind w:firstLine="0"/>
      </w:pPr>
      <m:oMathPara>
        <m:oMath>
          <m:r>
            <w:rPr>
              <w:rFonts w:ascii="Cambria Math" w:hAnsi="Cambria Math"/>
            </w:rPr>
            <m:t xml:space="preserve">R= </m:t>
          </m:r>
          <m:f>
            <m:fPr>
              <m:ctrlPr>
                <w:rPr>
                  <w:rFonts w:ascii="Cambria Math" w:hAnsi="Cambria Math"/>
                  <w:i/>
                </w:rPr>
              </m:ctrlPr>
            </m:fPr>
            <m:num>
              <m:r>
                <w:rPr>
                  <w:rFonts w:ascii="Cambria Math" w:hAnsi="Cambria Math"/>
                </w:rPr>
                <m:t>Vcc-Vf</m:t>
              </m:r>
            </m:num>
            <m:den>
              <m:r>
                <w:rPr>
                  <w:rFonts w:ascii="Cambria Math" w:hAnsi="Cambria Math"/>
                </w:rPr>
                <m:t>I</m:t>
              </m:r>
            </m:den>
          </m:f>
          <m:r>
            <w:rPr>
              <w:rFonts w:ascii="Cambria Math" w:hAnsi="Cambria Math"/>
            </w:rPr>
            <m:t xml:space="preserve">= </m:t>
          </m:r>
          <m:f>
            <m:fPr>
              <m:ctrlPr>
                <w:rPr>
                  <w:rFonts w:ascii="Cambria Math" w:hAnsi="Cambria Math"/>
                  <w:i/>
                </w:rPr>
              </m:ctrlPr>
            </m:fPr>
            <m:num>
              <m:r>
                <w:rPr>
                  <w:rFonts w:ascii="Cambria Math" w:hAnsi="Cambria Math"/>
                </w:rPr>
                <m:t>5</m:t>
              </m:r>
              <m:r>
                <w:rPr>
                  <w:rFonts w:ascii="Cambria Math" w:hAnsi="Cambria Math"/>
                </w:rPr>
                <m:t>V</m:t>
              </m:r>
              <m:r>
                <w:rPr>
                  <w:rFonts w:ascii="Cambria Math" w:hAnsi="Cambria Math"/>
                </w:rPr>
                <m:t>-3.2</m:t>
              </m:r>
              <m:r>
                <w:rPr>
                  <w:rFonts w:ascii="Cambria Math" w:hAnsi="Cambria Math"/>
                </w:rPr>
                <m:t>V</m:t>
              </m:r>
            </m:num>
            <m:den>
              <m:r>
                <w:rPr>
                  <w:rFonts w:ascii="Cambria Math" w:hAnsi="Cambria Math"/>
                </w:rPr>
                <m:t>0.35</m:t>
              </m:r>
            </m:den>
          </m:f>
          <m:r>
            <w:rPr>
              <w:rFonts w:ascii="Cambria Math" w:hAnsi="Cambria Math"/>
            </w:rPr>
            <m:t>=2.2</m:t>
          </m:r>
        </m:oMath>
      </m:oMathPara>
    </w:p>
    <w:p w14:paraId="3DE9045D" w14:textId="77777777" w:rsidR="007315B9" w:rsidRDefault="007315B9" w:rsidP="007315B9">
      <w:pPr>
        <w:pStyle w:val="Teksts"/>
        <w:ind w:firstLine="0"/>
      </w:pPr>
    </w:p>
    <w:p w14:paraId="1934166C" w14:textId="5B543107" w:rsidR="00ED30E0" w:rsidRDefault="00ED30E0" w:rsidP="00ED30E0">
      <w:pPr>
        <w:pStyle w:val="3-lmea-virsraksts"/>
      </w:pPr>
      <w:bookmarkStart w:id="30" w:name="_Toc193250589"/>
      <w:r>
        <w:t>1.4.2 Rezistora jaudas aprēķins</w:t>
      </w:r>
      <w:bookmarkEnd w:id="30"/>
    </w:p>
    <w:p w14:paraId="7002F530" w14:textId="0A62B924" w:rsidR="00ED30E0" w:rsidRDefault="00ED30E0" w:rsidP="00ED30E0">
      <w:pPr>
        <w:pStyle w:val="Teksts"/>
      </w:pPr>
      <w:r>
        <w:t xml:space="preserve">Lai pārliecinātos, ka </w:t>
      </w:r>
      <w:r w:rsidR="00176C3D">
        <w:t>izzelēties</w:t>
      </w:r>
      <w:r>
        <w:t xml:space="preserve"> rezistori spēj izturēt konkrēto 0.82A strāvu, tika aprēķināta nepieciešamā jauda:</w:t>
      </w:r>
    </w:p>
    <w:p w14:paraId="389B381B" w14:textId="0394B193" w:rsidR="00ED30E0" w:rsidRDefault="003C4265" w:rsidP="00ED30E0">
      <w:pPr>
        <w:pStyle w:val="Teksts"/>
      </w:pPr>
      <m:oMathPara>
        <m:oMath>
          <m:r>
            <w:rPr>
              <w:rFonts w:ascii="Cambria Math" w:hAnsi="Cambria Math"/>
            </w:rPr>
            <m:t>P=I*2*R=</m:t>
          </m:r>
          <m:d>
            <m:dPr>
              <m:ctrlPr>
                <w:rPr>
                  <w:rFonts w:ascii="Cambria Math" w:hAnsi="Cambria Math"/>
                  <w:i/>
                </w:rPr>
              </m:ctrlPr>
            </m:dPr>
            <m:e>
              <m:r>
                <w:rPr>
                  <w:rFonts w:ascii="Cambria Math" w:hAnsi="Cambria Math"/>
                </w:rPr>
                <m:t>0.82A</m:t>
              </m:r>
            </m:e>
          </m:d>
          <m:r>
            <w:rPr>
              <w:rFonts w:ascii="Cambria Math" w:hAnsi="Cambria Math"/>
            </w:rPr>
            <m:t>*2*2.2</m:t>
          </m:r>
          <m:r>
            <m:rPr>
              <m:sty m:val="p"/>
            </m:rPr>
            <w:rPr>
              <w:rFonts w:ascii="Cambria Math" w:hAnsi="Cambria Math"/>
              <w:lang w:val="en-US"/>
            </w:rPr>
            <m:t>Ω</m:t>
          </m:r>
          <m:r>
            <m:rPr>
              <m:sty m:val="p"/>
            </m:rPr>
            <w:rPr>
              <w:rFonts w:ascii="Cambria Math"/>
              <w:lang w:val="en-US"/>
            </w:rPr>
            <m:t xml:space="preserve"> </m:t>
          </m:r>
          <m:r>
            <m:rPr>
              <m:sty m:val="p"/>
            </m:rPr>
            <w:rPr>
              <w:rFonts w:ascii="Cambria Math" w:hAnsi="Cambria Math"/>
              <w:lang w:val="en-US"/>
            </w:rPr>
            <m:t>≈1.47</m:t>
          </m:r>
          <m:r>
            <w:rPr>
              <w:rFonts w:ascii="Cambria Math" w:hAnsi="Cambria Math"/>
              <w:lang w:val="en-US"/>
            </w:rPr>
            <m:t>W</m:t>
          </m:r>
        </m:oMath>
      </m:oMathPara>
    </w:p>
    <w:p w14:paraId="136C3063" w14:textId="77777777" w:rsidR="003C4265" w:rsidRDefault="003C4265" w:rsidP="003C4265">
      <w:pPr>
        <w:pStyle w:val="Teksts"/>
      </w:pPr>
    </w:p>
    <w:p w14:paraId="2FB7387D" w14:textId="662E6C58" w:rsidR="003C4265" w:rsidRPr="00B129C4" w:rsidRDefault="003C4265" w:rsidP="003C4265">
      <w:pPr>
        <w:pStyle w:val="Teksts"/>
      </w:pPr>
      <w:r w:rsidRPr="00B129C4">
        <w:t>Tā kā aprēķinātā jauda ir 1.47W, tika izvēlēti rezistori ar jaudu 5W, lai nodrošinātu pietiekamu drošības rezervi un izvairītos no pārkaršanas.</w:t>
      </w:r>
    </w:p>
    <w:p w14:paraId="6A502C61" w14:textId="77777777" w:rsidR="00662E9C" w:rsidRDefault="00662E9C" w:rsidP="003C4265">
      <w:pPr>
        <w:pStyle w:val="Teksts"/>
        <w:rPr>
          <w:b/>
          <w:bCs/>
          <w:lang w:val="en-US"/>
        </w:rPr>
      </w:pPr>
    </w:p>
    <w:p w14:paraId="22FEDB7E" w14:textId="3F682BFC" w:rsidR="003C4265" w:rsidRDefault="00662E9C" w:rsidP="00662E9C">
      <w:pPr>
        <w:pStyle w:val="3-lmea-virsraksts"/>
        <w:rPr>
          <w:lang w:val="en-US"/>
        </w:rPr>
      </w:pPr>
      <w:bookmarkStart w:id="31" w:name="_Toc193250590"/>
      <w:r>
        <w:rPr>
          <w:lang w:val="en-US"/>
        </w:rPr>
        <w:t xml:space="preserve">1.4.3 </w:t>
      </w:r>
      <w:r w:rsidR="003C4265" w:rsidRPr="00B129C4">
        <w:rPr>
          <w:lang w:val="en-US"/>
        </w:rPr>
        <w:t>Termorezistoru pretestības aprēķins</w:t>
      </w:r>
      <w:bookmarkEnd w:id="31"/>
    </w:p>
    <w:p w14:paraId="166B70D9" w14:textId="396E4CE1" w:rsidR="00B846E1" w:rsidRPr="00B129C4" w:rsidRDefault="00B846E1" w:rsidP="00B846E1">
      <w:pPr>
        <w:pStyle w:val="Teksts"/>
        <w:rPr>
          <w:b/>
          <w:bCs/>
          <w:lang w:val="en-US"/>
        </w:rPr>
      </w:pPr>
      <w:r>
        <w:rPr>
          <w:lang w:val="en-US"/>
        </w:rPr>
        <w:t>// nedaudz nepareiz aprēķins (melnrakstu aprēķini (jāparveido))</w:t>
      </w:r>
    </w:p>
    <w:p w14:paraId="26374093" w14:textId="60CBAA37" w:rsidR="003C4265" w:rsidRPr="00662E9C" w:rsidRDefault="003C4265" w:rsidP="00662E9C">
      <w:pPr>
        <w:pStyle w:val="Teksts"/>
        <w:rPr>
          <w:rStyle w:val="3-lmea-virsrakstsChar"/>
          <w:b w:val="0"/>
          <w:bCs w:val="0"/>
          <w:lang w:val="en-US"/>
        </w:rPr>
      </w:pPr>
      <w:r w:rsidRPr="00B129C4">
        <w:rPr>
          <w:lang w:val="en-US"/>
        </w:rPr>
        <w:t>Termorezistoru pretestības un temperatūras sakarība tika aprēķināta, izmantojot</w:t>
      </w:r>
      <w:r w:rsidR="00662E9C">
        <w:rPr>
          <w:rStyle w:val="3-lmea-virsrakstsChar"/>
          <w:b w:val="0"/>
          <w:bCs w:val="0"/>
          <w:lang w:val="en-US"/>
        </w:rPr>
        <w:t xml:space="preserve"> </w:t>
      </w:r>
      <w:r w:rsidRPr="00B129C4">
        <w:rPr>
          <w:rStyle w:val="3-lmea-virsrakstsChar"/>
          <w:b w:val="0"/>
          <w:bCs w:val="0"/>
        </w:rPr>
        <w:t>Steinhart-Hart vienādojumu</w:t>
      </w:r>
      <w:r w:rsidR="00662E9C">
        <w:rPr>
          <w:rStyle w:val="3-lmea-virsrakstsChar"/>
          <w:b w:val="0"/>
          <w:bCs w:val="0"/>
        </w:rPr>
        <w:t>:</w:t>
      </w:r>
    </w:p>
    <w:p w14:paraId="08C06431" w14:textId="5C587613" w:rsidR="003C4265" w:rsidRPr="00662E9C" w:rsidRDefault="00662E9C" w:rsidP="00B846E1">
      <w:pPr>
        <w:pStyle w:val="Teksts"/>
      </w:pPr>
      <m:oMath>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=A+B*</m:t>
        </m:r>
        <m:r>
          <m:rPr>
            <m:sty m:val="p"/>
          </m:rPr>
          <w:rPr>
            <w:rFonts w:ascii="Cambria Math" w:hAnsi="Cambria Math"/>
          </w:rPr>
          <m:t>ln</m:t>
        </m:r>
        <m:d>
          <m:dPr>
            <m:ctrlPr>
              <w:rPr>
                <w:rFonts w:ascii="Cambria Math" w:hAnsi="Cambria Math"/>
                <w:i/>
              </w:rPr>
            </m:ctrlPr>
          </m:dPr>
          <m:e>
            <m:r>
              <w:rPr>
                <w:rFonts w:ascii="Cambria Math" w:hAnsi="Cambria Math"/>
              </w:rPr>
              <m:t>R</m:t>
            </m:r>
          </m:e>
        </m:d>
        <m:r>
          <w:rPr>
            <w:rFonts w:ascii="Cambria Math" w:hAnsi="Cambria Math"/>
          </w:rPr>
          <m:t>+C*[</m:t>
        </m:r>
        <m:r>
          <m:rPr>
            <m:sty m:val="p"/>
          </m:rPr>
          <w:rPr>
            <w:rFonts w:ascii="Cambria Math" w:hAnsi="Cambria Math"/>
          </w:rPr>
          <m:t>ln⁡</m:t>
        </m:r>
        <m:r>
          <w:rPr>
            <w:rFonts w:ascii="Cambria Math" w:hAnsi="Cambria Math"/>
          </w:rPr>
          <m:t>(R)]</m:t>
        </m:r>
      </m:oMath>
      <w:r w:rsidRPr="00662E9C">
        <w:rPr>
          <w:vertAlign w:val="superscript"/>
        </w:rPr>
        <w:t>3</w:t>
      </w:r>
    </w:p>
    <w:p w14:paraId="2C9B9DCC" w14:textId="77777777" w:rsidR="003C4265" w:rsidRPr="00B129C4" w:rsidRDefault="003C4265" w:rsidP="00B846E1">
      <w:pPr>
        <w:pStyle w:val="Teksts"/>
        <w:ind w:firstLine="0"/>
        <w:rPr>
          <w:lang w:val="en-US"/>
        </w:rPr>
      </w:pPr>
      <w:r w:rsidRPr="00B129C4">
        <w:rPr>
          <w:lang w:val="en-US"/>
        </w:rPr>
        <w:t>kur:</w:t>
      </w:r>
    </w:p>
    <w:p w14:paraId="69015D7E" w14:textId="45413C3F" w:rsidR="003C4265" w:rsidRPr="00B129C4" w:rsidRDefault="003C4265" w:rsidP="003C4265">
      <w:pPr>
        <w:pStyle w:val="Teksts"/>
        <w:numPr>
          <w:ilvl w:val="0"/>
          <w:numId w:val="30"/>
        </w:numPr>
        <w:rPr>
          <w:lang w:val="en-US"/>
        </w:rPr>
      </w:pPr>
      <w:r w:rsidRPr="00B129C4">
        <w:rPr>
          <w:lang w:val="en-US"/>
        </w:rPr>
        <w:t>T ir temperatūra Kelvinos</w:t>
      </w:r>
      <w:r w:rsidR="00B846E1">
        <w:rPr>
          <w:lang w:val="en-US"/>
        </w:rPr>
        <w:t>;</w:t>
      </w:r>
    </w:p>
    <w:p w14:paraId="746CA86D" w14:textId="3649B8BF" w:rsidR="003C4265" w:rsidRPr="00B129C4" w:rsidRDefault="003C4265" w:rsidP="003C4265">
      <w:pPr>
        <w:pStyle w:val="Teksts"/>
        <w:numPr>
          <w:ilvl w:val="0"/>
          <w:numId w:val="30"/>
        </w:numPr>
        <w:rPr>
          <w:lang w:val="en-US"/>
        </w:rPr>
      </w:pPr>
      <w:r w:rsidRPr="00B129C4">
        <w:rPr>
          <w:lang w:val="en-US"/>
        </w:rPr>
        <w:t>R ir termorezistora pretestība omos</w:t>
      </w:r>
      <w:r w:rsidR="00B846E1">
        <w:rPr>
          <w:lang w:val="en-US"/>
        </w:rPr>
        <w:t>;</w:t>
      </w:r>
    </w:p>
    <w:p w14:paraId="07864EE5" w14:textId="7556E659" w:rsidR="003C4265" w:rsidRDefault="003C4265" w:rsidP="003C4265">
      <w:pPr>
        <w:pStyle w:val="Teksts"/>
        <w:numPr>
          <w:ilvl w:val="0"/>
          <w:numId w:val="30"/>
        </w:numPr>
        <w:rPr>
          <w:lang w:val="en-US"/>
        </w:rPr>
      </w:pPr>
      <w:r w:rsidRPr="00B129C4">
        <w:rPr>
          <w:lang w:val="en-US"/>
        </w:rPr>
        <w:t>A=1.009×10</w:t>
      </w:r>
      <w:r w:rsidRPr="00B129C4">
        <w:rPr>
          <w:vertAlign w:val="superscript"/>
          <w:lang w:val="en-US"/>
        </w:rPr>
        <w:t>−3</w:t>
      </w:r>
      <w:r w:rsidR="00157C3E">
        <w:rPr>
          <w:lang w:val="en-US"/>
        </w:rPr>
        <w:t xml:space="preserve">, </w:t>
      </w:r>
      <w:r w:rsidRPr="00B129C4">
        <w:rPr>
          <w:lang w:val="en-US"/>
        </w:rPr>
        <w:t>B=2.378×10</w:t>
      </w:r>
      <w:r w:rsidRPr="00B129C4">
        <w:rPr>
          <w:vertAlign w:val="superscript"/>
          <w:lang w:val="en-US"/>
        </w:rPr>
        <w:t>−4</w:t>
      </w:r>
      <w:r w:rsidR="00157C3E">
        <w:rPr>
          <w:lang w:val="en-US"/>
        </w:rPr>
        <w:t xml:space="preserve"> </w:t>
      </w:r>
      <w:r w:rsidRPr="00B129C4">
        <w:rPr>
          <w:lang w:val="en-US"/>
        </w:rPr>
        <w:t>C=2.019×10</w:t>
      </w:r>
      <w:r w:rsidRPr="00B129C4">
        <w:rPr>
          <w:vertAlign w:val="superscript"/>
          <w:lang w:val="en-US"/>
        </w:rPr>
        <w:t>−</w:t>
      </w:r>
      <w:r w:rsidRPr="00B129C4">
        <w:rPr>
          <w:lang w:val="en-US"/>
        </w:rPr>
        <w:t>7 ir Steinhart-Hart koeficienti</w:t>
      </w:r>
      <w:r w:rsidR="00B846E1">
        <w:rPr>
          <w:lang w:val="en-US"/>
        </w:rPr>
        <w:t>.</w:t>
      </w:r>
    </w:p>
    <w:p w14:paraId="5724464A" w14:textId="77777777" w:rsidR="00B846E1" w:rsidRPr="00B129C4" w:rsidRDefault="00B846E1" w:rsidP="00B846E1">
      <w:pPr>
        <w:pStyle w:val="Teksts"/>
        <w:rPr>
          <w:lang w:val="en-US"/>
        </w:rPr>
      </w:pPr>
    </w:p>
    <w:p w14:paraId="468D4CE1" w14:textId="460C06F8" w:rsidR="003C4265" w:rsidRPr="00B129C4" w:rsidRDefault="003C4265" w:rsidP="003C4265">
      <w:pPr>
        <w:pStyle w:val="Teksts"/>
        <w:rPr>
          <w:lang w:val="en-US"/>
        </w:rPr>
      </w:pPr>
      <w:r w:rsidRPr="00B129C4">
        <w:rPr>
          <w:lang w:val="en-US"/>
        </w:rPr>
        <w:t>Aprēķini parādīja, ka izvēlētā termorezistora (NTC, 10kΩ) pretestība mainās no aptuveni 24.4kΩ pie 20°C līdz 2.1kΩ pie 80°C, kas nodrošina labu jutību visā UV diožu darba temperatūras diapazonā (</w:t>
      </w:r>
      <w:r w:rsidR="00157C3E">
        <w:rPr>
          <w:lang w:val="en-US"/>
        </w:rPr>
        <w:t>2</w:t>
      </w:r>
      <w:r w:rsidRPr="00B129C4">
        <w:rPr>
          <w:lang w:val="en-US"/>
        </w:rPr>
        <w:t>0-</w:t>
      </w:r>
      <w:r w:rsidR="00157C3E">
        <w:rPr>
          <w:lang w:val="en-US"/>
        </w:rPr>
        <w:t>4</w:t>
      </w:r>
      <w:r w:rsidRPr="00B129C4">
        <w:rPr>
          <w:lang w:val="en-US"/>
        </w:rPr>
        <w:t>0°C).</w:t>
      </w:r>
    </w:p>
    <w:p w14:paraId="6D90A086" w14:textId="25A95C2D" w:rsidR="00ED30E0" w:rsidRDefault="003C4265" w:rsidP="00B846E1">
      <w:pPr>
        <w:pStyle w:val="Teksts"/>
        <w:rPr>
          <w:lang w:val="en-US"/>
        </w:rPr>
      </w:pPr>
      <w:r w:rsidRPr="00B129C4">
        <w:rPr>
          <w:lang w:val="en-US"/>
        </w:rPr>
        <w:t>Šie aprēķini palīdzēja izvēlēties optimālus komponentus prototipam un nodrošināja sistēmas stabilu darbību. PWM vadības mehānisms tika ieviests, lai precīzi kontrolētu vidējo strāvu caur diodēm, jo aprēķinātā strāva (0.82A) pārsniedz diožu nominālo strāvu (0.35A).</w:t>
      </w:r>
    </w:p>
    <w:p w14:paraId="1604C5F4" w14:textId="18A5C64B" w:rsidR="00176C3D" w:rsidRDefault="00176C3D" w:rsidP="00176C3D">
      <w:pPr>
        <w:pStyle w:val="3-lmea-virsraksts"/>
        <w:rPr>
          <w:lang w:val="en-US"/>
        </w:rPr>
      </w:pPr>
      <w:bookmarkStart w:id="32" w:name="_Toc193250591"/>
      <w:r>
        <w:rPr>
          <w:lang w:val="en-US"/>
        </w:rPr>
        <w:lastRenderedPageBreak/>
        <w:t>Otrā versija 1.4 (spare one)</w:t>
      </w:r>
      <w:bookmarkEnd w:id="32"/>
    </w:p>
    <w:p w14:paraId="181AE03F" w14:textId="77777777" w:rsidR="00176C3D" w:rsidRPr="00B129C4" w:rsidRDefault="00176C3D" w:rsidP="00176C3D">
      <w:pPr>
        <w:pStyle w:val="Teksts"/>
        <w:rPr>
          <w:b/>
          <w:bCs/>
          <w:lang w:val="en-US"/>
        </w:rPr>
      </w:pPr>
      <w:r w:rsidRPr="00B129C4">
        <w:rPr>
          <w:b/>
          <w:bCs/>
          <w:lang w:val="en-US"/>
        </w:rPr>
        <w:t>1.4. Sistēmas prototipa izstrāde un aprēķini</w:t>
      </w:r>
    </w:p>
    <w:p w14:paraId="5A199239" w14:textId="6F744863" w:rsidR="00176C3D" w:rsidRPr="00B129C4" w:rsidRDefault="00176C3D" w:rsidP="00176C3D">
      <w:pPr>
        <w:pStyle w:val="Teksts"/>
        <w:rPr>
          <w:lang w:val="en-US"/>
        </w:rPr>
      </w:pPr>
      <w:r w:rsidRPr="00B129C4">
        <w:rPr>
          <w:lang w:val="en-US"/>
        </w:rPr>
        <w:t>Sistēmas prototipa izstrāde sākās ar komponentu izvēli un aprēķiniem, lai nodrošinātu optimālu UV diožu darbību un precīzu temperatūras kontroli. Prototipa pamatā ir Arduino Uno mikroprocesors, kas nodrošina sistēmas vadību un datu apstrādi reālajā laikā. Šāda platforma tika izvēlēta vieglās programmēšanas dēļ, kas ļauj ātri implementēt un testēt PID algoritma darbību.</w:t>
      </w:r>
    </w:p>
    <w:p w14:paraId="220B7D89" w14:textId="531BF220" w:rsidR="00176C3D" w:rsidRPr="00B129C4" w:rsidRDefault="00176C3D" w:rsidP="00176C3D">
      <w:pPr>
        <w:pStyle w:val="Teksts"/>
        <w:rPr>
          <w:lang w:val="en-US"/>
        </w:rPr>
      </w:pPr>
      <w:r w:rsidRPr="00B129C4">
        <w:rPr>
          <w:lang w:val="en-US"/>
        </w:rPr>
        <w:t>Galvenais izaicinājums prototipa izstrādē</w:t>
      </w:r>
      <w:r w:rsidR="002A388B">
        <w:rPr>
          <w:lang w:val="en-US"/>
        </w:rPr>
        <w:t xml:space="preserve"> ir</w:t>
      </w:r>
      <w:r w:rsidRPr="00B129C4">
        <w:rPr>
          <w:lang w:val="en-US"/>
        </w:rPr>
        <w:t xml:space="preserve"> nodrošināt precīzu UV diožu temperatūras mērīšanu un kontroli. UV diodes darbojoties ievērojami sakarst, kas ietekmē to starojuma intensitāti un viļņa garumu. Lai risinātu šo problēmu, tika izvēlēti NTC termorezistori ar nominālo pretestību 10kΩ un toleranci 10%. Šie termorezistori tika</w:t>
      </w:r>
      <w:r w:rsidR="002A388B">
        <w:rPr>
          <w:lang w:val="en-US"/>
        </w:rPr>
        <w:t xml:space="preserve"> pielīmēti</w:t>
      </w:r>
      <w:r w:rsidRPr="00B129C4">
        <w:rPr>
          <w:lang w:val="en-US"/>
        </w:rPr>
        <w:t xml:space="preserve"> tieši pie UV diožu korpusa, izmantojot termiski vadošu līmi TERMOGLUE-10, kas nodrošina efektīvu siltuma pārnesi un precīzus mērījumus.</w:t>
      </w:r>
    </w:p>
    <w:p w14:paraId="2DDBA8AB" w14:textId="75668674" w:rsidR="00176C3D" w:rsidRDefault="00176C3D" w:rsidP="00176C3D">
      <w:pPr>
        <w:pStyle w:val="Teksts"/>
        <w:rPr>
          <w:lang w:val="en-US"/>
        </w:rPr>
      </w:pPr>
      <w:r w:rsidRPr="00B129C4">
        <w:rPr>
          <w:lang w:val="en-US"/>
        </w:rPr>
        <w:t>Temperatūras mērījumu precizitātes aprēķini parādīja, ka izvēlētie termorezistori spēj nodrošināt ±</w:t>
      </w:r>
      <w:r w:rsidR="002A388B">
        <w:rPr>
          <w:lang w:val="en-US"/>
        </w:rPr>
        <w:t xml:space="preserve"> </w:t>
      </w:r>
      <w:r w:rsidRPr="00B129C4">
        <w:rPr>
          <w:lang w:val="en-US"/>
        </w:rPr>
        <w:t xml:space="preserve">0.5°C precizitāti temperatūras diapazonā no 20°C līdz </w:t>
      </w:r>
      <w:r w:rsidR="002A388B">
        <w:rPr>
          <w:lang w:val="en-US"/>
        </w:rPr>
        <w:t>6</w:t>
      </w:r>
      <w:r w:rsidRPr="00B129C4">
        <w:rPr>
          <w:lang w:val="en-US"/>
        </w:rPr>
        <w:t xml:space="preserve">0°C, kas ir pietiekami, ņemot vērā, ka UV diožu darba temperatūra parasti svārstās </w:t>
      </w:r>
      <w:r w:rsidR="002A388B">
        <w:rPr>
          <w:lang w:val="en-US"/>
        </w:rPr>
        <w:t>2</w:t>
      </w:r>
      <w:r w:rsidRPr="00B129C4">
        <w:rPr>
          <w:lang w:val="en-US"/>
        </w:rPr>
        <w:t>0-</w:t>
      </w:r>
      <w:r w:rsidR="002A388B">
        <w:rPr>
          <w:lang w:val="en-US"/>
        </w:rPr>
        <w:t>6</w:t>
      </w:r>
      <w:r w:rsidRPr="00B129C4">
        <w:rPr>
          <w:lang w:val="en-US"/>
        </w:rPr>
        <w:t>0°C robežās. Termorezistoru pretestības un temperatūras sakarība tika aprēķināta, izmantojot Steinhart-Hart vienādojumu:</w:t>
      </w:r>
    </w:p>
    <w:p w14:paraId="515343BF" w14:textId="0073A47E" w:rsidR="002A388B" w:rsidRPr="00B129C4" w:rsidRDefault="002A388B" w:rsidP="002A388B">
      <w:pPr>
        <w:pStyle w:val="Teksts"/>
      </w:pPr>
      <m:oMath>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=A+B*</m:t>
        </m:r>
        <m:r>
          <m:rPr>
            <m:sty m:val="p"/>
          </m:rPr>
          <w:rPr>
            <w:rFonts w:ascii="Cambria Math" w:hAnsi="Cambria Math"/>
          </w:rPr>
          <m:t>ln</m:t>
        </m:r>
        <m:d>
          <m:dPr>
            <m:ctrlPr>
              <w:rPr>
                <w:rFonts w:ascii="Cambria Math" w:hAnsi="Cambria Math"/>
                <w:i/>
              </w:rPr>
            </m:ctrlPr>
          </m:dPr>
          <m:e>
            <m:r>
              <w:rPr>
                <w:rFonts w:ascii="Cambria Math" w:hAnsi="Cambria Math"/>
              </w:rPr>
              <m:t>R</m:t>
            </m:r>
          </m:e>
        </m:d>
        <m:r>
          <w:rPr>
            <w:rFonts w:ascii="Cambria Math" w:hAnsi="Cambria Math"/>
          </w:rPr>
          <m:t>+C*[</m:t>
        </m:r>
        <m:r>
          <m:rPr>
            <m:sty m:val="p"/>
          </m:rPr>
          <w:rPr>
            <w:rFonts w:ascii="Cambria Math" w:hAnsi="Cambria Math"/>
          </w:rPr>
          <m:t>ln⁡</m:t>
        </m:r>
        <m:r>
          <w:rPr>
            <w:rFonts w:ascii="Cambria Math" w:hAnsi="Cambria Math"/>
          </w:rPr>
          <m:t>(R)]</m:t>
        </m:r>
      </m:oMath>
      <w:r w:rsidRPr="00662E9C">
        <w:rPr>
          <w:vertAlign w:val="superscript"/>
        </w:rPr>
        <w:t>3</w:t>
      </w:r>
    </w:p>
    <w:p w14:paraId="5FC45F27" w14:textId="77777777" w:rsidR="002A388B" w:rsidRDefault="00176C3D" w:rsidP="00176C3D">
      <w:pPr>
        <w:pStyle w:val="Teksts"/>
        <w:rPr>
          <w:lang w:val="en-US"/>
        </w:rPr>
      </w:pPr>
      <w:r w:rsidRPr="00B129C4">
        <w:rPr>
          <w:lang w:val="en-US"/>
        </w:rPr>
        <w:t>kur</w:t>
      </w:r>
      <w:r w:rsidR="002A388B">
        <w:rPr>
          <w:lang w:val="en-US"/>
        </w:rPr>
        <w:t xml:space="preserve">: </w:t>
      </w:r>
    </w:p>
    <w:p w14:paraId="457289EE" w14:textId="5C6CE266" w:rsidR="002A388B" w:rsidRDefault="00176C3D" w:rsidP="002A388B">
      <w:pPr>
        <w:pStyle w:val="Teksts"/>
        <w:numPr>
          <w:ilvl w:val="0"/>
          <w:numId w:val="33"/>
        </w:numPr>
        <w:rPr>
          <w:lang w:val="en-US"/>
        </w:rPr>
      </w:pPr>
      <w:r w:rsidRPr="00B129C4">
        <w:rPr>
          <w:lang w:val="en-US"/>
        </w:rPr>
        <w:t>T ir temperatūra Kelvinos</w:t>
      </w:r>
      <w:r w:rsidR="002A388B">
        <w:rPr>
          <w:lang w:val="en-US"/>
        </w:rPr>
        <w:t>;</w:t>
      </w:r>
      <w:r w:rsidRPr="00B129C4">
        <w:rPr>
          <w:lang w:val="en-US"/>
        </w:rPr>
        <w:t xml:space="preserve"> </w:t>
      </w:r>
    </w:p>
    <w:p w14:paraId="7D48D64C" w14:textId="36828F91" w:rsidR="002A388B" w:rsidRDefault="00176C3D" w:rsidP="002A388B">
      <w:pPr>
        <w:pStyle w:val="Teksts"/>
        <w:numPr>
          <w:ilvl w:val="0"/>
          <w:numId w:val="33"/>
        </w:numPr>
        <w:rPr>
          <w:lang w:val="en-US"/>
        </w:rPr>
      </w:pPr>
      <w:r w:rsidRPr="00B129C4">
        <w:rPr>
          <w:lang w:val="en-US"/>
        </w:rPr>
        <w:t>R ir termorezistora pretestība omos</w:t>
      </w:r>
      <w:r w:rsidR="002A388B">
        <w:rPr>
          <w:lang w:val="en-US"/>
        </w:rPr>
        <w:t>;</w:t>
      </w:r>
      <w:r w:rsidRPr="00B129C4">
        <w:rPr>
          <w:lang w:val="en-US"/>
        </w:rPr>
        <w:t xml:space="preserve"> </w:t>
      </w:r>
    </w:p>
    <w:p w14:paraId="2FC66CE4" w14:textId="77E72C05" w:rsidR="00176C3D" w:rsidRPr="00B129C4" w:rsidRDefault="00176C3D" w:rsidP="002A388B">
      <w:pPr>
        <w:pStyle w:val="Teksts"/>
        <w:numPr>
          <w:ilvl w:val="0"/>
          <w:numId w:val="33"/>
        </w:numPr>
        <w:rPr>
          <w:lang w:val="en-US"/>
        </w:rPr>
      </w:pPr>
      <w:r w:rsidRPr="00B129C4">
        <w:rPr>
          <w:lang w:val="en-US"/>
        </w:rPr>
        <w:t xml:space="preserve">bet A, B un C ir Steinhart-Hart </w:t>
      </w:r>
      <w:r w:rsidR="002A388B">
        <w:rPr>
          <w:lang w:val="en-US"/>
        </w:rPr>
        <w:t xml:space="preserve">vienādojuma </w:t>
      </w:r>
      <w:r w:rsidRPr="00B129C4">
        <w:rPr>
          <w:lang w:val="en-US"/>
        </w:rPr>
        <w:t>koeficienti, k</w:t>
      </w:r>
      <w:r w:rsidR="002A388B">
        <w:rPr>
          <w:lang w:val="en-US"/>
        </w:rPr>
        <w:t>uri ir</w:t>
      </w:r>
      <w:r w:rsidRPr="00B129C4">
        <w:rPr>
          <w:lang w:val="en-US"/>
        </w:rPr>
        <w:t xml:space="preserve"> specifiski izvēlētajam termorezistoram.</w:t>
      </w:r>
    </w:p>
    <w:p w14:paraId="0525D721" w14:textId="77777777" w:rsidR="002A388B" w:rsidRDefault="00176C3D" w:rsidP="00176C3D">
      <w:pPr>
        <w:pStyle w:val="Teksts"/>
        <w:rPr>
          <w:lang w:val="en-US"/>
        </w:rPr>
      </w:pPr>
      <w:r w:rsidRPr="00B129C4">
        <w:rPr>
          <w:lang w:val="en-US"/>
        </w:rPr>
        <w:t>UV diožu barošanas ķēde tika aprēķināta, ņemot vērā to, ka katra 1W UV diode (405nm) darbojas ar nominālo strāvu 350mA un sprieguma kritumu aptuveni</w:t>
      </w:r>
      <w:r w:rsidR="002A388B">
        <w:rPr>
          <w:lang w:val="en-US"/>
        </w:rPr>
        <w:t xml:space="preserve"> līdz</w:t>
      </w:r>
      <w:r w:rsidRPr="00B129C4">
        <w:rPr>
          <w:lang w:val="en-US"/>
        </w:rPr>
        <w:t xml:space="preserve"> 3.2V. Lai ierobežotu strāvu un nodrošinātu stabilu darbību, tika izmantoti 2.2Ω rezistori ar jaudu 0.5W. </w:t>
      </w:r>
    </w:p>
    <w:p w14:paraId="6A4C24CB" w14:textId="321C5CEE" w:rsidR="00176C3D" w:rsidRDefault="00176C3D" w:rsidP="00176C3D">
      <w:pPr>
        <w:pStyle w:val="Teksts"/>
        <w:rPr>
          <w:lang w:val="en-US"/>
        </w:rPr>
      </w:pPr>
      <w:r w:rsidRPr="00B129C4">
        <w:rPr>
          <w:lang w:val="en-US"/>
        </w:rPr>
        <w:t>Strāvas aprēķins:</w:t>
      </w:r>
    </w:p>
    <w:p w14:paraId="4D01CC94" w14:textId="77777777" w:rsidR="002A388B" w:rsidRPr="0044207D" w:rsidRDefault="002A388B" w:rsidP="002A388B">
      <w:pPr>
        <w:pStyle w:val="Teksts"/>
        <w:ind w:firstLine="0"/>
      </w:pPr>
      <m:oMathPara>
        <m:oMath>
          <m:r>
            <w:rPr>
              <w:rFonts w:ascii="Cambria Math" w:hAnsi="Cambria Math"/>
            </w:rPr>
            <m:t xml:space="preserve">R= </m:t>
          </m:r>
          <m:f>
            <m:fPr>
              <m:ctrlPr>
                <w:rPr>
                  <w:rFonts w:ascii="Cambria Math" w:hAnsi="Cambria Math"/>
                  <w:i/>
                </w:rPr>
              </m:ctrlPr>
            </m:fPr>
            <m:num>
              <m:r>
                <w:rPr>
                  <w:rFonts w:ascii="Cambria Math" w:hAnsi="Cambria Math"/>
                </w:rPr>
                <m:t>Vcc-Vf</m:t>
              </m:r>
            </m:num>
            <m:den>
              <m:r>
                <w:rPr>
                  <w:rFonts w:ascii="Cambria Math" w:hAnsi="Cambria Math"/>
                </w:rPr>
                <m:t>I</m:t>
              </m:r>
            </m:den>
          </m:f>
          <m:r>
            <w:rPr>
              <w:rFonts w:ascii="Cambria Math" w:hAnsi="Cambria Math"/>
            </w:rPr>
            <m:t xml:space="preserve">= </m:t>
          </m:r>
          <m:f>
            <m:fPr>
              <m:ctrlPr>
                <w:rPr>
                  <w:rFonts w:ascii="Cambria Math" w:hAnsi="Cambria Math"/>
                  <w:i/>
                </w:rPr>
              </m:ctrlPr>
            </m:fPr>
            <m:num>
              <m:r>
                <w:rPr>
                  <w:rFonts w:ascii="Cambria Math" w:hAnsi="Cambria Math"/>
                </w:rPr>
                <m:t>5V-3.2V</m:t>
              </m:r>
            </m:num>
            <m:den>
              <m:r>
                <w:rPr>
                  <w:rFonts w:ascii="Cambria Math" w:hAnsi="Cambria Math"/>
                </w:rPr>
                <m:t>0.35</m:t>
              </m:r>
            </m:den>
          </m:f>
          <m:r>
            <w:rPr>
              <w:rFonts w:ascii="Cambria Math" w:hAnsi="Cambria Math"/>
            </w:rPr>
            <m:t>=2.2</m:t>
          </m:r>
        </m:oMath>
      </m:oMathPara>
    </w:p>
    <w:p w14:paraId="6AF4D0F9" w14:textId="77777777" w:rsidR="002A388B" w:rsidRPr="00B129C4" w:rsidRDefault="002A388B" w:rsidP="00176C3D">
      <w:pPr>
        <w:pStyle w:val="Teksts"/>
        <w:rPr>
          <w:lang w:val="en-US"/>
        </w:rPr>
      </w:pPr>
    </w:p>
    <w:p w14:paraId="6FB4B2CE" w14:textId="36995D79" w:rsidR="00176C3D" w:rsidRPr="00B129C4" w:rsidRDefault="00176C3D" w:rsidP="00176C3D">
      <w:pPr>
        <w:pStyle w:val="Teksts"/>
        <w:rPr>
          <w:lang w:val="en-US"/>
        </w:rPr>
      </w:pPr>
      <w:r w:rsidRPr="00B129C4">
        <w:rPr>
          <w:lang w:val="en-US"/>
        </w:rPr>
        <w:lastRenderedPageBreak/>
        <w:t xml:space="preserve">Šāda strāva pārsniedz diodes nominālo strāvu, tāpēc tika ieviests PWM vadības mehānisms, kas ļauj precīzi kontrolēt vidējo strāvu caur diodi, mainot impulsa platumu. PWM frekvence tika </w:t>
      </w:r>
      <w:r w:rsidR="002A388B">
        <w:rPr>
          <w:lang w:val="en-US"/>
        </w:rPr>
        <w:t>noregulēta</w:t>
      </w:r>
      <w:r w:rsidRPr="00B129C4">
        <w:rPr>
          <w:lang w:val="en-US"/>
        </w:rPr>
        <w:t xml:space="preserve"> uz 490Hz, kas ir pietiekami augst</w:t>
      </w:r>
      <w:r w:rsidR="002A388B">
        <w:rPr>
          <w:lang w:val="en-US"/>
        </w:rPr>
        <w:t>s</w:t>
      </w:r>
      <w:r w:rsidRPr="00B129C4">
        <w:rPr>
          <w:lang w:val="en-US"/>
        </w:rPr>
        <w:t>, lai izvairītos no redzamas mirgošanas, bet pietiekami zem</w:t>
      </w:r>
      <w:r w:rsidR="00360EA4">
        <w:rPr>
          <w:lang w:val="en-US"/>
        </w:rPr>
        <w:t>s</w:t>
      </w:r>
      <w:r w:rsidRPr="00B129C4">
        <w:rPr>
          <w:lang w:val="en-US"/>
        </w:rPr>
        <w:t>, lai nodrošinātu efektīvu tranzistoru darbību.</w:t>
      </w:r>
    </w:p>
    <w:p w14:paraId="023C8B84" w14:textId="6668E429" w:rsidR="00176C3D" w:rsidRPr="00B129C4" w:rsidRDefault="00176C3D" w:rsidP="00176C3D">
      <w:pPr>
        <w:pStyle w:val="Teksts"/>
        <w:rPr>
          <w:lang w:val="en-US"/>
        </w:rPr>
      </w:pPr>
      <w:r w:rsidRPr="00B129C4">
        <w:rPr>
          <w:lang w:val="en-US"/>
        </w:rPr>
        <w:t xml:space="preserve">UV starojuma intensitātes mērīšanai tika izmantots GY-8511 ML8511 UVB UV sensors, kas spēj detektēt UV starojumu diapazonā no 280nm līdz 390nm. Sensora izeja ir analogais spriegums, </w:t>
      </w:r>
      <w:r w:rsidR="00360EA4">
        <w:rPr>
          <w:lang w:val="en-US"/>
        </w:rPr>
        <w:t>kurš ir</w:t>
      </w:r>
      <w:r w:rsidRPr="00B129C4">
        <w:rPr>
          <w:lang w:val="en-US"/>
        </w:rPr>
        <w:t xml:space="preserve"> proporcionāls UV intensitātei. Kalibrēšanas rezultātā tika iegūta lineāra sakarība starp sensora izejas spriegumu un UV intensitāti:</w:t>
      </w:r>
    </w:p>
    <w:p w14:paraId="67C0F209" w14:textId="77777777" w:rsidR="00176C3D" w:rsidRPr="00B129C4" w:rsidRDefault="00176C3D" w:rsidP="00176C3D">
      <w:pPr>
        <w:pStyle w:val="Teksts"/>
        <w:rPr>
          <w:i/>
          <w:iCs/>
          <w:lang w:val="en-US"/>
        </w:rPr>
      </w:pPr>
      <w:r w:rsidRPr="00B129C4">
        <w:rPr>
          <w:i/>
          <w:iCs/>
          <w:lang w:val="en-US"/>
        </w:rPr>
        <w:t>UV intensitāte (mW/cm²) = 0.12 × (Vout - 1.0)</w:t>
      </w:r>
    </w:p>
    <w:p w14:paraId="1EE7E77C" w14:textId="77777777" w:rsidR="00360EA4" w:rsidRDefault="00360EA4" w:rsidP="00176C3D">
      <w:pPr>
        <w:pStyle w:val="Teksts"/>
        <w:rPr>
          <w:lang w:val="en-US"/>
        </w:rPr>
      </w:pPr>
      <w:r w:rsidRPr="00B129C4">
        <w:rPr>
          <w:lang w:val="en-US"/>
        </w:rPr>
        <w:t>K</w:t>
      </w:r>
      <w:r w:rsidR="00176C3D" w:rsidRPr="00B129C4">
        <w:rPr>
          <w:lang w:val="en-US"/>
        </w:rPr>
        <w:t>ur</w:t>
      </w:r>
      <w:r>
        <w:rPr>
          <w:lang w:val="en-US"/>
        </w:rPr>
        <w:t>:</w:t>
      </w:r>
      <w:r w:rsidR="00176C3D" w:rsidRPr="00B129C4">
        <w:rPr>
          <w:lang w:val="en-US"/>
        </w:rPr>
        <w:t xml:space="preserve"> </w:t>
      </w:r>
    </w:p>
    <w:p w14:paraId="70122E1E" w14:textId="4FC3A042" w:rsidR="00176C3D" w:rsidRPr="00B129C4" w:rsidRDefault="00176C3D" w:rsidP="00360EA4">
      <w:pPr>
        <w:pStyle w:val="Teksts"/>
        <w:numPr>
          <w:ilvl w:val="0"/>
          <w:numId w:val="34"/>
        </w:numPr>
        <w:rPr>
          <w:lang w:val="en-US"/>
        </w:rPr>
      </w:pPr>
      <w:r w:rsidRPr="00B129C4">
        <w:rPr>
          <w:i/>
          <w:iCs/>
          <w:lang w:val="en-US"/>
        </w:rPr>
        <w:t>Vout</w:t>
      </w:r>
      <w:r w:rsidRPr="00B129C4">
        <w:rPr>
          <w:lang w:val="en-US"/>
        </w:rPr>
        <w:t xml:space="preserve"> ir sensora izejas spriegums voltos.</w:t>
      </w:r>
    </w:p>
    <w:p w14:paraId="0480267E" w14:textId="77777777" w:rsidR="00176C3D" w:rsidRPr="00B129C4" w:rsidRDefault="00176C3D" w:rsidP="00176C3D">
      <w:pPr>
        <w:pStyle w:val="Teksts"/>
        <w:rPr>
          <w:lang w:val="en-US"/>
        </w:rPr>
      </w:pPr>
      <w:r w:rsidRPr="00B129C4">
        <w:rPr>
          <w:lang w:val="en-US"/>
        </w:rPr>
        <w:t>Prototipa elektriskās ķēdes kopējā jauda tika aprēķināta, summējot visu komponentu jaudas patēriņu:</w:t>
      </w:r>
    </w:p>
    <w:p w14:paraId="0F777D92" w14:textId="5CF2A57B" w:rsidR="00176C3D" w:rsidRPr="00B129C4" w:rsidRDefault="00176C3D" w:rsidP="00360EA4">
      <w:pPr>
        <w:pStyle w:val="Teksts"/>
        <w:ind w:left="360" w:firstLine="0"/>
        <w:rPr>
          <w:lang w:val="en-US"/>
        </w:rPr>
      </w:pPr>
      <w:r w:rsidRPr="00B129C4">
        <w:rPr>
          <w:lang w:val="en-US"/>
        </w:rPr>
        <w:t>Arduino Uno: ~0.3W</w:t>
      </w:r>
      <w:r w:rsidR="00360EA4">
        <w:rPr>
          <w:lang w:val="en-US"/>
        </w:rPr>
        <w:t xml:space="preserve">, </w:t>
      </w:r>
      <w:r w:rsidRPr="00B129C4">
        <w:rPr>
          <w:lang w:val="en-US"/>
        </w:rPr>
        <w:t>UV diodes (2 gab.): ~2W</w:t>
      </w:r>
      <w:r w:rsidR="00360EA4">
        <w:rPr>
          <w:lang w:val="en-US"/>
        </w:rPr>
        <w:t>, s</w:t>
      </w:r>
      <w:r w:rsidRPr="00B129C4">
        <w:rPr>
          <w:lang w:val="en-US"/>
        </w:rPr>
        <w:t>ensori un papildu</w:t>
      </w:r>
      <w:r w:rsidR="00360EA4">
        <w:rPr>
          <w:lang w:val="en-US"/>
        </w:rPr>
        <w:t xml:space="preserve"> </w:t>
      </w:r>
      <w:r w:rsidRPr="00B129C4">
        <w:rPr>
          <w:lang w:val="en-US"/>
        </w:rPr>
        <w:t>komponentes:</w:t>
      </w:r>
      <w:r w:rsidR="00360EA4">
        <w:rPr>
          <w:lang w:val="en-US"/>
        </w:rPr>
        <w:t xml:space="preserve"> </w:t>
      </w:r>
      <w:r w:rsidRPr="00B129C4">
        <w:rPr>
          <w:lang w:val="en-US"/>
        </w:rPr>
        <w:t>~0.2W</w:t>
      </w:r>
      <w:r w:rsidR="00360EA4">
        <w:rPr>
          <w:lang w:val="en-US"/>
        </w:rPr>
        <w:t xml:space="preserve"> = k</w:t>
      </w:r>
      <w:r w:rsidRPr="00B129C4">
        <w:rPr>
          <w:lang w:val="en-US"/>
        </w:rPr>
        <w:t>opējā jauda: ~2.5W</w:t>
      </w:r>
    </w:p>
    <w:p w14:paraId="761911F8" w14:textId="77777777" w:rsidR="00176C3D" w:rsidRPr="00B129C4" w:rsidRDefault="00176C3D" w:rsidP="00176C3D">
      <w:pPr>
        <w:pStyle w:val="Teksts"/>
        <w:rPr>
          <w:lang w:val="en-US"/>
        </w:rPr>
      </w:pPr>
      <w:r w:rsidRPr="00B129C4">
        <w:rPr>
          <w:lang w:val="en-US"/>
        </w:rPr>
        <w:t>Šāds jaudas patēriņš ir pieņemams portatīvai ierīcei un ļauj sistēmai darboties ilgstoši bez pārkaršanas riska.</w:t>
      </w:r>
    </w:p>
    <w:p w14:paraId="3AD33F52" w14:textId="0431A6D8" w:rsidR="00176C3D" w:rsidRPr="00B129C4" w:rsidRDefault="00176C3D" w:rsidP="00176C3D">
      <w:pPr>
        <w:pStyle w:val="Teksts"/>
        <w:rPr>
          <w:lang w:val="en-US"/>
        </w:rPr>
      </w:pPr>
      <w:r w:rsidRPr="00B129C4">
        <w:rPr>
          <w:lang w:val="en-US"/>
        </w:rPr>
        <w:t xml:space="preserve">Prototipa testēšanas laikā tika veikti vairāki eksperimenti, lai novērtētu sistēmas stabilitāti un precizitāti. Temperatūras svārstību tests parādīja, ka sistēma spēj uzturēt UV diožu temperatūru </w:t>
      </w:r>
      <w:r w:rsidR="007F00D3">
        <w:rPr>
          <w:lang w:val="en-US"/>
        </w:rPr>
        <w:t xml:space="preserve">… </w:t>
      </w:r>
      <w:r w:rsidRPr="00B129C4">
        <w:rPr>
          <w:lang w:val="en-US"/>
        </w:rPr>
        <w:t xml:space="preserve"> robežās</w:t>
      </w:r>
      <w:r w:rsidR="007F00D3">
        <w:rPr>
          <w:lang w:val="en-US"/>
        </w:rPr>
        <w:t xml:space="preserve">. </w:t>
      </w:r>
      <w:r w:rsidRPr="00B129C4">
        <w:rPr>
          <w:lang w:val="en-US"/>
        </w:rPr>
        <w:t>UV intensitātes stabilitātes tests apstiprināja, ka PID algoritms spēj kompensēt intensitātes svārstības, nodrošinot stabilu starojumu ±2% robežās.</w:t>
      </w:r>
    </w:p>
    <w:p w14:paraId="5530F9BD" w14:textId="6760DF4C" w:rsidR="00176C3D" w:rsidRDefault="00176C3D" w:rsidP="00176C3D">
      <w:pPr>
        <w:pStyle w:val="Teksts"/>
        <w:rPr>
          <w:lang w:val="en-US"/>
        </w:rPr>
      </w:pPr>
      <w:r w:rsidRPr="00B129C4">
        <w:rPr>
          <w:lang w:val="en-US"/>
        </w:rPr>
        <w:t>Prototipa izstrādes un testēšanas rezultāti sniedza vērtīgu informāciju par sistēmas darbību un ļāva</w:t>
      </w:r>
      <w:r w:rsidR="007F00D3">
        <w:rPr>
          <w:lang w:val="en-US"/>
        </w:rPr>
        <w:t xml:space="preserve"> noteikt</w:t>
      </w:r>
      <w:r w:rsidRPr="00B129C4">
        <w:rPr>
          <w:lang w:val="en-US"/>
        </w:rPr>
        <w:t xml:space="preserve"> potenciālos uzlabojumus</w:t>
      </w:r>
      <w:r w:rsidR="007F00D3">
        <w:rPr>
          <w:lang w:val="en-US"/>
        </w:rPr>
        <w:t xml:space="preserve"> pirms darb ar</w:t>
      </w:r>
      <w:r w:rsidRPr="00B129C4">
        <w:rPr>
          <w:lang w:val="en-US"/>
        </w:rPr>
        <w:t xml:space="preserve"> PCB</w:t>
      </w:r>
      <w:r w:rsidR="007F00D3">
        <w:rPr>
          <w:lang w:val="en-US"/>
        </w:rPr>
        <w:t xml:space="preserve"> variantu</w:t>
      </w:r>
      <w:r w:rsidRPr="00B129C4">
        <w:rPr>
          <w:lang w:val="en-US"/>
        </w:rPr>
        <w:t xml:space="preserve">. </w:t>
      </w:r>
    </w:p>
    <w:p w14:paraId="217D75F8" w14:textId="77777777" w:rsidR="007F00D3" w:rsidRPr="00B129C4" w:rsidRDefault="007F00D3" w:rsidP="00176C3D">
      <w:pPr>
        <w:pStyle w:val="Teksts"/>
        <w:rPr>
          <w:lang w:val="en-US"/>
        </w:rPr>
      </w:pPr>
    </w:p>
    <w:p w14:paraId="52E9B667" w14:textId="6D28BCF1" w:rsidR="00176C3D" w:rsidRPr="00B129C4" w:rsidRDefault="00176C3D" w:rsidP="007F00D3">
      <w:pPr>
        <w:pStyle w:val="Teksts"/>
        <w:numPr>
          <w:ilvl w:val="0"/>
          <w:numId w:val="35"/>
        </w:numPr>
        <w:rPr>
          <w:lang w:val="en-US"/>
        </w:rPr>
      </w:pPr>
      <w:r w:rsidRPr="00B129C4">
        <w:rPr>
          <w:lang w:val="en-US"/>
        </w:rPr>
        <w:t>Termorezistoru novietojums ir svarīgs precīzai temperatūras mērīšanai.</w:t>
      </w:r>
    </w:p>
    <w:p w14:paraId="6B077916" w14:textId="77777777" w:rsidR="00176C3D" w:rsidRPr="00B129C4" w:rsidRDefault="00176C3D" w:rsidP="007F00D3">
      <w:pPr>
        <w:pStyle w:val="Teksts"/>
        <w:numPr>
          <w:ilvl w:val="0"/>
          <w:numId w:val="35"/>
        </w:numPr>
        <w:rPr>
          <w:lang w:val="en-US"/>
        </w:rPr>
      </w:pPr>
      <w:r w:rsidRPr="00B129C4">
        <w:rPr>
          <w:lang w:val="en-US"/>
        </w:rPr>
        <w:t>PID algoritma parametri (Kp, Ki, Kd) jāpielāgo katrai konkrētai UV diodei, lai nodrošinātu optimālu darbību.</w:t>
      </w:r>
    </w:p>
    <w:p w14:paraId="0DDF9F04" w14:textId="3A072994" w:rsidR="00176C3D" w:rsidRDefault="00176C3D" w:rsidP="007F00D3">
      <w:pPr>
        <w:pStyle w:val="Teksts"/>
        <w:numPr>
          <w:ilvl w:val="0"/>
          <w:numId w:val="35"/>
        </w:numPr>
        <w:rPr>
          <w:lang w:val="en-US"/>
        </w:rPr>
      </w:pPr>
      <w:r w:rsidRPr="00B129C4">
        <w:rPr>
          <w:lang w:val="en-US"/>
        </w:rPr>
        <w:t>UV sensora novietojumam jābūt optimālam attiecībā pret UV diodēm, lai nodrošinātu precīzus mērījumus.</w:t>
      </w:r>
    </w:p>
    <w:p w14:paraId="18A0D56F" w14:textId="77777777" w:rsidR="007F00D3" w:rsidRPr="007F00D3" w:rsidRDefault="007F00D3" w:rsidP="007F00D3">
      <w:pPr>
        <w:pStyle w:val="Teksts"/>
        <w:ind w:left="720" w:firstLine="0"/>
        <w:rPr>
          <w:lang w:val="en-US"/>
        </w:rPr>
      </w:pPr>
    </w:p>
    <w:p w14:paraId="0618D114" w14:textId="77777777" w:rsidR="00176C3D" w:rsidRPr="003C4265" w:rsidRDefault="00176C3D" w:rsidP="00176C3D">
      <w:pPr>
        <w:pStyle w:val="Teksts"/>
        <w:rPr>
          <w:lang w:val="en-US"/>
        </w:rPr>
      </w:pPr>
    </w:p>
    <w:p w14:paraId="76400183" w14:textId="49CA3644" w:rsidR="00315548" w:rsidRDefault="00315548" w:rsidP="00784DB6">
      <w:pPr>
        <w:pStyle w:val="2-lmea-virsraksts"/>
        <w:numPr>
          <w:ilvl w:val="1"/>
          <w:numId w:val="23"/>
        </w:numPr>
      </w:pPr>
      <w:bookmarkStart w:id="33" w:name="_Toc193250592"/>
      <w:r>
        <w:lastRenderedPageBreak/>
        <w:t>Stāvokļa analīze un risinājuma aktualitāte</w:t>
      </w:r>
      <w:bookmarkEnd w:id="28"/>
      <w:bookmarkEnd w:id="33"/>
    </w:p>
    <w:p w14:paraId="141A1A43" w14:textId="4A51B7CF" w:rsidR="00784DB6" w:rsidRDefault="007315B9" w:rsidP="001C32E1">
      <w:pPr>
        <w:spacing w:after="160" w:line="259" w:lineRule="auto"/>
        <w:jc w:val="left"/>
      </w:pPr>
      <w:r>
        <w:t xml:space="preserve">// rakstīt par aktualitāti </w:t>
      </w:r>
      <w:r w:rsidR="002D41DB">
        <w:t>k</w:t>
      </w:r>
      <w:r>
        <w:t>āpēc prototips / RTU ierīce, UV diožu kontrole / algoritms / metode ir labāka nekā  ir labāka nekā piem</w:t>
      </w:r>
      <w:r w:rsidR="003C0EF4">
        <w:t>.</w:t>
      </w:r>
      <w:r>
        <w:t xml:space="preserve"> </w:t>
      </w:r>
      <w:r w:rsidR="00FB5517" w:rsidRPr="00FB5517">
        <w:t>MelaFind un SIAscope</w:t>
      </w:r>
      <w:r w:rsidR="00FB5517">
        <w:t xml:space="preserve"> iekārtas</w:t>
      </w:r>
    </w:p>
    <w:p w14:paraId="19CE8FDC" w14:textId="77777777" w:rsidR="001C32E1" w:rsidRPr="00315548" w:rsidRDefault="001C32E1" w:rsidP="001C32E1">
      <w:pPr>
        <w:spacing w:after="160" w:line="259" w:lineRule="auto"/>
        <w:jc w:val="left"/>
      </w:pPr>
    </w:p>
    <w:p w14:paraId="4BF14676" w14:textId="225221E2" w:rsidR="008C4168" w:rsidRDefault="008C4168" w:rsidP="008C4168">
      <w:pPr>
        <w:pStyle w:val="1-lmea-virsraksts"/>
        <w:numPr>
          <w:ilvl w:val="0"/>
          <w:numId w:val="23"/>
        </w:numPr>
      </w:pPr>
      <w:bookmarkStart w:id="34" w:name="_Toc193225588"/>
      <w:bookmarkStart w:id="35" w:name="_Toc193250593"/>
      <w:r>
        <w:t>Rīsinājuma daļa</w:t>
      </w:r>
      <w:bookmarkEnd w:id="34"/>
      <w:bookmarkEnd w:id="35"/>
    </w:p>
    <w:p w14:paraId="757FBF58" w14:textId="6AE27DC6" w:rsidR="00315548" w:rsidRDefault="00315548" w:rsidP="00315548">
      <w:pPr>
        <w:pStyle w:val="2-lmea-virsraksts"/>
        <w:numPr>
          <w:ilvl w:val="1"/>
          <w:numId w:val="23"/>
        </w:numPr>
      </w:pPr>
      <w:bookmarkStart w:id="36" w:name="_Toc193225589"/>
      <w:bookmarkStart w:id="37" w:name="_Toc193250594"/>
      <w:r>
        <w:t>Sistēmas arhitektūras izveide</w:t>
      </w:r>
      <w:bookmarkEnd w:id="36"/>
      <w:bookmarkEnd w:id="37"/>
    </w:p>
    <w:p w14:paraId="3697714E" w14:textId="1A163F12" w:rsidR="00315548" w:rsidRDefault="00315548" w:rsidP="00315548">
      <w:pPr>
        <w:pStyle w:val="2-lmea-virsraksts"/>
        <w:numPr>
          <w:ilvl w:val="1"/>
          <w:numId w:val="23"/>
        </w:numPr>
      </w:pPr>
      <w:bookmarkStart w:id="38" w:name="_Toc193225590"/>
      <w:bookmarkStart w:id="39" w:name="_Toc193250595"/>
      <w:r>
        <w:t>PID algoritma izveide un integrācija</w:t>
      </w:r>
      <w:bookmarkEnd w:id="38"/>
      <w:bookmarkEnd w:id="39"/>
    </w:p>
    <w:p w14:paraId="24D78CB1" w14:textId="76DC4A3A" w:rsidR="00315548" w:rsidRDefault="00315548" w:rsidP="00315548">
      <w:pPr>
        <w:pStyle w:val="2-lmea-virsraksts"/>
        <w:numPr>
          <w:ilvl w:val="1"/>
          <w:numId w:val="23"/>
        </w:numPr>
      </w:pPr>
      <w:bookmarkStart w:id="40" w:name="_Toc193225591"/>
      <w:bookmarkStart w:id="41" w:name="_Toc193250596"/>
      <w:r>
        <w:t>Sistēmas rezultāti un optimizācija</w:t>
      </w:r>
      <w:bookmarkEnd w:id="40"/>
      <w:bookmarkEnd w:id="41"/>
    </w:p>
    <w:p w14:paraId="52757D2D" w14:textId="6C5EFC6D" w:rsidR="00315548" w:rsidRDefault="00315548" w:rsidP="00315548">
      <w:pPr>
        <w:pStyle w:val="2-lmea-virsraksts"/>
        <w:numPr>
          <w:ilvl w:val="1"/>
          <w:numId w:val="23"/>
        </w:numPr>
      </w:pPr>
      <w:bookmarkStart w:id="42" w:name="_Toc193225592"/>
      <w:bookmarkStart w:id="43" w:name="_Toc193250597"/>
      <w:r>
        <w:t>Ilgtermiņa stabilizācijas mehānismi</w:t>
      </w:r>
      <w:bookmarkEnd w:id="42"/>
      <w:bookmarkEnd w:id="43"/>
    </w:p>
    <w:p w14:paraId="09B31061" w14:textId="589FBD27" w:rsidR="008C4168" w:rsidRPr="008C4168" w:rsidRDefault="008C4168" w:rsidP="008C4168">
      <w:pPr>
        <w:spacing w:after="160" w:line="259" w:lineRule="auto"/>
        <w:jc w:val="left"/>
        <w:rPr>
          <w:rFonts w:ascii="Times New Roman Bold" w:hAnsi="Times New Roman Bold"/>
          <w:b/>
          <w:bCs/>
          <w:caps/>
          <w:sz w:val="28"/>
          <w:szCs w:val="28"/>
        </w:rPr>
      </w:pPr>
      <w:r>
        <w:br w:type="page"/>
      </w:r>
    </w:p>
    <w:p w14:paraId="194FAB39" w14:textId="5D477EED" w:rsidR="008C4168" w:rsidRDefault="008C4168" w:rsidP="008C4168">
      <w:pPr>
        <w:pStyle w:val="1-lmea-virsraksts"/>
        <w:numPr>
          <w:ilvl w:val="0"/>
          <w:numId w:val="23"/>
        </w:numPr>
      </w:pPr>
      <w:bookmarkStart w:id="44" w:name="_Toc193225593"/>
      <w:bookmarkStart w:id="45" w:name="_Toc193250598"/>
      <w:r>
        <w:lastRenderedPageBreak/>
        <w:t>Rīsinājuma pārbaudes daļa</w:t>
      </w:r>
      <w:bookmarkEnd w:id="44"/>
      <w:bookmarkEnd w:id="45"/>
    </w:p>
    <w:p w14:paraId="08B29700" w14:textId="6070D02F" w:rsidR="00315548" w:rsidRDefault="00315548" w:rsidP="00315548">
      <w:pPr>
        <w:pStyle w:val="2-lmea-virsraksts"/>
        <w:numPr>
          <w:ilvl w:val="1"/>
          <w:numId w:val="23"/>
        </w:numPr>
      </w:pPr>
      <w:bookmarkStart w:id="46" w:name="_Toc193225594"/>
      <w:bookmarkStart w:id="47" w:name="_Toc193250599"/>
      <w:r>
        <w:t>Eksperimenta …</w:t>
      </w:r>
      <w:bookmarkEnd w:id="46"/>
      <w:bookmarkEnd w:id="47"/>
    </w:p>
    <w:p w14:paraId="11EACF63" w14:textId="41C94161" w:rsidR="00315548" w:rsidRDefault="00315548" w:rsidP="00315548">
      <w:pPr>
        <w:pStyle w:val="2-lmea-virsraksts"/>
        <w:numPr>
          <w:ilvl w:val="1"/>
          <w:numId w:val="23"/>
        </w:numPr>
      </w:pPr>
      <w:bookmarkStart w:id="48" w:name="_Toc193225595"/>
      <w:bookmarkStart w:id="49" w:name="_Toc193250600"/>
      <w:r>
        <w:t>Sistēmas testēšanas rezultāti</w:t>
      </w:r>
      <w:bookmarkEnd w:id="48"/>
      <w:bookmarkEnd w:id="49"/>
    </w:p>
    <w:p w14:paraId="411D20C6" w14:textId="43226990" w:rsidR="00315548" w:rsidRDefault="00315548" w:rsidP="00315548">
      <w:pPr>
        <w:pStyle w:val="2-lmea-virsraksts"/>
        <w:numPr>
          <w:ilvl w:val="1"/>
          <w:numId w:val="23"/>
        </w:numPr>
      </w:pPr>
      <w:bookmarkStart w:id="50" w:name="_Toc193225596"/>
      <w:bookmarkStart w:id="51" w:name="_Toc193250601"/>
      <w:r>
        <w:t>Salīdzinājums ar tradicionālām metodēm</w:t>
      </w:r>
      <w:bookmarkEnd w:id="50"/>
      <w:bookmarkEnd w:id="51"/>
    </w:p>
    <w:p w14:paraId="061080C0" w14:textId="2129E9F8" w:rsidR="00315548" w:rsidRPr="00E95BD9" w:rsidRDefault="00315548" w:rsidP="00315548">
      <w:pPr>
        <w:pStyle w:val="2-lmea-virsraksts"/>
        <w:numPr>
          <w:ilvl w:val="1"/>
          <w:numId w:val="23"/>
        </w:numPr>
      </w:pPr>
      <w:bookmarkStart w:id="52" w:name="_Toc193225597"/>
      <w:bookmarkStart w:id="53" w:name="_Toc193250602"/>
      <w:r>
        <w:t>Rezultātu ietekme uz turpmākiem pētījumiem</w:t>
      </w:r>
      <w:bookmarkEnd w:id="52"/>
      <w:bookmarkEnd w:id="53"/>
    </w:p>
    <w:p w14:paraId="73331178" w14:textId="77777777" w:rsidR="009F5641" w:rsidRPr="00E95BD9" w:rsidRDefault="009F5641" w:rsidP="009F5641">
      <w:pPr>
        <w:pStyle w:val="Uzskaitjums-burti"/>
        <w:numPr>
          <w:ilvl w:val="0"/>
          <w:numId w:val="0"/>
        </w:numPr>
        <w:ind w:left="1077"/>
      </w:pPr>
    </w:p>
    <w:p w14:paraId="21412361" w14:textId="247910FB" w:rsidR="00E47624" w:rsidRPr="00045681" w:rsidRDefault="00E47624">
      <w:pPr>
        <w:spacing w:after="160" w:line="259" w:lineRule="auto"/>
        <w:jc w:val="left"/>
        <w:rPr>
          <w:b/>
          <w:bCs/>
        </w:rPr>
      </w:pPr>
      <w:r>
        <w:br w:type="page"/>
      </w:r>
    </w:p>
    <w:p w14:paraId="5AF6FDE7" w14:textId="77777777" w:rsidR="000D4CAB" w:rsidRPr="00C52B4F" w:rsidRDefault="000D4CAB" w:rsidP="00C52B4F">
      <w:pPr>
        <w:pStyle w:val="1-lmea-virsraksts"/>
      </w:pPr>
      <w:bookmarkStart w:id="54" w:name="_Toc193225598"/>
      <w:bookmarkStart w:id="55" w:name="_Toc193250603"/>
      <w:r w:rsidRPr="00C52B4F">
        <w:lastRenderedPageBreak/>
        <w:t>Rezultāti un secinājumi</w:t>
      </w:r>
      <w:bookmarkEnd w:id="54"/>
      <w:bookmarkEnd w:id="55"/>
    </w:p>
    <w:p w14:paraId="50777390" w14:textId="77777777" w:rsidR="00E47624" w:rsidRPr="00014EEC" w:rsidRDefault="00E47624" w:rsidP="00E47624">
      <w:pPr>
        <w:pStyle w:val="Teksts"/>
      </w:pPr>
      <w:r>
        <w:t>Šī noslēguma darba daļa</w:t>
      </w:r>
      <w:r w:rsidRPr="00014EEC">
        <w:t>:</w:t>
      </w:r>
    </w:p>
    <w:p w14:paraId="119943B1" w14:textId="77777777" w:rsidR="00E47624" w:rsidRPr="00014EEC" w:rsidRDefault="00E47624" w:rsidP="00E47624">
      <w:pPr>
        <w:pStyle w:val="Uzskaitjums-aizzmes"/>
      </w:pPr>
      <w:r w:rsidRPr="00014EEC">
        <w:t>satur kopsavilkumu par noslēguma darbā paveikto un sasniegtajiem rezultātiem (atbilstoši izvirzītajam mērķim un uzdevumiem)</w:t>
      </w:r>
      <w:r>
        <w:t>;</w:t>
      </w:r>
    </w:p>
    <w:p w14:paraId="3FC691C0" w14:textId="77777777" w:rsidR="00E47624" w:rsidRPr="00014EEC" w:rsidRDefault="00E47624" w:rsidP="00E47624">
      <w:pPr>
        <w:pStyle w:val="Uzskaitjums-aizzmes"/>
      </w:pPr>
      <w:r w:rsidRPr="00014EEC">
        <w:t xml:space="preserve">atspoguļo autora </w:t>
      </w:r>
      <w:r>
        <w:t>izdarītos</w:t>
      </w:r>
      <w:r w:rsidRPr="00014EEC">
        <w:t xml:space="preserve"> secinājumus un gūtās atziņas, nevis vispārzināmas, triviālas un literatūrā atrodamas frāzes</w:t>
      </w:r>
      <w:r>
        <w:t>;</w:t>
      </w:r>
    </w:p>
    <w:p w14:paraId="3FD25249" w14:textId="77777777" w:rsidR="00E47624" w:rsidRPr="00014EEC" w:rsidRDefault="00E47624" w:rsidP="00E47624">
      <w:pPr>
        <w:pStyle w:val="Uzskaitjums-aizzmes"/>
      </w:pPr>
      <w:r w:rsidRPr="00014EEC">
        <w:t>uzskaita turpmākos pētījuma virzienus (ja tādi ir saskatāmi)</w:t>
      </w:r>
      <w:r w:rsidR="000B7809">
        <w:t>;</w:t>
      </w:r>
    </w:p>
    <w:p w14:paraId="02AB84B4" w14:textId="77777777" w:rsidR="00E47624" w:rsidRPr="00014EEC" w:rsidRDefault="00E47624" w:rsidP="00E47624">
      <w:pPr>
        <w:pStyle w:val="Uzskaitjums-aizzmes"/>
      </w:pPr>
      <w:r w:rsidRPr="00014EEC">
        <w:t>sniedz informāciju par noslēguma darba autora publikācijām, uzstāšan</w:t>
      </w:r>
      <w:r>
        <w:t>o</w:t>
      </w:r>
      <w:r w:rsidRPr="00014EEC">
        <w:t>s konferencēs un/vai dalību zinātniski</w:t>
      </w:r>
      <w:r>
        <w:t xml:space="preserve"> </w:t>
      </w:r>
      <w:r w:rsidRPr="00014EEC">
        <w:t>pētnieciskos projektos, kas ir saistīti ar noslēguma darbu.</w:t>
      </w:r>
    </w:p>
    <w:p w14:paraId="090E9A20" w14:textId="77777777" w:rsidR="00E47624" w:rsidRDefault="00E47624" w:rsidP="00E47624">
      <w:pPr>
        <w:pStyle w:val="Teksts"/>
      </w:pPr>
      <w:r w:rsidRPr="00014EEC">
        <w:t>Secinājumu apjoms ir 1</w:t>
      </w:r>
      <w:r>
        <w:t>–</w:t>
      </w:r>
      <w:r w:rsidRPr="00014EEC">
        <w:t>3 lappuses</w:t>
      </w:r>
      <w:r w:rsidR="000B7809">
        <w:t>.</w:t>
      </w:r>
    </w:p>
    <w:p w14:paraId="103B81F7" w14:textId="77777777" w:rsidR="000A2B0E" w:rsidRDefault="000A2B0E" w:rsidP="00E47624">
      <w:pPr>
        <w:pStyle w:val="Teksts"/>
      </w:pPr>
    </w:p>
    <w:p w14:paraId="55F59E03" w14:textId="77777777" w:rsidR="000A2B0E" w:rsidRDefault="000A2B0E" w:rsidP="00E47624">
      <w:pPr>
        <w:pStyle w:val="Teksts"/>
      </w:pPr>
    </w:p>
    <w:p w14:paraId="4ABBBA02" w14:textId="77777777" w:rsidR="000A2B0E" w:rsidRDefault="000A2B0E" w:rsidP="00E47624">
      <w:pPr>
        <w:pStyle w:val="Teksts"/>
      </w:pPr>
    </w:p>
    <w:p w14:paraId="1EDBC9E0" w14:textId="77777777" w:rsidR="000A2B0E" w:rsidRDefault="000A2B0E" w:rsidP="00E47624">
      <w:pPr>
        <w:pStyle w:val="Teksts"/>
      </w:pPr>
    </w:p>
    <w:p w14:paraId="70DC6678" w14:textId="77777777" w:rsidR="000A2B0E" w:rsidRDefault="000A2B0E" w:rsidP="00E47624">
      <w:pPr>
        <w:pStyle w:val="Teksts"/>
      </w:pPr>
    </w:p>
    <w:p w14:paraId="52541077" w14:textId="77777777" w:rsidR="000A2B0E" w:rsidRDefault="000A2B0E" w:rsidP="00E47624">
      <w:pPr>
        <w:pStyle w:val="Teksts"/>
      </w:pPr>
    </w:p>
    <w:p w14:paraId="7E087D45" w14:textId="77777777" w:rsidR="000A2B0E" w:rsidRDefault="000A2B0E" w:rsidP="00E47624">
      <w:pPr>
        <w:pStyle w:val="Teksts"/>
      </w:pPr>
    </w:p>
    <w:p w14:paraId="26BAAA51" w14:textId="77777777" w:rsidR="000A2B0E" w:rsidRDefault="000A2B0E" w:rsidP="00E47624">
      <w:pPr>
        <w:pStyle w:val="Teksts"/>
      </w:pPr>
    </w:p>
    <w:p w14:paraId="6224AEC7" w14:textId="77777777" w:rsidR="000A2B0E" w:rsidRDefault="000A2B0E" w:rsidP="00E47624">
      <w:pPr>
        <w:pStyle w:val="Teksts"/>
      </w:pPr>
    </w:p>
    <w:p w14:paraId="345201D4" w14:textId="77777777" w:rsidR="000A2B0E" w:rsidRDefault="000A2B0E" w:rsidP="00E47624">
      <w:pPr>
        <w:pStyle w:val="Teksts"/>
      </w:pPr>
    </w:p>
    <w:p w14:paraId="491CED51" w14:textId="77777777" w:rsidR="000A2B0E" w:rsidRDefault="000A2B0E" w:rsidP="00E47624">
      <w:pPr>
        <w:pStyle w:val="Teksts"/>
      </w:pPr>
    </w:p>
    <w:p w14:paraId="75C92B51" w14:textId="77777777" w:rsidR="000A2B0E" w:rsidRDefault="000A2B0E" w:rsidP="00E47624">
      <w:pPr>
        <w:pStyle w:val="Teksts"/>
      </w:pPr>
    </w:p>
    <w:p w14:paraId="418FBC09" w14:textId="77777777" w:rsidR="000A2B0E" w:rsidRDefault="000A2B0E" w:rsidP="00E47624">
      <w:pPr>
        <w:pStyle w:val="Teksts"/>
      </w:pPr>
    </w:p>
    <w:p w14:paraId="422D779E" w14:textId="77777777" w:rsidR="000A2B0E" w:rsidRDefault="000A2B0E" w:rsidP="00E47624">
      <w:pPr>
        <w:pStyle w:val="Teksts"/>
      </w:pPr>
    </w:p>
    <w:p w14:paraId="6552B3C6" w14:textId="77777777" w:rsidR="000A2B0E" w:rsidRDefault="000A2B0E" w:rsidP="00E47624">
      <w:pPr>
        <w:pStyle w:val="Teksts"/>
      </w:pPr>
    </w:p>
    <w:p w14:paraId="30C7A8CB" w14:textId="77777777" w:rsidR="000A2B0E" w:rsidRDefault="000A2B0E" w:rsidP="00E47624">
      <w:pPr>
        <w:pStyle w:val="Teksts"/>
      </w:pPr>
    </w:p>
    <w:p w14:paraId="76A342DE" w14:textId="77777777" w:rsidR="000A2B0E" w:rsidRDefault="000A2B0E" w:rsidP="00E47624">
      <w:pPr>
        <w:pStyle w:val="Teksts"/>
      </w:pPr>
    </w:p>
    <w:p w14:paraId="704937A8" w14:textId="77777777" w:rsidR="000A2B0E" w:rsidRDefault="000A2B0E" w:rsidP="00E47624">
      <w:pPr>
        <w:pStyle w:val="Teksts"/>
      </w:pPr>
    </w:p>
    <w:p w14:paraId="43E90F5C" w14:textId="77777777" w:rsidR="000A2B0E" w:rsidRDefault="000A2B0E" w:rsidP="00E47624">
      <w:pPr>
        <w:pStyle w:val="Teksts"/>
      </w:pPr>
    </w:p>
    <w:p w14:paraId="5EFF027A" w14:textId="77777777" w:rsidR="000A2B0E" w:rsidRDefault="000A2B0E" w:rsidP="00E47624">
      <w:pPr>
        <w:pStyle w:val="Teksts"/>
      </w:pPr>
    </w:p>
    <w:p w14:paraId="780EFC27" w14:textId="77777777" w:rsidR="000A2B0E" w:rsidRDefault="000A2B0E" w:rsidP="00E47624">
      <w:pPr>
        <w:pStyle w:val="Teksts"/>
        <w:sectPr w:rsidR="000A2B0E" w:rsidSect="006A15D6">
          <w:footerReference w:type="default" r:id="rId16"/>
          <w:pgSz w:w="11907" w:h="16840" w:code="9"/>
          <w:pgMar w:top="1440" w:right="1803" w:bottom="1440" w:left="1803" w:header="709" w:footer="709" w:gutter="0"/>
          <w:cols w:space="708"/>
          <w:docGrid w:linePitch="360"/>
        </w:sectPr>
      </w:pPr>
    </w:p>
    <w:p w14:paraId="71EC4B57" w14:textId="77777777" w:rsidR="000D4CAB" w:rsidRPr="00125627" w:rsidRDefault="000D4CAB" w:rsidP="00125627">
      <w:pPr>
        <w:pStyle w:val="1-lmea-virsraksts"/>
      </w:pPr>
      <w:bookmarkStart w:id="56" w:name="_Toc88602609"/>
      <w:bookmarkStart w:id="57" w:name="_Toc193225599"/>
      <w:bookmarkStart w:id="58" w:name="_Toc193250604"/>
      <w:r w:rsidRPr="00125627">
        <w:lastRenderedPageBreak/>
        <w:t>Izmantotie informācijas avoti</w:t>
      </w:r>
      <w:bookmarkEnd w:id="56"/>
      <w:bookmarkEnd w:id="57"/>
      <w:bookmarkEnd w:id="58"/>
    </w:p>
    <w:p w14:paraId="18BE26B0" w14:textId="6C9AB40F" w:rsidR="00AA667B" w:rsidRDefault="00AA667B" w:rsidP="00E95BD9">
      <w:r>
        <w:t>// pareizi noformet</w:t>
      </w:r>
    </w:p>
    <w:p w14:paraId="4DD32E25" w14:textId="76B4FF96" w:rsidR="00ED6112" w:rsidRDefault="00ED6112" w:rsidP="00E95BD9">
      <w:r w:rsidRPr="00C52B4F">
        <w:t>https://www.spkc.gov.lv/lv/necepies-izvelies-dzivot</w:t>
      </w:r>
      <w:r w:rsidR="0002461F">
        <w:t xml:space="preserve"> [1]</w:t>
      </w:r>
    </w:p>
    <w:p w14:paraId="75929DCB" w14:textId="7B3ADE61" w:rsidR="0002461F" w:rsidRDefault="007C40F3" w:rsidP="00E95BD9">
      <w:r w:rsidRPr="00C52B4F">
        <w:t>https://www.rtu.lv/lv/universitate/masu-medijiem/zinas/atvert/par-latvijas-zinatnieku-raditu-tehnologiju-agrinai-adas-veza-diagnostikai-zino-euronews [2</w:t>
      </w:r>
      <w:r w:rsidR="0002461F">
        <w:t>]</w:t>
      </w:r>
    </w:p>
    <w:p w14:paraId="458CDE17" w14:textId="21F07462" w:rsidR="007C40F3" w:rsidRDefault="007C40F3" w:rsidP="00E95BD9">
      <w:r w:rsidRPr="007C40F3">
        <w:t>Azarjana K, Ozola A, Ruklisa D, Cema I, Rivosh A, Azaryan A, Pjanova D. Melanoma epidemiology, prognosis and trends in Latvia. J Eur Acad Dermatol Venereol. 2013 Nov;27(11):1352-9. doi: 10.1111/jdv.12007. Epub 2012 Oct 27. PMID: 23106225.</w:t>
      </w:r>
      <w:r>
        <w:t xml:space="preserve"> [3]</w:t>
      </w:r>
    </w:p>
    <w:p w14:paraId="230A7C1F" w14:textId="64E16A18" w:rsidR="00495B05" w:rsidRDefault="00495B05" w:rsidP="00E95BD9">
      <w:r w:rsidRPr="00495B05">
        <w:t>https://www.msdmanuals.com/professional/dermatologic-disorders/cancers-of-the-skin/melanoma</w:t>
      </w:r>
      <w:r>
        <w:t xml:space="preserve"> [4]</w:t>
      </w:r>
    </w:p>
    <w:p w14:paraId="4C83FC99" w14:textId="7522A824" w:rsidR="001B076F" w:rsidRDefault="001B076F" w:rsidP="00E95BD9">
      <w:r w:rsidRPr="001B076F">
        <w:t>https://pmc.ncbi.nlm.nih.gov/articles/PMC5760354/</w:t>
      </w:r>
      <w:r>
        <w:t xml:space="preserve"> [</w:t>
      </w:r>
      <w:r w:rsidR="002C2365">
        <w:t>5</w:t>
      </w:r>
      <w:r>
        <w:t>]</w:t>
      </w:r>
    </w:p>
    <w:p w14:paraId="71071BCA" w14:textId="65A49D00" w:rsidR="007B327B" w:rsidRDefault="00475ACE" w:rsidP="00E95BD9">
      <w:r w:rsidRPr="00475ACE">
        <w:t>https://www.crystalinstruments.com/blog/2020/8/23/pid-control-theory [6</w:t>
      </w:r>
      <w:r w:rsidR="007B327B">
        <w:t>]</w:t>
      </w:r>
    </w:p>
    <w:p w14:paraId="369858FB" w14:textId="18F37DB0" w:rsidR="00475ACE" w:rsidRDefault="00475ACE" w:rsidP="00E95BD9">
      <w:r w:rsidRPr="00475ACE">
        <w:t>https://pmc.ncbi.nlm.nih.gov/articles/PMC4516105/</w:t>
      </w:r>
      <w:r>
        <w:t xml:space="preserve"> [7]</w:t>
      </w:r>
    </w:p>
    <w:p w14:paraId="4BB19A0E" w14:textId="028F8E22" w:rsidR="00475ACE" w:rsidRDefault="007521B0" w:rsidP="00E95BD9">
      <w:r w:rsidRPr="007521B0">
        <w:t>https://www.urmc.rochester.edu/encyclopedia/content?contenttypeid=85&amp;contentid=p01359</w:t>
      </w:r>
      <w:r>
        <w:t xml:space="preserve"> [8]</w:t>
      </w:r>
    </w:p>
    <w:p w14:paraId="09292F3A" w14:textId="0EE18B29" w:rsidR="00EF2241" w:rsidRDefault="00EF2241" w:rsidP="00E95BD9">
      <w:r w:rsidRPr="00EF2241">
        <w:t>https://tech-led.com/led-medical-and-therapy-applications/</w:t>
      </w:r>
      <w:r>
        <w:t xml:space="preserve"> [9]</w:t>
      </w:r>
    </w:p>
    <w:p w14:paraId="4F300653" w14:textId="2C721765" w:rsidR="0049129E" w:rsidRDefault="0049129E" w:rsidP="00E95BD9">
      <w:r w:rsidRPr="00D56CA5">
        <w:t>https://www.cancer.org/cancer/types/melanoma-skin-cancer/about/key-statistics.html#:~:text=The%20American%20Cancer%20Society's%20estimates,5%2C470%20men%20and%202%2C960%20women</w:t>
      </w:r>
      <w:r w:rsidRPr="0049129E">
        <w:t>).</w:t>
      </w:r>
      <w:r>
        <w:t xml:space="preserve"> [10]</w:t>
      </w:r>
    </w:p>
    <w:p w14:paraId="63FB2AA5" w14:textId="3D690A80" w:rsidR="00D56CA5" w:rsidRDefault="00FC1F41" w:rsidP="00E95BD9">
      <w:r w:rsidRPr="00FC1F41">
        <w:t>https://www.aimatmelanoma.org/melanoma-101/early-detection-of-melanoma/#:~:text=Luckily%2C%20melanoma%20can%20often%20be,distant%20sites%20is%2099%20percent.</w:t>
      </w:r>
      <w:r w:rsidRPr="00FC1F41">
        <w:t xml:space="preserve"> </w:t>
      </w:r>
      <w:r w:rsidR="00D56CA5">
        <w:t>[11]</w:t>
      </w:r>
    </w:p>
    <w:p w14:paraId="3EDCA2A0" w14:textId="2C0CFCAB" w:rsidR="00346AD1" w:rsidRDefault="009820A0" w:rsidP="00E95BD9">
      <w:r w:rsidRPr="00154796">
        <w:t>https://www.biorxiv.org/content/10.1101/2023.09.25.559240v1.full.pdf</w:t>
      </w:r>
      <w:r w:rsidRPr="00154796">
        <w:t xml:space="preserve"> [12</w:t>
      </w:r>
      <w:r w:rsidR="00346AD1">
        <w:t>]</w:t>
      </w:r>
    </w:p>
    <w:p w14:paraId="06748D51" w14:textId="0A50EBD5" w:rsidR="009820A0" w:rsidRDefault="00154796" w:rsidP="00E95BD9">
      <w:r w:rsidRPr="00154796">
        <w:t>https://canadiandermatologytoday.com/article/view/2-4-Copley</w:t>
      </w:r>
      <w:r w:rsidRPr="00154796">
        <w:t xml:space="preserve"> [13</w:t>
      </w:r>
      <w:r w:rsidR="009820A0">
        <w:t>]</w:t>
      </w:r>
      <w:r>
        <w:t xml:space="preserve"> (LĒNS, jānomaina)</w:t>
      </w:r>
    </w:p>
    <w:p w14:paraId="4835C38C" w14:textId="2DEDCBD1" w:rsidR="008477F2" w:rsidRDefault="008477F2" w:rsidP="00E95BD9">
      <w:r w:rsidRPr="008477F2">
        <w:t>https://www.frontiersin.org/journals/medicine/articles/10.3389/fmed.2021.637069/full</w:t>
      </w:r>
      <w:r>
        <w:t xml:space="preserve"> [14]</w:t>
      </w:r>
    </w:p>
    <w:p w14:paraId="4D236876" w14:textId="5592192F" w:rsidR="006C777D" w:rsidRDefault="00D94AC2" w:rsidP="00E95BD9">
      <w:r w:rsidRPr="00D94AC2">
        <w:t>https://pubs.rsc.org/en/content/articlelanding/2018/ra/c8ra04164d</w:t>
      </w:r>
      <w:r w:rsidRPr="00D94AC2">
        <w:t xml:space="preserve"> [15</w:t>
      </w:r>
      <w:r w:rsidR="00AD0265">
        <w:t>]</w:t>
      </w:r>
    </w:p>
    <w:p w14:paraId="019F741B" w14:textId="60DD072D" w:rsidR="00D94AC2" w:rsidRDefault="00D94AC2" w:rsidP="00E95BD9">
      <w:r w:rsidRPr="00D94AC2">
        <w:t>https://pmc.ncbi.nlm.nih.gov/articles/PMC10571810/#:~:text=In%20studies%20directly%20comparing%20algorithm,mean%20algorithm%20specificity%20was%2085.58%25.</w:t>
      </w:r>
      <w:r>
        <w:t xml:space="preserve"> [16] </w:t>
      </w:r>
    </w:p>
    <w:p w14:paraId="4E1BBE3F" w14:textId="444D6EC0" w:rsidR="00D94AC2" w:rsidRDefault="002D0ADB" w:rsidP="00E95BD9">
      <w:r w:rsidRPr="00ED70DA">
        <w:t>https://pubmed.ncbi.nlm.nih.gov/15009728/</w:t>
      </w:r>
      <w:r>
        <w:t xml:space="preserve"> [17]</w:t>
      </w:r>
    </w:p>
    <w:p w14:paraId="2D294E5D" w14:textId="011D5091" w:rsidR="003F1D23" w:rsidRDefault="00F16E63" w:rsidP="00E95BD9">
      <w:r w:rsidRPr="00ED70DA">
        <w:t>https://www.nature.com/articles/s41416-018-0257-9</w:t>
      </w:r>
      <w:r w:rsidRPr="00ED70DA">
        <w:t xml:space="preserve"> [18</w:t>
      </w:r>
      <w:r w:rsidR="003F1D23">
        <w:t>]</w:t>
      </w:r>
    </w:p>
    <w:p w14:paraId="1D8A01A3" w14:textId="39005364" w:rsidR="00F16E63" w:rsidRDefault="00F16E63" w:rsidP="00E95BD9">
      <w:r w:rsidRPr="00ED70DA">
        <w:lastRenderedPageBreak/>
        <w:t>https://pmc.ncbi.nlm.nih.gov/articles/PMC10707690/</w:t>
      </w:r>
      <w:r>
        <w:t xml:space="preserve"> [19]</w:t>
      </w:r>
    </w:p>
    <w:p w14:paraId="3107E7C5" w14:textId="1F8BEEBD" w:rsidR="00ED70DA" w:rsidRDefault="00ED70DA" w:rsidP="00E95BD9">
      <w:r w:rsidRPr="00ED70DA">
        <w:t>https://dermnetnz.org/topics/spectrophotometric-analysis-of-skin-lesions</w:t>
      </w:r>
      <w:r w:rsidRPr="00ED70DA">
        <w:t xml:space="preserve"> [20</w:t>
      </w:r>
      <w:r>
        <w:t>]</w:t>
      </w:r>
    </w:p>
    <w:p w14:paraId="4E2BA528" w14:textId="51C8E2FB" w:rsidR="00ED70DA" w:rsidRDefault="00ED70DA" w:rsidP="00E95BD9">
      <w:r w:rsidRPr="00ED70DA">
        <w:t>https://www.mdpi.com/2077-0383/9/6/1662</w:t>
      </w:r>
      <w:r w:rsidRPr="00ED70DA">
        <w:t xml:space="preserve"> [21</w:t>
      </w:r>
      <w:r>
        <w:t xml:space="preserve">] </w:t>
      </w:r>
    </w:p>
    <w:p w14:paraId="6B9349D5" w14:textId="42C76686" w:rsidR="0067055A" w:rsidRDefault="0067055A" w:rsidP="00E95BD9">
      <w:r w:rsidRPr="00AA667B">
        <w:t>https://www.cancer.org/cancer/types/melanoma-skin-cancer/detection-diagnosis-staging/how-diagnosed.html</w:t>
      </w:r>
      <w:r w:rsidRPr="00AA667B">
        <w:t xml:space="preserve"> [22</w:t>
      </w:r>
      <w:r>
        <w:t>]</w:t>
      </w:r>
    </w:p>
    <w:p w14:paraId="1545F0F6" w14:textId="308235FC" w:rsidR="0067055A" w:rsidRDefault="0067055A" w:rsidP="00E95BD9">
      <w:r w:rsidRPr="00AA667B">
        <w:t>https://pubmed.ncbi.nlm.nih.gov/26601859/</w:t>
      </w:r>
      <w:r>
        <w:t xml:space="preserve"> [23]</w:t>
      </w:r>
    </w:p>
    <w:p w14:paraId="2DCE361B" w14:textId="057AA9DD" w:rsidR="00D67EBE" w:rsidRPr="00E95BD9" w:rsidRDefault="00D67EBE" w:rsidP="00E95BD9">
      <w:r w:rsidRPr="00E95BD9">
        <w:br w:type="page"/>
      </w:r>
    </w:p>
    <w:p w14:paraId="5AFE81C6" w14:textId="77777777" w:rsidR="00D67EBE" w:rsidRPr="00E95BD9" w:rsidRDefault="00D67EBE" w:rsidP="00E95BD9"/>
    <w:p w14:paraId="70C56C35" w14:textId="77777777" w:rsidR="00D67EBE" w:rsidRPr="00E95BD9" w:rsidRDefault="00D67EBE" w:rsidP="00E95BD9"/>
    <w:p w14:paraId="60D520F1" w14:textId="77777777" w:rsidR="00D67EBE" w:rsidRPr="00E95BD9" w:rsidRDefault="00D67EBE" w:rsidP="00E95BD9"/>
    <w:p w14:paraId="6B5DA8C5" w14:textId="77777777" w:rsidR="00D67EBE" w:rsidRPr="00E95BD9" w:rsidRDefault="00D67EBE" w:rsidP="00E95BD9"/>
    <w:p w14:paraId="03208B00" w14:textId="77777777" w:rsidR="00D67EBE" w:rsidRPr="00E95BD9" w:rsidRDefault="00D67EBE" w:rsidP="00E95BD9"/>
    <w:p w14:paraId="1281352D" w14:textId="77777777" w:rsidR="00D67EBE" w:rsidRPr="00E95BD9" w:rsidRDefault="00D67EBE" w:rsidP="00E95BD9"/>
    <w:p w14:paraId="01E1BF58" w14:textId="77777777" w:rsidR="00D67EBE" w:rsidRPr="00E95BD9" w:rsidRDefault="00D67EBE" w:rsidP="00E95BD9"/>
    <w:p w14:paraId="4C763BBB" w14:textId="77777777" w:rsidR="00DB2336" w:rsidRDefault="00DB2336" w:rsidP="00E95BD9">
      <w:pPr>
        <w:pStyle w:val="Pielikumi-virsraksts"/>
        <w:spacing w:before="0"/>
        <w:rPr>
          <w:rFonts w:ascii="Times New Roman" w:hAnsi="Times New Roman"/>
        </w:rPr>
      </w:pPr>
    </w:p>
    <w:p w14:paraId="6EDE4794" w14:textId="77777777" w:rsidR="00DB2336" w:rsidRDefault="00DB2336" w:rsidP="00E95BD9">
      <w:pPr>
        <w:pStyle w:val="Pielikumi-virsraksts"/>
        <w:spacing w:before="0"/>
        <w:rPr>
          <w:rFonts w:ascii="Times New Roman" w:hAnsi="Times New Roman"/>
        </w:rPr>
      </w:pPr>
    </w:p>
    <w:p w14:paraId="606CF705" w14:textId="77777777" w:rsidR="00DB2336" w:rsidRDefault="00DB2336" w:rsidP="00E95BD9">
      <w:pPr>
        <w:pStyle w:val="Pielikumi-virsraksts"/>
        <w:spacing w:before="0"/>
        <w:rPr>
          <w:rFonts w:ascii="Times New Roman" w:hAnsi="Times New Roman"/>
        </w:rPr>
      </w:pPr>
    </w:p>
    <w:p w14:paraId="4F4D5734" w14:textId="77777777" w:rsidR="00DB2336" w:rsidRDefault="00DB2336" w:rsidP="00E95BD9">
      <w:pPr>
        <w:pStyle w:val="Pielikumi-virsraksts"/>
        <w:spacing w:before="0"/>
        <w:rPr>
          <w:rFonts w:ascii="Times New Roman" w:hAnsi="Times New Roman"/>
        </w:rPr>
      </w:pPr>
    </w:p>
    <w:p w14:paraId="65173E4E" w14:textId="77777777" w:rsidR="00DB2336" w:rsidRDefault="00DB2336" w:rsidP="00E95BD9">
      <w:pPr>
        <w:pStyle w:val="Pielikumi-virsraksts"/>
        <w:spacing w:before="0"/>
        <w:rPr>
          <w:rFonts w:ascii="Times New Roman" w:hAnsi="Times New Roman"/>
        </w:rPr>
      </w:pPr>
    </w:p>
    <w:p w14:paraId="47BE1D10" w14:textId="77777777" w:rsidR="0034274D" w:rsidRPr="00404F2B" w:rsidRDefault="000D4CAB" w:rsidP="00404F2B">
      <w:pPr>
        <w:pStyle w:val="1-lmea-virsraksts"/>
        <w:rPr>
          <w:sz w:val="44"/>
          <w:szCs w:val="44"/>
        </w:rPr>
      </w:pPr>
      <w:bookmarkStart w:id="59" w:name="_Toc88602610"/>
      <w:bookmarkStart w:id="60" w:name="_Toc193225600"/>
      <w:bookmarkStart w:id="61" w:name="_Toc193250605"/>
      <w:r w:rsidRPr="00404F2B">
        <w:rPr>
          <w:sz w:val="44"/>
          <w:szCs w:val="44"/>
        </w:rPr>
        <w:t>Pielikumi</w:t>
      </w:r>
      <w:bookmarkEnd w:id="59"/>
      <w:bookmarkEnd w:id="60"/>
      <w:bookmarkEnd w:id="61"/>
    </w:p>
    <w:p w14:paraId="74C25EB6" w14:textId="67AD3598" w:rsidR="00F47FE9" w:rsidRDefault="00F47FE9">
      <w:pPr>
        <w:spacing w:after="160" w:line="259" w:lineRule="auto"/>
        <w:jc w:val="left"/>
      </w:pPr>
      <w:r>
        <w:br w:type="page"/>
      </w:r>
    </w:p>
    <w:p w14:paraId="2D841E8D" w14:textId="150D4016" w:rsidR="00681812" w:rsidRDefault="00681812" w:rsidP="00F47FE9">
      <w:pPr>
        <w:pStyle w:val="Kods"/>
        <w:rPr>
          <w:lang w:val="en-US"/>
        </w:rPr>
      </w:pPr>
      <w:r>
        <w:rPr>
          <w:lang w:val="en-US"/>
        </w:rPr>
        <w:lastRenderedPageBreak/>
        <w:t>// pareizi visu noformet</w:t>
      </w:r>
    </w:p>
    <w:p w14:paraId="102D4D0E" w14:textId="1ADD0E8E" w:rsidR="00F47FE9" w:rsidRPr="00F47FE9" w:rsidRDefault="00F47FE9" w:rsidP="00F47FE9">
      <w:pPr>
        <w:pStyle w:val="Kods"/>
        <w:rPr>
          <w:lang w:val="en-US"/>
        </w:rPr>
      </w:pPr>
      <w:r w:rsidRPr="00F47FE9">
        <w:rPr>
          <w:lang w:val="en-US"/>
        </w:rPr>
        <w:t>#define UV_SENSOR_PIN A0  </w:t>
      </w:r>
    </w:p>
    <w:p w14:paraId="34F1DE84" w14:textId="77777777" w:rsidR="00F47FE9" w:rsidRPr="00F47FE9" w:rsidRDefault="00F47FE9" w:rsidP="00F47FE9">
      <w:pPr>
        <w:pStyle w:val="Kods"/>
        <w:rPr>
          <w:lang w:val="en-US"/>
        </w:rPr>
      </w:pPr>
    </w:p>
    <w:p w14:paraId="3DF22BEB" w14:textId="77777777" w:rsidR="00F47FE9" w:rsidRPr="00F47FE9" w:rsidRDefault="00F47FE9" w:rsidP="00F47FE9">
      <w:pPr>
        <w:pStyle w:val="Kods"/>
        <w:rPr>
          <w:lang w:val="en-US"/>
        </w:rPr>
      </w:pPr>
      <w:r w:rsidRPr="00F47FE9">
        <w:rPr>
          <w:lang w:val="en-US"/>
        </w:rPr>
        <w:t>void setup() {</w:t>
      </w:r>
    </w:p>
    <w:p w14:paraId="0E8BB888" w14:textId="77777777" w:rsidR="00F47FE9" w:rsidRPr="00F47FE9" w:rsidRDefault="00F47FE9" w:rsidP="00F47FE9">
      <w:pPr>
        <w:pStyle w:val="Kods"/>
        <w:rPr>
          <w:lang w:val="en-US"/>
        </w:rPr>
      </w:pPr>
      <w:r w:rsidRPr="00F47FE9">
        <w:rPr>
          <w:lang w:val="en-US"/>
        </w:rPr>
        <w:t xml:space="preserve">  Serial.begin(9600); </w:t>
      </w:r>
    </w:p>
    <w:p w14:paraId="2132EAF0" w14:textId="77777777" w:rsidR="00F47FE9" w:rsidRPr="00F47FE9" w:rsidRDefault="00F47FE9" w:rsidP="00F47FE9">
      <w:pPr>
        <w:pStyle w:val="Kods"/>
        <w:rPr>
          <w:lang w:val="en-US"/>
        </w:rPr>
      </w:pPr>
      <w:r w:rsidRPr="00F47FE9">
        <w:rPr>
          <w:lang w:val="en-US"/>
        </w:rPr>
        <w:t>  pinMode(UV_SENSOR_PIN, INPUT);  </w:t>
      </w:r>
    </w:p>
    <w:p w14:paraId="396BAF23" w14:textId="77777777" w:rsidR="00F47FE9" w:rsidRPr="00F47FE9" w:rsidRDefault="00F47FE9" w:rsidP="00F47FE9">
      <w:pPr>
        <w:pStyle w:val="Kods"/>
        <w:rPr>
          <w:lang w:val="en-US"/>
        </w:rPr>
      </w:pPr>
      <w:r w:rsidRPr="00F47FE9">
        <w:rPr>
          <w:lang w:val="en-US"/>
        </w:rPr>
        <w:t xml:space="preserve">  </w:t>
      </w:r>
    </w:p>
    <w:p w14:paraId="732AA329" w14:textId="77777777" w:rsidR="00F47FE9" w:rsidRPr="00F47FE9" w:rsidRDefault="00F47FE9" w:rsidP="00F47FE9">
      <w:pPr>
        <w:pStyle w:val="Kods"/>
        <w:rPr>
          <w:lang w:val="en-US"/>
        </w:rPr>
      </w:pPr>
      <w:r w:rsidRPr="00F47FE9">
        <w:rPr>
          <w:lang w:val="en-US"/>
        </w:rPr>
        <w:t>}</w:t>
      </w:r>
    </w:p>
    <w:p w14:paraId="45C246BE" w14:textId="77777777" w:rsidR="00F47FE9" w:rsidRPr="00F47FE9" w:rsidRDefault="00F47FE9" w:rsidP="00F47FE9">
      <w:pPr>
        <w:pStyle w:val="Kods"/>
        <w:rPr>
          <w:lang w:val="en-US"/>
        </w:rPr>
      </w:pPr>
    </w:p>
    <w:p w14:paraId="4920C1C3" w14:textId="77777777" w:rsidR="00F47FE9" w:rsidRPr="00F47FE9" w:rsidRDefault="00F47FE9" w:rsidP="00F47FE9">
      <w:pPr>
        <w:pStyle w:val="Kods"/>
        <w:rPr>
          <w:lang w:val="en-US"/>
        </w:rPr>
      </w:pPr>
      <w:r w:rsidRPr="00F47FE9">
        <w:rPr>
          <w:lang w:val="en-US"/>
        </w:rPr>
        <w:t>void loop() {</w:t>
      </w:r>
    </w:p>
    <w:p w14:paraId="08B62E69" w14:textId="77777777" w:rsidR="00F47FE9" w:rsidRPr="00F47FE9" w:rsidRDefault="00F47FE9" w:rsidP="00F47FE9">
      <w:pPr>
        <w:pStyle w:val="Kods"/>
        <w:rPr>
          <w:lang w:val="en-US"/>
        </w:rPr>
      </w:pPr>
      <w:r w:rsidRPr="00F47FE9">
        <w:rPr>
          <w:lang w:val="en-US"/>
        </w:rPr>
        <w:t> </w:t>
      </w:r>
    </w:p>
    <w:p w14:paraId="501F1A15" w14:textId="77777777" w:rsidR="00F47FE9" w:rsidRPr="00F47FE9" w:rsidRDefault="00F47FE9" w:rsidP="00F47FE9">
      <w:pPr>
        <w:pStyle w:val="Kods"/>
        <w:rPr>
          <w:lang w:val="en-US"/>
        </w:rPr>
      </w:pPr>
      <w:r w:rsidRPr="00F47FE9">
        <w:rPr>
          <w:lang w:val="en-US"/>
        </w:rPr>
        <w:t>  int uvRaw = analogRead(UV_SENSOR_PIN);</w:t>
      </w:r>
    </w:p>
    <w:p w14:paraId="54386A59" w14:textId="77777777" w:rsidR="00F47FE9" w:rsidRPr="00F47FE9" w:rsidRDefault="00F47FE9" w:rsidP="00F47FE9">
      <w:pPr>
        <w:pStyle w:val="Kods"/>
        <w:rPr>
          <w:lang w:val="en-US"/>
        </w:rPr>
      </w:pPr>
    </w:p>
    <w:p w14:paraId="1354C68E" w14:textId="77777777" w:rsidR="00F47FE9" w:rsidRPr="00F47FE9" w:rsidRDefault="00F47FE9" w:rsidP="00F47FE9">
      <w:pPr>
        <w:pStyle w:val="Kods"/>
        <w:rPr>
          <w:lang w:val="en-US"/>
        </w:rPr>
      </w:pPr>
      <w:r w:rsidRPr="00F47FE9">
        <w:rPr>
          <w:lang w:val="en-US"/>
        </w:rPr>
        <w:t>  float voltage = uvRaw * (5.0 / 1023.0);</w:t>
      </w:r>
    </w:p>
    <w:p w14:paraId="3651F07B" w14:textId="77777777" w:rsidR="00F47FE9" w:rsidRPr="00F47FE9" w:rsidRDefault="00F47FE9" w:rsidP="00F47FE9">
      <w:pPr>
        <w:pStyle w:val="Kods"/>
        <w:rPr>
          <w:lang w:val="en-US"/>
        </w:rPr>
      </w:pPr>
      <w:r w:rsidRPr="00F47FE9">
        <w:rPr>
          <w:lang w:val="en-US"/>
        </w:rPr>
        <w:t>  float uvIntensity = mapfloat(voltage, 0.99, 2.9, 0.0, 15.0);</w:t>
      </w:r>
    </w:p>
    <w:p w14:paraId="00836FAF" w14:textId="77777777" w:rsidR="00F47FE9" w:rsidRPr="00F47FE9" w:rsidRDefault="00F47FE9" w:rsidP="00F47FE9">
      <w:pPr>
        <w:pStyle w:val="Kods"/>
        <w:rPr>
          <w:lang w:val="en-US"/>
        </w:rPr>
      </w:pPr>
    </w:p>
    <w:p w14:paraId="4D604D9D" w14:textId="77777777" w:rsidR="00F47FE9" w:rsidRPr="00F47FE9" w:rsidRDefault="00F47FE9" w:rsidP="00F47FE9">
      <w:pPr>
        <w:pStyle w:val="Kods"/>
        <w:rPr>
          <w:lang w:val="en-US"/>
        </w:rPr>
      </w:pPr>
      <w:r w:rsidRPr="00F47FE9">
        <w:rPr>
          <w:lang w:val="en-US"/>
        </w:rPr>
        <w:t>  if (uvIntensity &lt; 0) {</w:t>
      </w:r>
    </w:p>
    <w:p w14:paraId="028E4CFE" w14:textId="77777777" w:rsidR="00F47FE9" w:rsidRPr="00F47FE9" w:rsidRDefault="00F47FE9" w:rsidP="00F47FE9">
      <w:pPr>
        <w:pStyle w:val="Kods"/>
        <w:rPr>
          <w:lang w:val="en-US"/>
        </w:rPr>
      </w:pPr>
      <w:r w:rsidRPr="00F47FE9">
        <w:rPr>
          <w:lang w:val="en-US"/>
        </w:rPr>
        <w:t>    uvIntensity = 0.0;</w:t>
      </w:r>
    </w:p>
    <w:p w14:paraId="282C59C2" w14:textId="77777777" w:rsidR="00F47FE9" w:rsidRPr="00F47FE9" w:rsidRDefault="00F47FE9" w:rsidP="00F47FE9">
      <w:pPr>
        <w:pStyle w:val="Kods"/>
        <w:rPr>
          <w:lang w:val="en-US"/>
        </w:rPr>
      </w:pPr>
      <w:r w:rsidRPr="00F47FE9">
        <w:rPr>
          <w:lang w:val="en-US"/>
        </w:rPr>
        <w:t>  }</w:t>
      </w:r>
    </w:p>
    <w:p w14:paraId="487C24C5" w14:textId="77777777" w:rsidR="00F47FE9" w:rsidRPr="00F47FE9" w:rsidRDefault="00F47FE9" w:rsidP="00F47FE9">
      <w:pPr>
        <w:pStyle w:val="Kods"/>
        <w:rPr>
          <w:lang w:val="en-US"/>
        </w:rPr>
      </w:pPr>
      <w:r w:rsidRPr="00F47FE9">
        <w:rPr>
          <w:lang w:val="en-US"/>
        </w:rPr>
        <w:t xml:space="preserve">  </w:t>
      </w:r>
    </w:p>
    <w:p w14:paraId="5D9B7A5F" w14:textId="77777777" w:rsidR="00F47FE9" w:rsidRPr="00F47FE9" w:rsidRDefault="00F47FE9" w:rsidP="00F47FE9">
      <w:pPr>
        <w:pStyle w:val="Kods"/>
        <w:rPr>
          <w:lang w:val="en-US"/>
        </w:rPr>
      </w:pPr>
      <w:r w:rsidRPr="00F47FE9">
        <w:rPr>
          <w:lang w:val="en-US"/>
        </w:rPr>
        <w:t>  Serial.print("UV Intensity: ");</w:t>
      </w:r>
    </w:p>
    <w:p w14:paraId="30B2826D" w14:textId="77777777" w:rsidR="00F47FE9" w:rsidRPr="00F47FE9" w:rsidRDefault="00F47FE9" w:rsidP="00F47FE9">
      <w:pPr>
        <w:pStyle w:val="Kods"/>
        <w:rPr>
          <w:lang w:val="en-US"/>
        </w:rPr>
      </w:pPr>
      <w:r w:rsidRPr="00F47FE9">
        <w:rPr>
          <w:lang w:val="en-US"/>
        </w:rPr>
        <w:t>  Serial.print(uvIntensity);</w:t>
      </w:r>
    </w:p>
    <w:p w14:paraId="4B42695D" w14:textId="77777777" w:rsidR="00F47FE9" w:rsidRPr="00F47FE9" w:rsidRDefault="00F47FE9" w:rsidP="00F47FE9">
      <w:pPr>
        <w:pStyle w:val="Kods"/>
        <w:rPr>
          <w:lang w:val="en-US"/>
        </w:rPr>
      </w:pPr>
      <w:r w:rsidRPr="00F47FE9">
        <w:rPr>
          <w:lang w:val="en-US"/>
        </w:rPr>
        <w:t>  Serial.println(" mW/cm^2");</w:t>
      </w:r>
    </w:p>
    <w:p w14:paraId="4DD0DF7D" w14:textId="77777777" w:rsidR="00F47FE9" w:rsidRPr="00F47FE9" w:rsidRDefault="00F47FE9" w:rsidP="00F47FE9">
      <w:pPr>
        <w:pStyle w:val="Kods"/>
        <w:rPr>
          <w:lang w:val="en-US"/>
        </w:rPr>
      </w:pPr>
      <w:r w:rsidRPr="00F47FE9">
        <w:rPr>
          <w:lang w:val="en-US"/>
        </w:rPr>
        <w:t xml:space="preserve">  </w:t>
      </w:r>
    </w:p>
    <w:p w14:paraId="611A9BEB" w14:textId="77777777" w:rsidR="00F47FE9" w:rsidRPr="00F47FE9" w:rsidRDefault="00F47FE9" w:rsidP="00F47FE9">
      <w:pPr>
        <w:pStyle w:val="Kods"/>
        <w:rPr>
          <w:lang w:val="en-US"/>
        </w:rPr>
      </w:pPr>
      <w:r w:rsidRPr="00F47FE9">
        <w:rPr>
          <w:lang w:val="en-US"/>
        </w:rPr>
        <w:t xml:space="preserve">  delay(1000); </w:t>
      </w:r>
    </w:p>
    <w:p w14:paraId="54DC7A95" w14:textId="77777777" w:rsidR="00F47FE9" w:rsidRPr="00F47FE9" w:rsidRDefault="00F47FE9" w:rsidP="00F47FE9">
      <w:pPr>
        <w:pStyle w:val="Kods"/>
        <w:rPr>
          <w:lang w:val="en-US"/>
        </w:rPr>
      </w:pPr>
      <w:r w:rsidRPr="00F47FE9">
        <w:rPr>
          <w:lang w:val="en-US"/>
        </w:rPr>
        <w:t>}</w:t>
      </w:r>
    </w:p>
    <w:p w14:paraId="29579BC5" w14:textId="77777777" w:rsidR="00F47FE9" w:rsidRPr="00F47FE9" w:rsidRDefault="00F47FE9" w:rsidP="00F47FE9">
      <w:pPr>
        <w:pStyle w:val="Kods"/>
        <w:rPr>
          <w:lang w:val="en-US"/>
        </w:rPr>
      </w:pPr>
    </w:p>
    <w:p w14:paraId="20FF8ECA" w14:textId="77777777" w:rsidR="00F47FE9" w:rsidRPr="00F47FE9" w:rsidRDefault="00F47FE9" w:rsidP="00F47FE9">
      <w:pPr>
        <w:pStyle w:val="Kods"/>
        <w:rPr>
          <w:lang w:val="en-US"/>
        </w:rPr>
      </w:pPr>
      <w:r w:rsidRPr="00F47FE9">
        <w:rPr>
          <w:lang w:val="en-US"/>
        </w:rPr>
        <w:t>float mapfloat(float x, float in_min, float in_max, float out_min, float out_max) {</w:t>
      </w:r>
    </w:p>
    <w:p w14:paraId="07159408" w14:textId="77777777" w:rsidR="00F47FE9" w:rsidRPr="00F47FE9" w:rsidRDefault="00F47FE9" w:rsidP="00F47FE9">
      <w:pPr>
        <w:pStyle w:val="Kods"/>
        <w:rPr>
          <w:lang w:val="en-US"/>
        </w:rPr>
      </w:pPr>
      <w:r w:rsidRPr="00F47FE9">
        <w:rPr>
          <w:lang w:val="en-US"/>
        </w:rPr>
        <w:t>  return (x - in_min) * (out_max - out_min) / (in_max - in_min) + out_min;</w:t>
      </w:r>
    </w:p>
    <w:p w14:paraId="61DCB6AB" w14:textId="77777777" w:rsidR="00F47FE9" w:rsidRPr="00F47FE9" w:rsidRDefault="00F47FE9" w:rsidP="00F47FE9">
      <w:pPr>
        <w:pStyle w:val="Kods"/>
        <w:rPr>
          <w:lang w:val="en-US"/>
        </w:rPr>
      </w:pPr>
      <w:r w:rsidRPr="00F47FE9">
        <w:rPr>
          <w:lang w:val="en-US"/>
        </w:rPr>
        <w:t>}</w:t>
      </w:r>
    </w:p>
    <w:p w14:paraId="6B58AE10" w14:textId="77777777" w:rsidR="00F47FE9" w:rsidRPr="00F47FE9" w:rsidRDefault="00F47FE9" w:rsidP="00F47FE9">
      <w:pPr>
        <w:rPr>
          <w:lang w:val="en-US"/>
        </w:rPr>
      </w:pPr>
    </w:p>
    <w:p w14:paraId="7AEE0785" w14:textId="2D16E968" w:rsidR="00DB2336" w:rsidRDefault="00F47FE9" w:rsidP="00F47FE9">
      <w:pPr>
        <w:jc w:val="right"/>
      </w:pPr>
      <w:r>
        <w:t>Kods 1.</w:t>
      </w:r>
    </w:p>
    <w:p w14:paraId="306B4376" w14:textId="77777777" w:rsidR="003A065A" w:rsidRDefault="003A065A" w:rsidP="003A065A">
      <w:pPr>
        <w:jc w:val="left"/>
      </w:pPr>
      <w:r>
        <w:br/>
      </w:r>
      <w:r>
        <w:br/>
      </w:r>
      <w:r>
        <w:br/>
      </w:r>
    </w:p>
    <w:p w14:paraId="09D46128" w14:textId="5915B26F" w:rsidR="003A065A" w:rsidRPr="003A065A" w:rsidRDefault="003A065A" w:rsidP="003A065A">
      <w:pPr>
        <w:pStyle w:val="Kods"/>
        <w:rPr>
          <w:lang w:val="en-US"/>
        </w:rPr>
      </w:pPr>
      <w:r>
        <w:lastRenderedPageBreak/>
        <w:br/>
      </w:r>
      <w:r w:rsidRPr="003A065A">
        <w:rPr>
          <w:lang w:val="en-US"/>
        </w:rPr>
        <w:t>#define TEMP_SENSOR_PIN A1</w:t>
      </w:r>
    </w:p>
    <w:p w14:paraId="339FF3E1" w14:textId="77777777" w:rsidR="003A065A" w:rsidRPr="003A065A" w:rsidRDefault="003A065A" w:rsidP="003A065A">
      <w:pPr>
        <w:pStyle w:val="Kods"/>
        <w:rPr>
          <w:lang w:val="en-US"/>
        </w:rPr>
      </w:pPr>
      <w:r w:rsidRPr="003A065A">
        <w:rPr>
          <w:lang w:val="en-US"/>
        </w:rPr>
        <w:t>#define UV_SENSOR_PIN A0</w:t>
      </w:r>
    </w:p>
    <w:p w14:paraId="4E3A9256" w14:textId="16444AC5" w:rsidR="003A065A" w:rsidRPr="003A065A" w:rsidRDefault="003A065A" w:rsidP="003A065A">
      <w:pPr>
        <w:pStyle w:val="Kods"/>
        <w:rPr>
          <w:lang w:val="en-US"/>
        </w:rPr>
      </w:pPr>
      <w:r w:rsidRPr="003A065A">
        <w:rPr>
          <w:lang w:val="en-US"/>
        </w:rPr>
        <w:t>#define LED_PIN 9</w:t>
      </w:r>
    </w:p>
    <w:p w14:paraId="380CD3D2" w14:textId="77777777" w:rsidR="003A065A" w:rsidRPr="003A065A" w:rsidRDefault="003A065A" w:rsidP="003A065A">
      <w:pPr>
        <w:pStyle w:val="Kods"/>
        <w:rPr>
          <w:lang w:val="en-US"/>
        </w:rPr>
      </w:pPr>
      <w:r w:rsidRPr="003A065A">
        <w:rPr>
          <w:lang w:val="en-US"/>
        </w:rPr>
        <w:t>float R0 = 10000;</w:t>
      </w:r>
    </w:p>
    <w:p w14:paraId="5F26EC50" w14:textId="77777777" w:rsidR="003A065A" w:rsidRPr="003A065A" w:rsidRDefault="003A065A" w:rsidP="003A065A">
      <w:pPr>
        <w:pStyle w:val="Kods"/>
        <w:rPr>
          <w:lang w:val="en-US"/>
        </w:rPr>
      </w:pPr>
      <w:r w:rsidRPr="003A065A">
        <w:rPr>
          <w:lang w:val="en-US"/>
        </w:rPr>
        <w:t>float T0 = 0 + 273.15;</w:t>
      </w:r>
    </w:p>
    <w:p w14:paraId="7344AEC6" w14:textId="77777777" w:rsidR="003A065A" w:rsidRPr="003A065A" w:rsidRDefault="003A065A" w:rsidP="003A065A">
      <w:pPr>
        <w:pStyle w:val="Kods"/>
        <w:rPr>
          <w:lang w:val="en-US"/>
        </w:rPr>
      </w:pPr>
      <w:r w:rsidRPr="003A065A">
        <w:rPr>
          <w:lang w:val="en-US"/>
        </w:rPr>
        <w:t>float beta = 3950;</w:t>
      </w:r>
    </w:p>
    <w:p w14:paraId="52CB4EB8" w14:textId="58CB9C9E" w:rsidR="003A065A" w:rsidRPr="003A065A" w:rsidRDefault="003A065A" w:rsidP="003A065A">
      <w:pPr>
        <w:pStyle w:val="Kods"/>
        <w:rPr>
          <w:lang w:val="en-US"/>
        </w:rPr>
      </w:pPr>
      <w:r w:rsidRPr="003A065A">
        <w:rPr>
          <w:lang w:val="en-US"/>
        </w:rPr>
        <w:t>float R_series = 10000;</w:t>
      </w:r>
    </w:p>
    <w:p w14:paraId="5C97DD48" w14:textId="77777777" w:rsidR="003A065A" w:rsidRPr="003A065A" w:rsidRDefault="003A065A" w:rsidP="003A065A">
      <w:pPr>
        <w:pStyle w:val="Kods"/>
        <w:rPr>
          <w:lang w:val="en-US"/>
        </w:rPr>
      </w:pPr>
      <w:r w:rsidRPr="003A065A">
        <w:rPr>
          <w:lang w:val="en-US"/>
        </w:rPr>
        <w:t>float UV_VOLTAGE_MIN = 0.99;</w:t>
      </w:r>
    </w:p>
    <w:p w14:paraId="4910F756" w14:textId="77777777" w:rsidR="003A065A" w:rsidRPr="003A065A" w:rsidRDefault="003A065A" w:rsidP="003A065A">
      <w:pPr>
        <w:pStyle w:val="Kods"/>
        <w:rPr>
          <w:lang w:val="en-US"/>
        </w:rPr>
      </w:pPr>
      <w:r w:rsidRPr="003A065A">
        <w:rPr>
          <w:lang w:val="en-US"/>
        </w:rPr>
        <w:t>float UV_VOLTAGE_MAX = 3.3;</w:t>
      </w:r>
    </w:p>
    <w:p w14:paraId="2AED7277" w14:textId="77777777" w:rsidR="003A065A" w:rsidRPr="003A065A" w:rsidRDefault="003A065A" w:rsidP="003A065A">
      <w:pPr>
        <w:pStyle w:val="Kods"/>
        <w:rPr>
          <w:lang w:val="en-US"/>
        </w:rPr>
      </w:pPr>
      <w:r w:rsidRPr="003A065A">
        <w:rPr>
          <w:lang w:val="en-US"/>
        </w:rPr>
        <w:t>float UV_INTENSITY_MIN = 0.0;</w:t>
      </w:r>
    </w:p>
    <w:p w14:paraId="724CF8FF" w14:textId="77777777" w:rsidR="003A065A" w:rsidRPr="003A065A" w:rsidRDefault="003A065A" w:rsidP="003A065A">
      <w:pPr>
        <w:pStyle w:val="Kods"/>
        <w:rPr>
          <w:lang w:val="en-US"/>
        </w:rPr>
      </w:pPr>
      <w:r w:rsidRPr="003A065A">
        <w:rPr>
          <w:lang w:val="en-US"/>
        </w:rPr>
        <w:t>float UV_INTENSITY_MAX = 15.0;</w:t>
      </w:r>
    </w:p>
    <w:p w14:paraId="0DF95091" w14:textId="77777777" w:rsidR="003A065A" w:rsidRPr="003A065A" w:rsidRDefault="003A065A" w:rsidP="003A065A">
      <w:pPr>
        <w:pStyle w:val="Kods"/>
        <w:rPr>
          <w:lang w:val="en-US"/>
        </w:rPr>
      </w:pPr>
      <w:r w:rsidRPr="003A065A">
        <w:rPr>
          <w:lang w:val="en-US"/>
        </w:rPr>
        <w:t>const int numReadings = 10;</w:t>
      </w:r>
    </w:p>
    <w:p w14:paraId="30947CF4" w14:textId="77777777" w:rsidR="003A065A" w:rsidRPr="003A065A" w:rsidRDefault="003A065A" w:rsidP="003A065A">
      <w:pPr>
        <w:pStyle w:val="Kods"/>
        <w:rPr>
          <w:lang w:val="en-US"/>
        </w:rPr>
      </w:pPr>
      <w:r w:rsidRPr="003A065A">
        <w:rPr>
          <w:lang w:val="en-US"/>
        </w:rPr>
        <w:t>float tempReadings[numReadings];</w:t>
      </w:r>
    </w:p>
    <w:p w14:paraId="4B8A71E9" w14:textId="77777777" w:rsidR="003A065A" w:rsidRPr="003A065A" w:rsidRDefault="003A065A" w:rsidP="003A065A">
      <w:pPr>
        <w:pStyle w:val="Kods"/>
        <w:rPr>
          <w:lang w:val="en-US"/>
        </w:rPr>
      </w:pPr>
      <w:r w:rsidRPr="003A065A">
        <w:rPr>
          <w:lang w:val="en-US"/>
        </w:rPr>
        <w:t>float uvReadings[numReadings];</w:t>
      </w:r>
    </w:p>
    <w:p w14:paraId="1940C63F" w14:textId="77777777" w:rsidR="003A065A" w:rsidRPr="003A065A" w:rsidRDefault="003A065A" w:rsidP="003A065A">
      <w:pPr>
        <w:pStyle w:val="Kods"/>
        <w:rPr>
          <w:lang w:val="en-US"/>
        </w:rPr>
      </w:pPr>
      <w:r w:rsidRPr="003A065A">
        <w:rPr>
          <w:lang w:val="en-US"/>
        </w:rPr>
        <w:t>int readIndex = 0;</w:t>
      </w:r>
    </w:p>
    <w:p w14:paraId="6502271E" w14:textId="77777777" w:rsidR="003A065A" w:rsidRPr="003A065A" w:rsidRDefault="003A065A" w:rsidP="003A065A">
      <w:pPr>
        <w:pStyle w:val="Kods"/>
        <w:rPr>
          <w:lang w:val="en-US"/>
        </w:rPr>
      </w:pPr>
      <w:r w:rsidRPr="003A065A">
        <w:rPr>
          <w:lang w:val="en-US"/>
        </w:rPr>
        <w:t>float tempTotal = 0;</w:t>
      </w:r>
    </w:p>
    <w:p w14:paraId="0297349C" w14:textId="72C05D63" w:rsidR="003A065A" w:rsidRPr="003A065A" w:rsidRDefault="003A065A" w:rsidP="003A065A">
      <w:pPr>
        <w:pStyle w:val="Kods"/>
        <w:rPr>
          <w:lang w:val="en-US"/>
        </w:rPr>
      </w:pPr>
      <w:r w:rsidRPr="003A065A">
        <w:rPr>
          <w:lang w:val="en-US"/>
        </w:rPr>
        <w:t>float uvTotal = 0;</w:t>
      </w:r>
    </w:p>
    <w:p w14:paraId="7DCA0794" w14:textId="77777777" w:rsidR="003A065A" w:rsidRPr="003A065A" w:rsidRDefault="003A065A" w:rsidP="003A065A">
      <w:pPr>
        <w:pStyle w:val="Kods"/>
        <w:rPr>
          <w:lang w:val="en-US"/>
        </w:rPr>
      </w:pPr>
      <w:r w:rsidRPr="003A065A">
        <w:rPr>
          <w:lang w:val="en-US"/>
        </w:rPr>
        <w:t>int currentBrightness = 0;</w:t>
      </w:r>
    </w:p>
    <w:p w14:paraId="4A91C0D6" w14:textId="77777777" w:rsidR="003A065A" w:rsidRPr="003A065A" w:rsidRDefault="003A065A" w:rsidP="003A065A">
      <w:pPr>
        <w:pStyle w:val="Kods"/>
        <w:rPr>
          <w:lang w:val="en-US"/>
        </w:rPr>
      </w:pPr>
      <w:r w:rsidRPr="003A065A">
        <w:rPr>
          <w:lang w:val="en-US"/>
        </w:rPr>
        <w:t>int targetBrightness = 0;</w:t>
      </w:r>
    </w:p>
    <w:p w14:paraId="549FBD43" w14:textId="77777777" w:rsidR="003A065A" w:rsidRPr="003A065A" w:rsidRDefault="003A065A" w:rsidP="003A065A">
      <w:pPr>
        <w:pStyle w:val="Kods"/>
        <w:rPr>
          <w:lang w:val="en-US"/>
        </w:rPr>
      </w:pPr>
      <w:r w:rsidRPr="003A065A">
        <w:rPr>
          <w:lang w:val="en-US"/>
        </w:rPr>
        <w:t>unsigned long lastLEDUpdate = 0;</w:t>
      </w:r>
    </w:p>
    <w:p w14:paraId="3EF3E40F" w14:textId="0A9434F5" w:rsidR="003A065A" w:rsidRPr="003A065A" w:rsidRDefault="003A065A" w:rsidP="003A065A">
      <w:pPr>
        <w:pStyle w:val="Kods"/>
        <w:rPr>
          <w:lang w:val="en-US"/>
        </w:rPr>
      </w:pPr>
      <w:r w:rsidRPr="003A065A">
        <w:rPr>
          <w:lang w:val="en-US"/>
        </w:rPr>
        <w:t>const int fadeStep = 5;</w:t>
      </w:r>
    </w:p>
    <w:p w14:paraId="2D80ED5D" w14:textId="77777777" w:rsidR="003A065A" w:rsidRPr="003A065A" w:rsidRDefault="003A065A" w:rsidP="003A065A">
      <w:pPr>
        <w:pStyle w:val="Kods"/>
        <w:rPr>
          <w:lang w:val="en-US"/>
        </w:rPr>
      </w:pPr>
      <w:r w:rsidRPr="003A065A">
        <w:rPr>
          <w:lang w:val="en-US"/>
        </w:rPr>
        <w:t>void setup() {</w:t>
      </w:r>
    </w:p>
    <w:p w14:paraId="461EE16D" w14:textId="77777777" w:rsidR="003A065A" w:rsidRPr="003A065A" w:rsidRDefault="003A065A" w:rsidP="003A065A">
      <w:pPr>
        <w:pStyle w:val="Kods"/>
        <w:rPr>
          <w:lang w:val="en-US"/>
        </w:rPr>
      </w:pPr>
      <w:r w:rsidRPr="003A065A">
        <w:rPr>
          <w:lang w:val="en-US"/>
        </w:rPr>
        <w:t>Serial.begin(9600);</w:t>
      </w:r>
    </w:p>
    <w:p w14:paraId="025DFE41" w14:textId="60251B46" w:rsidR="003A065A" w:rsidRPr="003A065A" w:rsidRDefault="003A065A" w:rsidP="003A065A">
      <w:pPr>
        <w:pStyle w:val="Kods"/>
        <w:rPr>
          <w:lang w:val="en-US"/>
        </w:rPr>
      </w:pPr>
      <w:r w:rsidRPr="003A065A">
        <w:rPr>
          <w:lang w:val="en-US"/>
        </w:rPr>
        <w:t>pinMode(LED_PIN, OUTPUT);</w:t>
      </w:r>
    </w:p>
    <w:p w14:paraId="6AEFA57B" w14:textId="77777777" w:rsidR="003A065A" w:rsidRPr="003A065A" w:rsidRDefault="003A065A" w:rsidP="003A065A">
      <w:pPr>
        <w:pStyle w:val="Kods"/>
        <w:rPr>
          <w:lang w:val="en-US"/>
        </w:rPr>
      </w:pPr>
      <w:r w:rsidRPr="003A065A">
        <w:rPr>
          <w:lang w:val="en-US"/>
        </w:rPr>
        <w:t>for (int i = 0; i &lt; numReadings; i++) {</w:t>
      </w:r>
    </w:p>
    <w:p w14:paraId="06AC3D6D" w14:textId="77777777" w:rsidR="003A065A" w:rsidRPr="003A065A" w:rsidRDefault="003A065A" w:rsidP="003A065A">
      <w:pPr>
        <w:pStyle w:val="Kods"/>
        <w:rPr>
          <w:lang w:val="en-US"/>
        </w:rPr>
      </w:pPr>
      <w:r w:rsidRPr="003A065A">
        <w:rPr>
          <w:lang w:val="en-US"/>
        </w:rPr>
        <w:t>tempReadings[i] = 0.0;</w:t>
      </w:r>
    </w:p>
    <w:p w14:paraId="18BD2BA2" w14:textId="77777777" w:rsidR="003A065A" w:rsidRPr="003A065A" w:rsidRDefault="003A065A" w:rsidP="003A065A">
      <w:pPr>
        <w:pStyle w:val="Kods"/>
        <w:rPr>
          <w:lang w:val="en-US"/>
        </w:rPr>
      </w:pPr>
      <w:r w:rsidRPr="003A065A">
        <w:rPr>
          <w:lang w:val="en-US"/>
        </w:rPr>
        <w:t>uvReadings[i] = 0;</w:t>
      </w:r>
    </w:p>
    <w:p w14:paraId="2C3F9FB3" w14:textId="77777777" w:rsidR="003A065A" w:rsidRPr="003A065A" w:rsidRDefault="003A065A" w:rsidP="003A065A">
      <w:pPr>
        <w:pStyle w:val="Kods"/>
        <w:rPr>
          <w:lang w:val="en-US"/>
        </w:rPr>
      </w:pPr>
      <w:r w:rsidRPr="003A065A">
        <w:rPr>
          <w:lang w:val="en-US"/>
        </w:rPr>
        <w:t>}</w:t>
      </w:r>
    </w:p>
    <w:p w14:paraId="1FDE5232" w14:textId="77777777" w:rsidR="003A065A" w:rsidRPr="003A065A" w:rsidRDefault="003A065A" w:rsidP="003A065A">
      <w:pPr>
        <w:pStyle w:val="Kods"/>
        <w:rPr>
          <w:lang w:val="en-US"/>
        </w:rPr>
      </w:pPr>
      <w:r w:rsidRPr="003A065A">
        <w:rPr>
          <w:lang w:val="en-US"/>
        </w:rPr>
        <w:t>tempTotal = 0.0;</w:t>
      </w:r>
    </w:p>
    <w:p w14:paraId="4BC77B7A" w14:textId="753A7EF3" w:rsidR="003A065A" w:rsidRPr="003A065A" w:rsidRDefault="003A065A" w:rsidP="003A065A">
      <w:pPr>
        <w:pStyle w:val="Kods"/>
        <w:rPr>
          <w:lang w:val="en-US"/>
        </w:rPr>
      </w:pPr>
      <w:r w:rsidRPr="003A065A">
        <w:rPr>
          <w:lang w:val="en-US"/>
        </w:rPr>
        <w:t>}</w:t>
      </w:r>
    </w:p>
    <w:p w14:paraId="3ED8CAA4" w14:textId="77777777" w:rsidR="003A065A" w:rsidRPr="003A065A" w:rsidRDefault="003A065A" w:rsidP="003A065A">
      <w:pPr>
        <w:pStyle w:val="Kods"/>
        <w:rPr>
          <w:lang w:val="en-US"/>
        </w:rPr>
      </w:pPr>
      <w:r w:rsidRPr="003A065A">
        <w:rPr>
          <w:lang w:val="en-US"/>
        </w:rPr>
        <w:t>float mapfloat(float x, float in_min, float in_max, float out_min, float out_max) {</w:t>
      </w:r>
    </w:p>
    <w:p w14:paraId="1DE2CED2" w14:textId="77777777" w:rsidR="003A065A" w:rsidRPr="003A065A" w:rsidRDefault="003A065A" w:rsidP="003A065A">
      <w:pPr>
        <w:pStyle w:val="Kods"/>
        <w:rPr>
          <w:lang w:val="en-US"/>
        </w:rPr>
      </w:pPr>
      <w:r w:rsidRPr="003A065A">
        <w:rPr>
          <w:lang w:val="en-US"/>
        </w:rPr>
        <w:t>return (x - in_min) * (out_max - out_min) / (in_max - in_min) + out_min;</w:t>
      </w:r>
    </w:p>
    <w:p w14:paraId="25AD17C3" w14:textId="03387B8C" w:rsidR="003A065A" w:rsidRPr="003A065A" w:rsidRDefault="003A065A" w:rsidP="003A065A">
      <w:pPr>
        <w:pStyle w:val="Kods"/>
        <w:rPr>
          <w:lang w:val="en-US"/>
        </w:rPr>
      </w:pPr>
      <w:r w:rsidRPr="003A065A">
        <w:rPr>
          <w:lang w:val="en-US"/>
        </w:rPr>
        <w:t>}</w:t>
      </w:r>
    </w:p>
    <w:p w14:paraId="7C755F11" w14:textId="77777777" w:rsidR="003A065A" w:rsidRPr="003A065A" w:rsidRDefault="003A065A" w:rsidP="003A065A">
      <w:pPr>
        <w:pStyle w:val="Kods"/>
        <w:rPr>
          <w:lang w:val="en-US"/>
        </w:rPr>
      </w:pPr>
      <w:r w:rsidRPr="003A065A">
        <w:rPr>
          <w:lang w:val="en-US"/>
        </w:rPr>
        <w:t>void loop() {</w:t>
      </w:r>
    </w:p>
    <w:p w14:paraId="3DCCF71A" w14:textId="77777777" w:rsidR="003A065A" w:rsidRPr="003A065A" w:rsidRDefault="003A065A" w:rsidP="003A065A">
      <w:pPr>
        <w:pStyle w:val="Kods"/>
        <w:rPr>
          <w:lang w:val="en-US"/>
        </w:rPr>
      </w:pPr>
      <w:r w:rsidRPr="003A065A">
        <w:rPr>
          <w:lang w:val="en-US"/>
        </w:rPr>
        <w:t>float tempSum = 0;</w:t>
      </w:r>
    </w:p>
    <w:p w14:paraId="7B3077E2" w14:textId="77777777" w:rsidR="003A065A" w:rsidRPr="003A065A" w:rsidRDefault="003A065A" w:rsidP="003A065A">
      <w:pPr>
        <w:pStyle w:val="Kods"/>
        <w:rPr>
          <w:lang w:val="en-US"/>
        </w:rPr>
      </w:pPr>
      <w:r w:rsidRPr="003A065A">
        <w:rPr>
          <w:lang w:val="en-US"/>
        </w:rPr>
        <w:t>for (int i = 0; i &lt; 3; i++) {</w:t>
      </w:r>
    </w:p>
    <w:p w14:paraId="0D741855" w14:textId="77777777" w:rsidR="003A065A" w:rsidRPr="003A065A" w:rsidRDefault="003A065A" w:rsidP="003A065A">
      <w:pPr>
        <w:pStyle w:val="Kods"/>
        <w:rPr>
          <w:lang w:val="en-US"/>
        </w:rPr>
      </w:pPr>
      <w:r w:rsidRPr="003A065A">
        <w:rPr>
          <w:lang w:val="en-US"/>
        </w:rPr>
        <w:lastRenderedPageBreak/>
        <w:t>float tempRaw = analogRead(TEMP_SENSOR_PIN);</w:t>
      </w:r>
    </w:p>
    <w:p w14:paraId="6A4F6047" w14:textId="70C651AE" w:rsidR="003A065A" w:rsidRPr="003A065A" w:rsidRDefault="003A065A" w:rsidP="003A065A">
      <w:pPr>
        <w:pStyle w:val="Kods"/>
        <w:rPr>
          <w:lang w:val="en-US"/>
        </w:rPr>
      </w:pPr>
      <w:r w:rsidRPr="003A065A">
        <w:rPr>
          <w:lang w:val="en-US"/>
        </w:rPr>
        <w:t>if (tempRaw &lt; 1) tempRaw = 1;</w:t>
      </w:r>
    </w:p>
    <w:p w14:paraId="022D6B46" w14:textId="77777777" w:rsidR="003A065A" w:rsidRPr="003A065A" w:rsidRDefault="003A065A" w:rsidP="003A065A">
      <w:pPr>
        <w:pStyle w:val="Kods"/>
        <w:rPr>
          <w:lang w:val="en-US"/>
        </w:rPr>
      </w:pPr>
      <w:r w:rsidRPr="003A065A">
        <w:rPr>
          <w:lang w:val="en-US"/>
        </w:rPr>
        <w:t>float voltage = tempRaw * (3.3 / 1023.0);</w:t>
      </w:r>
    </w:p>
    <w:p w14:paraId="7580F32B" w14:textId="28E85CBD" w:rsidR="003A065A" w:rsidRPr="003A065A" w:rsidRDefault="003A065A" w:rsidP="003A065A">
      <w:pPr>
        <w:pStyle w:val="Kods"/>
        <w:rPr>
          <w:lang w:val="en-US"/>
        </w:rPr>
      </w:pPr>
      <w:r w:rsidRPr="003A065A">
        <w:rPr>
          <w:lang w:val="en-US"/>
        </w:rPr>
        <w:t>float resistance = R_series * (5.0 / voltage - 1.0);</w:t>
      </w:r>
    </w:p>
    <w:p w14:paraId="6EFDBBAB" w14:textId="77777777" w:rsidR="003A065A" w:rsidRPr="003A065A" w:rsidRDefault="003A065A" w:rsidP="003A065A">
      <w:pPr>
        <w:pStyle w:val="Kods"/>
        <w:rPr>
          <w:lang w:val="en-US"/>
        </w:rPr>
      </w:pPr>
      <w:r w:rsidRPr="003A065A">
        <w:rPr>
          <w:lang w:val="en-US"/>
        </w:rPr>
        <w:t>float temp = 1.0 / (1.0/T0 + (1.0/beta) * log(resistance/R0));</w:t>
      </w:r>
    </w:p>
    <w:p w14:paraId="2F620955" w14:textId="0F0292CC" w:rsidR="003A065A" w:rsidRPr="003A065A" w:rsidRDefault="003A065A" w:rsidP="003A065A">
      <w:pPr>
        <w:pStyle w:val="Kods"/>
        <w:rPr>
          <w:lang w:val="en-US"/>
        </w:rPr>
      </w:pPr>
      <w:r w:rsidRPr="003A065A">
        <w:rPr>
          <w:lang w:val="en-US"/>
        </w:rPr>
        <w:t>temp = temp - 273.15;</w:t>
      </w:r>
    </w:p>
    <w:p w14:paraId="5F0CE130" w14:textId="77777777" w:rsidR="003A065A" w:rsidRPr="003A065A" w:rsidRDefault="003A065A" w:rsidP="003A065A">
      <w:pPr>
        <w:pStyle w:val="Kods"/>
        <w:rPr>
          <w:lang w:val="en-US"/>
        </w:rPr>
      </w:pPr>
      <w:r w:rsidRPr="003A065A">
        <w:rPr>
          <w:lang w:val="en-US"/>
        </w:rPr>
        <w:t>tempSum += temp;</w:t>
      </w:r>
    </w:p>
    <w:p w14:paraId="0C27CA14" w14:textId="77777777" w:rsidR="003A065A" w:rsidRPr="003A065A" w:rsidRDefault="003A065A" w:rsidP="003A065A">
      <w:pPr>
        <w:pStyle w:val="Kods"/>
        <w:rPr>
          <w:lang w:val="en-US"/>
        </w:rPr>
      </w:pPr>
      <w:r w:rsidRPr="003A065A">
        <w:rPr>
          <w:lang w:val="en-US"/>
        </w:rPr>
        <w:t xml:space="preserve">delay(5); </w:t>
      </w:r>
    </w:p>
    <w:p w14:paraId="6D801A5C" w14:textId="77777777" w:rsidR="003A065A" w:rsidRPr="003A065A" w:rsidRDefault="003A065A" w:rsidP="003A065A">
      <w:pPr>
        <w:pStyle w:val="Kods"/>
        <w:rPr>
          <w:lang w:val="en-US"/>
        </w:rPr>
      </w:pPr>
      <w:r w:rsidRPr="003A065A">
        <w:rPr>
          <w:lang w:val="en-US"/>
        </w:rPr>
        <w:t>}</w:t>
      </w:r>
    </w:p>
    <w:p w14:paraId="5D1821ED" w14:textId="7390A478" w:rsidR="003A065A" w:rsidRPr="003A065A" w:rsidRDefault="003A065A" w:rsidP="003A065A">
      <w:pPr>
        <w:pStyle w:val="Kods"/>
        <w:rPr>
          <w:lang w:val="en-US"/>
        </w:rPr>
      </w:pPr>
      <w:r w:rsidRPr="003A065A">
        <w:rPr>
          <w:lang w:val="en-US"/>
        </w:rPr>
        <w:t>float temperature = tempSum / 3.0;</w:t>
      </w:r>
    </w:p>
    <w:p w14:paraId="01DA7265" w14:textId="77777777" w:rsidR="003A065A" w:rsidRPr="003A065A" w:rsidRDefault="003A065A" w:rsidP="003A065A">
      <w:pPr>
        <w:pStyle w:val="Kods"/>
        <w:rPr>
          <w:lang w:val="en-US"/>
        </w:rPr>
      </w:pPr>
      <w:r w:rsidRPr="003A065A">
        <w:rPr>
          <w:lang w:val="en-US"/>
        </w:rPr>
        <w:t>if (isnan(temperature) || temperature &lt; -20 || temperature &gt; 125) {</w:t>
      </w:r>
    </w:p>
    <w:p w14:paraId="34633262" w14:textId="77777777" w:rsidR="003A065A" w:rsidRPr="003A065A" w:rsidRDefault="003A065A" w:rsidP="003A065A">
      <w:pPr>
        <w:pStyle w:val="Kods"/>
        <w:rPr>
          <w:lang w:val="en-US"/>
        </w:rPr>
      </w:pPr>
      <w:r w:rsidRPr="003A065A">
        <w:rPr>
          <w:lang w:val="en-US"/>
        </w:rPr>
        <w:t>temperature = tempTotal / numReadings;</w:t>
      </w:r>
    </w:p>
    <w:p w14:paraId="329AA8C2" w14:textId="6EB01132" w:rsidR="003A065A" w:rsidRPr="003A065A" w:rsidRDefault="003A065A" w:rsidP="003A065A">
      <w:pPr>
        <w:pStyle w:val="Kods"/>
        <w:rPr>
          <w:lang w:val="en-US"/>
        </w:rPr>
      </w:pPr>
      <w:r w:rsidRPr="003A065A">
        <w:rPr>
          <w:lang w:val="en-US"/>
        </w:rPr>
        <w:t>}</w:t>
      </w:r>
    </w:p>
    <w:p w14:paraId="7248E76D" w14:textId="77777777" w:rsidR="003A065A" w:rsidRPr="003A065A" w:rsidRDefault="003A065A" w:rsidP="003A065A">
      <w:pPr>
        <w:pStyle w:val="Kods"/>
        <w:rPr>
          <w:lang w:val="en-US"/>
        </w:rPr>
      </w:pPr>
      <w:r w:rsidRPr="003A065A">
        <w:rPr>
          <w:lang w:val="en-US"/>
        </w:rPr>
        <w:t>float uvSum = 0;</w:t>
      </w:r>
    </w:p>
    <w:p w14:paraId="71E32F57" w14:textId="77777777" w:rsidR="003A065A" w:rsidRPr="003A065A" w:rsidRDefault="003A065A" w:rsidP="003A065A">
      <w:pPr>
        <w:pStyle w:val="Kods"/>
        <w:rPr>
          <w:lang w:val="en-US"/>
        </w:rPr>
      </w:pPr>
      <w:r w:rsidRPr="003A065A">
        <w:rPr>
          <w:lang w:val="en-US"/>
        </w:rPr>
        <w:t>for (int i = 0; i &lt; 3; i++) {</w:t>
      </w:r>
    </w:p>
    <w:p w14:paraId="339C086E" w14:textId="77777777" w:rsidR="003A065A" w:rsidRPr="003A065A" w:rsidRDefault="003A065A" w:rsidP="003A065A">
      <w:pPr>
        <w:pStyle w:val="Kods"/>
        <w:rPr>
          <w:lang w:val="en-US"/>
        </w:rPr>
      </w:pPr>
      <w:r w:rsidRPr="003A065A">
        <w:rPr>
          <w:lang w:val="en-US"/>
        </w:rPr>
        <w:t>uvSum += analogRead(UV_SENSOR_PIN);</w:t>
      </w:r>
    </w:p>
    <w:p w14:paraId="03FC2620" w14:textId="77777777" w:rsidR="003A065A" w:rsidRPr="003A065A" w:rsidRDefault="003A065A" w:rsidP="003A065A">
      <w:pPr>
        <w:pStyle w:val="Kods"/>
        <w:rPr>
          <w:lang w:val="en-US"/>
        </w:rPr>
      </w:pPr>
      <w:r w:rsidRPr="003A065A">
        <w:rPr>
          <w:lang w:val="en-US"/>
        </w:rPr>
        <w:t>delay(5);</w:t>
      </w:r>
    </w:p>
    <w:p w14:paraId="7B4F5C02" w14:textId="77777777" w:rsidR="003A065A" w:rsidRPr="003A065A" w:rsidRDefault="003A065A" w:rsidP="003A065A">
      <w:pPr>
        <w:pStyle w:val="Kods"/>
        <w:rPr>
          <w:lang w:val="en-US"/>
        </w:rPr>
      </w:pPr>
      <w:r w:rsidRPr="003A065A">
        <w:rPr>
          <w:lang w:val="en-US"/>
        </w:rPr>
        <w:t>}</w:t>
      </w:r>
    </w:p>
    <w:p w14:paraId="7426989A" w14:textId="7D4F850C" w:rsidR="003A065A" w:rsidRPr="003A065A" w:rsidRDefault="003A065A" w:rsidP="003A065A">
      <w:pPr>
        <w:pStyle w:val="Kods"/>
        <w:rPr>
          <w:lang w:val="en-US"/>
        </w:rPr>
      </w:pPr>
      <w:r w:rsidRPr="003A065A">
        <w:rPr>
          <w:lang w:val="en-US"/>
        </w:rPr>
        <w:t>int uvRaw = uvSum / 3;</w:t>
      </w:r>
    </w:p>
    <w:p w14:paraId="07B94555" w14:textId="77777777" w:rsidR="003A065A" w:rsidRPr="003A065A" w:rsidRDefault="003A065A" w:rsidP="003A065A">
      <w:pPr>
        <w:pStyle w:val="Kods"/>
        <w:rPr>
          <w:lang w:val="en-US"/>
        </w:rPr>
      </w:pPr>
      <w:r w:rsidRPr="003A065A">
        <w:rPr>
          <w:lang w:val="en-US"/>
        </w:rPr>
        <w:t>float uvVoltage = uvRaw * (3.3 / 1023.0);</w:t>
      </w:r>
    </w:p>
    <w:p w14:paraId="69A58B3E" w14:textId="77777777" w:rsidR="003A065A" w:rsidRPr="003A065A" w:rsidRDefault="003A065A" w:rsidP="003A065A">
      <w:pPr>
        <w:pStyle w:val="Kods"/>
        <w:rPr>
          <w:lang w:val="en-US"/>
        </w:rPr>
      </w:pPr>
      <w:r w:rsidRPr="003A065A">
        <w:rPr>
          <w:lang w:val="en-US"/>
        </w:rPr>
        <w:t>float uvIntensity = mapfloat(uvVoltage, UV_VOLTAGE_MIN, UV_VOLTAGE_MAX, UV_INTENSITY_MIN, UV_INTENSITY_MAX);</w:t>
      </w:r>
    </w:p>
    <w:p w14:paraId="1F7AE5E5" w14:textId="3798D5D1" w:rsidR="003A065A" w:rsidRPr="003A065A" w:rsidRDefault="003A065A" w:rsidP="003A065A">
      <w:pPr>
        <w:pStyle w:val="Kods"/>
        <w:rPr>
          <w:lang w:val="en-US"/>
        </w:rPr>
      </w:pPr>
      <w:r w:rsidRPr="003A065A">
        <w:rPr>
          <w:lang w:val="en-US"/>
        </w:rPr>
        <w:t>if (uvIntensity &lt; 0) uvIntensity = 0;</w:t>
      </w:r>
    </w:p>
    <w:p w14:paraId="48D23524" w14:textId="77777777" w:rsidR="003A065A" w:rsidRPr="003A065A" w:rsidRDefault="003A065A" w:rsidP="003A065A">
      <w:pPr>
        <w:pStyle w:val="Kods"/>
        <w:rPr>
          <w:lang w:val="en-US"/>
        </w:rPr>
      </w:pPr>
      <w:r w:rsidRPr="003A065A">
        <w:rPr>
          <w:lang w:val="en-US"/>
        </w:rPr>
        <w:t>tempTotal = tempTotal - tempReadings[readIndex];</w:t>
      </w:r>
    </w:p>
    <w:p w14:paraId="122809E7" w14:textId="02349DDD" w:rsidR="003A065A" w:rsidRPr="003A065A" w:rsidRDefault="003A065A" w:rsidP="003A065A">
      <w:pPr>
        <w:pStyle w:val="Kods"/>
        <w:rPr>
          <w:lang w:val="en-US"/>
        </w:rPr>
      </w:pPr>
      <w:r w:rsidRPr="003A065A">
        <w:rPr>
          <w:lang w:val="en-US"/>
        </w:rPr>
        <w:t>uvTotal = uvTotal - uvReadings[readIndex];</w:t>
      </w:r>
    </w:p>
    <w:p w14:paraId="2510AE86" w14:textId="77777777" w:rsidR="003A065A" w:rsidRPr="003A065A" w:rsidRDefault="003A065A" w:rsidP="003A065A">
      <w:pPr>
        <w:pStyle w:val="Kods"/>
        <w:rPr>
          <w:lang w:val="en-US"/>
        </w:rPr>
      </w:pPr>
      <w:r w:rsidRPr="003A065A">
        <w:rPr>
          <w:lang w:val="en-US"/>
        </w:rPr>
        <w:t>tempReadings[readIndex] = temperature;</w:t>
      </w:r>
    </w:p>
    <w:p w14:paraId="11CF63F9" w14:textId="5CB761ED" w:rsidR="003A065A" w:rsidRPr="003A065A" w:rsidRDefault="003A065A" w:rsidP="003A065A">
      <w:pPr>
        <w:pStyle w:val="Kods"/>
        <w:rPr>
          <w:lang w:val="en-US"/>
        </w:rPr>
      </w:pPr>
      <w:r w:rsidRPr="003A065A">
        <w:rPr>
          <w:lang w:val="en-US"/>
        </w:rPr>
        <w:t>uvReadings[readIndex] = uvRaw;</w:t>
      </w:r>
    </w:p>
    <w:p w14:paraId="5C3AF4DD" w14:textId="77777777" w:rsidR="003A065A" w:rsidRPr="003A065A" w:rsidRDefault="003A065A" w:rsidP="003A065A">
      <w:pPr>
        <w:pStyle w:val="Kods"/>
        <w:rPr>
          <w:lang w:val="en-US"/>
        </w:rPr>
      </w:pPr>
      <w:r w:rsidRPr="003A065A">
        <w:rPr>
          <w:lang w:val="en-US"/>
        </w:rPr>
        <w:t>tempTotal = tempTotal + temperature;</w:t>
      </w:r>
    </w:p>
    <w:p w14:paraId="4A6F8462" w14:textId="21448537" w:rsidR="003A065A" w:rsidRPr="003A065A" w:rsidRDefault="003A065A" w:rsidP="003A065A">
      <w:pPr>
        <w:pStyle w:val="Kods"/>
        <w:rPr>
          <w:lang w:val="en-US"/>
        </w:rPr>
      </w:pPr>
      <w:r w:rsidRPr="003A065A">
        <w:rPr>
          <w:lang w:val="en-US"/>
        </w:rPr>
        <w:t>uvTotal = uvTotal + uvRaw;</w:t>
      </w:r>
    </w:p>
    <w:p w14:paraId="4BED2FEE" w14:textId="1761E2BF" w:rsidR="003A065A" w:rsidRPr="003A065A" w:rsidRDefault="003A065A" w:rsidP="003A065A">
      <w:pPr>
        <w:pStyle w:val="Kods"/>
        <w:rPr>
          <w:lang w:val="en-US"/>
        </w:rPr>
      </w:pPr>
      <w:r w:rsidRPr="003A065A">
        <w:rPr>
          <w:lang w:val="en-US"/>
        </w:rPr>
        <w:t>readIndex = (readIndex + 1) % numReadings;</w:t>
      </w:r>
    </w:p>
    <w:p w14:paraId="65549CD8" w14:textId="77777777" w:rsidR="003A065A" w:rsidRPr="003A065A" w:rsidRDefault="003A065A" w:rsidP="003A065A">
      <w:pPr>
        <w:pStyle w:val="Kods"/>
        <w:rPr>
          <w:lang w:val="en-US"/>
        </w:rPr>
      </w:pPr>
      <w:r w:rsidRPr="003A065A">
        <w:rPr>
          <w:lang w:val="en-US"/>
        </w:rPr>
        <w:t>float avgTemperature = tempTotal / numReadings;</w:t>
      </w:r>
    </w:p>
    <w:p w14:paraId="1CC0CD3E" w14:textId="3B326538" w:rsidR="003A065A" w:rsidRPr="003A065A" w:rsidRDefault="003A065A" w:rsidP="003A065A">
      <w:pPr>
        <w:pStyle w:val="Kods"/>
        <w:rPr>
          <w:lang w:val="en-US"/>
        </w:rPr>
      </w:pPr>
      <w:r w:rsidRPr="003A065A">
        <w:rPr>
          <w:lang w:val="en-US"/>
        </w:rPr>
        <w:t>float avgUvRaw = uvTotal / numReadings;</w:t>
      </w:r>
    </w:p>
    <w:p w14:paraId="2B8E872F" w14:textId="77777777" w:rsidR="003A065A" w:rsidRPr="003A065A" w:rsidRDefault="003A065A" w:rsidP="003A065A">
      <w:pPr>
        <w:pStyle w:val="Kods"/>
        <w:rPr>
          <w:lang w:val="en-US"/>
        </w:rPr>
      </w:pPr>
      <w:r w:rsidRPr="003A065A">
        <w:rPr>
          <w:lang w:val="en-US"/>
        </w:rPr>
        <w:t>if (avgTemperature &gt;= 2.0 &amp;&amp; avgTemperature &lt;= 40.0) {</w:t>
      </w:r>
    </w:p>
    <w:p w14:paraId="15E4F0BE" w14:textId="77777777" w:rsidR="003A065A" w:rsidRPr="003A065A" w:rsidRDefault="003A065A" w:rsidP="003A065A">
      <w:pPr>
        <w:pStyle w:val="Kods"/>
        <w:rPr>
          <w:lang w:val="en-US"/>
        </w:rPr>
      </w:pPr>
      <w:r w:rsidRPr="003A065A">
        <w:rPr>
          <w:lang w:val="en-US"/>
        </w:rPr>
        <w:t>targetBrightness = map(avgUvRaw, 0, 1023, 50, 255);</w:t>
      </w:r>
    </w:p>
    <w:p w14:paraId="0AF45443" w14:textId="77777777" w:rsidR="003A065A" w:rsidRPr="003A065A" w:rsidRDefault="003A065A" w:rsidP="003A065A">
      <w:pPr>
        <w:pStyle w:val="Kods"/>
        <w:rPr>
          <w:lang w:val="en-US"/>
        </w:rPr>
      </w:pPr>
      <w:r w:rsidRPr="003A065A">
        <w:rPr>
          <w:lang w:val="en-US"/>
        </w:rPr>
        <w:t>} else {</w:t>
      </w:r>
    </w:p>
    <w:p w14:paraId="5A513A65" w14:textId="77777777" w:rsidR="003A065A" w:rsidRPr="003A065A" w:rsidRDefault="003A065A" w:rsidP="003A065A">
      <w:pPr>
        <w:pStyle w:val="Kods"/>
        <w:rPr>
          <w:lang w:val="en-US"/>
        </w:rPr>
      </w:pPr>
      <w:r w:rsidRPr="003A065A">
        <w:rPr>
          <w:lang w:val="en-US"/>
        </w:rPr>
        <w:t>targetBrightness = 0;</w:t>
      </w:r>
    </w:p>
    <w:p w14:paraId="47EC93CC" w14:textId="41754D83" w:rsidR="003A065A" w:rsidRPr="003A065A" w:rsidRDefault="003A065A" w:rsidP="003A065A">
      <w:pPr>
        <w:pStyle w:val="Kods"/>
        <w:rPr>
          <w:lang w:val="en-US"/>
        </w:rPr>
      </w:pPr>
      <w:r w:rsidRPr="003A065A">
        <w:rPr>
          <w:lang w:val="en-US"/>
        </w:rPr>
        <w:t>}</w:t>
      </w:r>
    </w:p>
    <w:p w14:paraId="59EEC8C2" w14:textId="77777777" w:rsidR="003A065A" w:rsidRPr="003A065A" w:rsidRDefault="003A065A" w:rsidP="003A065A">
      <w:pPr>
        <w:pStyle w:val="Kods"/>
        <w:rPr>
          <w:lang w:val="en-US"/>
        </w:rPr>
      </w:pPr>
      <w:r w:rsidRPr="003A065A">
        <w:rPr>
          <w:lang w:val="en-US"/>
        </w:rPr>
        <w:lastRenderedPageBreak/>
        <w:t>unsigned long currentMillis = millis();</w:t>
      </w:r>
    </w:p>
    <w:p w14:paraId="3898978A" w14:textId="77777777" w:rsidR="003A065A" w:rsidRPr="003A065A" w:rsidRDefault="003A065A" w:rsidP="003A065A">
      <w:pPr>
        <w:pStyle w:val="Kods"/>
        <w:rPr>
          <w:lang w:val="en-US"/>
        </w:rPr>
      </w:pPr>
      <w:r w:rsidRPr="003A065A">
        <w:rPr>
          <w:lang w:val="en-US"/>
        </w:rPr>
        <w:t>if (currentMillis - lastLEDUpdate &gt; 30) {</w:t>
      </w:r>
    </w:p>
    <w:p w14:paraId="2E6396C5" w14:textId="4C2B7B9F" w:rsidR="003A065A" w:rsidRPr="003A065A" w:rsidRDefault="003A065A" w:rsidP="003A065A">
      <w:pPr>
        <w:pStyle w:val="Kods"/>
        <w:rPr>
          <w:lang w:val="en-US"/>
        </w:rPr>
      </w:pPr>
      <w:r w:rsidRPr="003A065A">
        <w:rPr>
          <w:lang w:val="en-US"/>
        </w:rPr>
        <w:t>lastLEDUpdate = currentMillis;</w:t>
      </w:r>
    </w:p>
    <w:p w14:paraId="3D9BE1E7" w14:textId="77777777" w:rsidR="003A065A" w:rsidRPr="003A065A" w:rsidRDefault="003A065A" w:rsidP="003A065A">
      <w:pPr>
        <w:pStyle w:val="Kods"/>
        <w:rPr>
          <w:lang w:val="en-US"/>
        </w:rPr>
      </w:pPr>
      <w:r w:rsidRPr="003A065A">
        <w:rPr>
          <w:lang w:val="en-US"/>
        </w:rPr>
        <w:t>if (currentBrightness &lt; targetBrightness) {</w:t>
      </w:r>
    </w:p>
    <w:p w14:paraId="203628B2" w14:textId="77777777" w:rsidR="003A065A" w:rsidRPr="003A065A" w:rsidRDefault="003A065A" w:rsidP="003A065A">
      <w:pPr>
        <w:pStyle w:val="Kods"/>
        <w:rPr>
          <w:lang w:val="en-US"/>
        </w:rPr>
      </w:pPr>
      <w:r w:rsidRPr="003A065A">
        <w:rPr>
          <w:lang w:val="en-US"/>
        </w:rPr>
        <w:t>  currentBrightness = min(currentBrightness + fadeStep, targetBrightness);</w:t>
      </w:r>
    </w:p>
    <w:p w14:paraId="58C3FCF8" w14:textId="77777777" w:rsidR="003A065A" w:rsidRPr="003A065A" w:rsidRDefault="003A065A" w:rsidP="003A065A">
      <w:pPr>
        <w:pStyle w:val="Kods"/>
        <w:rPr>
          <w:lang w:val="en-US"/>
        </w:rPr>
      </w:pPr>
      <w:r w:rsidRPr="003A065A">
        <w:rPr>
          <w:lang w:val="en-US"/>
        </w:rPr>
        <w:t>} else if (currentBrightness &gt; targetBrightness) {</w:t>
      </w:r>
    </w:p>
    <w:p w14:paraId="71CC9ACB" w14:textId="77777777" w:rsidR="003A065A" w:rsidRPr="003A065A" w:rsidRDefault="003A065A" w:rsidP="003A065A">
      <w:pPr>
        <w:pStyle w:val="Kods"/>
        <w:rPr>
          <w:lang w:val="en-US"/>
        </w:rPr>
      </w:pPr>
      <w:r w:rsidRPr="003A065A">
        <w:rPr>
          <w:lang w:val="en-US"/>
        </w:rPr>
        <w:t>  currentBrightness = max(currentBrightness - fadeStep, targetBrightness);</w:t>
      </w:r>
    </w:p>
    <w:p w14:paraId="39E7FCBF" w14:textId="04941EFC" w:rsidR="003A065A" w:rsidRPr="003A065A" w:rsidRDefault="003A065A" w:rsidP="003A065A">
      <w:pPr>
        <w:pStyle w:val="Kods"/>
        <w:rPr>
          <w:lang w:val="en-US"/>
        </w:rPr>
      </w:pPr>
      <w:r w:rsidRPr="003A065A">
        <w:rPr>
          <w:lang w:val="en-US"/>
        </w:rPr>
        <w:t>}</w:t>
      </w:r>
    </w:p>
    <w:p w14:paraId="13D8108B" w14:textId="77777777" w:rsidR="003A065A" w:rsidRPr="003A065A" w:rsidRDefault="003A065A" w:rsidP="003A065A">
      <w:pPr>
        <w:pStyle w:val="Kods"/>
        <w:rPr>
          <w:lang w:val="en-US"/>
        </w:rPr>
      </w:pPr>
      <w:r w:rsidRPr="003A065A">
        <w:rPr>
          <w:lang w:val="en-US"/>
        </w:rPr>
        <w:t>analogWrite(LED_PIN, currentBrightness);</w:t>
      </w:r>
    </w:p>
    <w:p w14:paraId="7A1AEEE6" w14:textId="3FBB03F8" w:rsidR="003A065A" w:rsidRPr="003A065A" w:rsidRDefault="003A065A" w:rsidP="003A065A">
      <w:pPr>
        <w:pStyle w:val="Kods"/>
        <w:rPr>
          <w:lang w:val="en-US"/>
        </w:rPr>
      </w:pPr>
      <w:r w:rsidRPr="003A065A">
        <w:rPr>
          <w:lang w:val="en-US"/>
        </w:rPr>
        <w:t>}</w:t>
      </w:r>
    </w:p>
    <w:p w14:paraId="764BF459" w14:textId="77777777" w:rsidR="003A065A" w:rsidRPr="003A065A" w:rsidRDefault="003A065A" w:rsidP="003A065A">
      <w:pPr>
        <w:pStyle w:val="Kods"/>
        <w:rPr>
          <w:lang w:val="en-US"/>
        </w:rPr>
      </w:pPr>
      <w:r w:rsidRPr="003A065A">
        <w:rPr>
          <w:lang w:val="en-US"/>
        </w:rPr>
        <w:t>Serial.print("Temperature:");</w:t>
      </w:r>
    </w:p>
    <w:p w14:paraId="5AE9F1D7" w14:textId="77777777" w:rsidR="003A065A" w:rsidRPr="003A065A" w:rsidRDefault="003A065A" w:rsidP="003A065A">
      <w:pPr>
        <w:pStyle w:val="Kods"/>
        <w:rPr>
          <w:lang w:val="en-US"/>
        </w:rPr>
      </w:pPr>
      <w:r w:rsidRPr="003A065A">
        <w:rPr>
          <w:lang w:val="en-US"/>
        </w:rPr>
        <w:t>Serial.print(avgTemperature);</w:t>
      </w:r>
    </w:p>
    <w:p w14:paraId="5BEFBA84" w14:textId="77777777" w:rsidR="003A065A" w:rsidRPr="003A065A" w:rsidRDefault="003A065A" w:rsidP="003A065A">
      <w:pPr>
        <w:pStyle w:val="Kods"/>
        <w:rPr>
          <w:lang w:val="en-US"/>
        </w:rPr>
      </w:pPr>
      <w:r w:rsidRPr="003A065A">
        <w:rPr>
          <w:lang w:val="en-US"/>
        </w:rPr>
        <w:t>Serial.print(" UV:");</w:t>
      </w:r>
    </w:p>
    <w:p w14:paraId="43173AA5" w14:textId="6F9845CF" w:rsidR="003A065A" w:rsidRPr="003A065A" w:rsidRDefault="003A065A" w:rsidP="003A065A">
      <w:pPr>
        <w:pStyle w:val="Kods"/>
        <w:rPr>
          <w:lang w:val="en-US"/>
        </w:rPr>
      </w:pPr>
      <w:r w:rsidRPr="003A065A">
        <w:rPr>
          <w:lang w:val="en-US"/>
        </w:rPr>
        <w:t>Serial.println(avgUvRaw);</w:t>
      </w:r>
    </w:p>
    <w:p w14:paraId="6D31B0F1" w14:textId="77777777" w:rsidR="003A065A" w:rsidRPr="003A065A" w:rsidRDefault="003A065A" w:rsidP="003A065A">
      <w:pPr>
        <w:pStyle w:val="Kods"/>
        <w:rPr>
          <w:lang w:val="en-US"/>
        </w:rPr>
      </w:pPr>
      <w:r w:rsidRPr="003A065A">
        <w:rPr>
          <w:lang w:val="en-US"/>
        </w:rPr>
        <w:t>delay(100);</w:t>
      </w:r>
    </w:p>
    <w:p w14:paraId="265E080F" w14:textId="77777777" w:rsidR="003A065A" w:rsidRPr="003A065A" w:rsidRDefault="003A065A" w:rsidP="003A065A">
      <w:pPr>
        <w:pStyle w:val="Kods"/>
        <w:rPr>
          <w:lang w:val="en-US"/>
        </w:rPr>
      </w:pPr>
      <w:r w:rsidRPr="003A065A">
        <w:rPr>
          <w:lang w:val="en-US"/>
        </w:rPr>
        <w:t>}</w:t>
      </w:r>
    </w:p>
    <w:p w14:paraId="0F3F88BF" w14:textId="006800B1" w:rsidR="003A065A" w:rsidRDefault="003A065A" w:rsidP="003A065A">
      <w:pPr>
        <w:jc w:val="left"/>
      </w:pPr>
    </w:p>
    <w:p w14:paraId="2E04411A" w14:textId="523048C8" w:rsidR="003A065A" w:rsidRPr="00E95BD9" w:rsidRDefault="003A065A" w:rsidP="003A065A">
      <w:pPr>
        <w:jc w:val="right"/>
      </w:pPr>
      <w:r>
        <w:t>Kods 2.</w:t>
      </w:r>
    </w:p>
    <w:sectPr w:rsidR="003A065A" w:rsidRPr="00E95BD9" w:rsidSect="00177671">
      <w:footerReference w:type="default" r:id="rId17"/>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D5997" w14:textId="77777777" w:rsidR="00865E5A" w:rsidRDefault="00865E5A" w:rsidP="00055D79">
      <w:r>
        <w:separator/>
      </w:r>
    </w:p>
  </w:endnote>
  <w:endnote w:type="continuationSeparator" w:id="0">
    <w:p w14:paraId="283B5D5D" w14:textId="77777777" w:rsidR="00865E5A" w:rsidRDefault="00865E5A"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939418"/>
      <w:docPartObj>
        <w:docPartGallery w:val="Page Numbers (Bottom of Page)"/>
        <w:docPartUnique/>
      </w:docPartObj>
    </w:sdtPr>
    <w:sdtEndPr>
      <w:rPr>
        <w:noProof/>
      </w:rPr>
    </w:sdtEndPr>
    <w:sdtContent>
      <w:p w14:paraId="7AE9A329"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0255846"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005A16CC" w14:paraId="3655B126" w14:textId="77777777" w:rsidTr="2F1F275B">
      <w:tc>
        <w:tcPr>
          <w:tcW w:w="2765" w:type="dxa"/>
        </w:tcPr>
        <w:p w14:paraId="2782C09D" w14:textId="77777777" w:rsidR="00DD26C7" w:rsidRDefault="00DD26C7" w:rsidP="00055D79">
          <w:pPr>
            <w:pStyle w:val="Header"/>
          </w:pPr>
        </w:p>
      </w:tc>
      <w:tc>
        <w:tcPr>
          <w:tcW w:w="2765" w:type="dxa"/>
        </w:tcPr>
        <w:p w14:paraId="5E2415A2" w14:textId="77777777" w:rsidR="00DD26C7" w:rsidRDefault="00DD26C7" w:rsidP="00055D79">
          <w:pPr>
            <w:pStyle w:val="Header"/>
          </w:pPr>
        </w:p>
      </w:tc>
      <w:tc>
        <w:tcPr>
          <w:tcW w:w="2765" w:type="dxa"/>
        </w:tcPr>
        <w:p w14:paraId="295ED673" w14:textId="77777777" w:rsidR="00DD26C7" w:rsidRDefault="00DD26C7" w:rsidP="00055D79">
          <w:pPr>
            <w:pStyle w:val="Header"/>
          </w:pPr>
        </w:p>
      </w:tc>
    </w:tr>
  </w:tbl>
  <w:p w14:paraId="1079E190" w14:textId="77777777" w:rsidR="00DD26C7" w:rsidRDefault="00DD26C7"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33FCA"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9030E23"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2176916"/>
      <w:docPartObj>
        <w:docPartGallery w:val="Page Numbers (Bottom of Page)"/>
        <w:docPartUnique/>
      </w:docPartObj>
    </w:sdtPr>
    <w:sdtEndPr>
      <w:rPr>
        <w:noProof/>
      </w:rPr>
    </w:sdtEndPr>
    <w:sdtContent>
      <w:p w14:paraId="151DE4FD" w14:textId="77777777" w:rsidR="000A2B0E" w:rsidRPr="005236AC" w:rsidRDefault="000A2B0E"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36E672BC" w14:textId="77777777" w:rsidR="000A2B0E" w:rsidRDefault="000A2B0E" w:rsidP="00055D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A1CA3" w14:textId="77777777" w:rsidR="000A2B0E" w:rsidRPr="005236AC" w:rsidRDefault="000A2B0E" w:rsidP="00055D79">
    <w:pPr>
      <w:pStyle w:val="Lappuses-numurs"/>
    </w:pPr>
  </w:p>
  <w:p w14:paraId="45396E2F"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19F86" w14:textId="77777777" w:rsidR="00865E5A" w:rsidRDefault="00865E5A" w:rsidP="00055D79">
      <w:r>
        <w:separator/>
      </w:r>
    </w:p>
  </w:footnote>
  <w:footnote w:type="continuationSeparator" w:id="0">
    <w:p w14:paraId="6DDFD743" w14:textId="77777777" w:rsidR="00865E5A" w:rsidRDefault="00865E5A"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005A16CC" w14:paraId="1A28C779" w14:textId="77777777" w:rsidTr="2F1F275B">
      <w:tc>
        <w:tcPr>
          <w:tcW w:w="2765" w:type="dxa"/>
        </w:tcPr>
        <w:p w14:paraId="26DD411D" w14:textId="77777777" w:rsidR="00DD26C7" w:rsidRDefault="00DD26C7" w:rsidP="00055D79">
          <w:pPr>
            <w:pStyle w:val="Header"/>
          </w:pPr>
        </w:p>
      </w:tc>
      <w:tc>
        <w:tcPr>
          <w:tcW w:w="2765" w:type="dxa"/>
        </w:tcPr>
        <w:p w14:paraId="1117B7ED" w14:textId="77777777" w:rsidR="00DD26C7" w:rsidRDefault="00DD26C7" w:rsidP="00055D79">
          <w:pPr>
            <w:pStyle w:val="Header"/>
          </w:pPr>
        </w:p>
      </w:tc>
      <w:tc>
        <w:tcPr>
          <w:tcW w:w="2765" w:type="dxa"/>
        </w:tcPr>
        <w:p w14:paraId="55F7B006" w14:textId="77777777" w:rsidR="00DD26C7" w:rsidRDefault="00DD26C7" w:rsidP="00055D79">
          <w:pPr>
            <w:pStyle w:val="Header"/>
          </w:pPr>
        </w:p>
      </w:tc>
    </w:tr>
  </w:tbl>
  <w:p w14:paraId="29793903" w14:textId="77777777" w:rsidR="00DD26C7" w:rsidRDefault="00DD26C7"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005A16CC" w14:paraId="287F9020" w14:textId="77777777" w:rsidTr="2F1F275B">
      <w:tc>
        <w:tcPr>
          <w:tcW w:w="2765" w:type="dxa"/>
        </w:tcPr>
        <w:p w14:paraId="33C83928" w14:textId="77777777" w:rsidR="00DD26C7" w:rsidRDefault="00DD26C7" w:rsidP="00055D79">
          <w:pPr>
            <w:pStyle w:val="Header"/>
          </w:pPr>
        </w:p>
      </w:tc>
      <w:tc>
        <w:tcPr>
          <w:tcW w:w="2765" w:type="dxa"/>
        </w:tcPr>
        <w:p w14:paraId="2345759F" w14:textId="77777777" w:rsidR="00DD26C7" w:rsidRDefault="00DD26C7" w:rsidP="00055D79">
          <w:pPr>
            <w:pStyle w:val="Header"/>
          </w:pPr>
        </w:p>
      </w:tc>
      <w:tc>
        <w:tcPr>
          <w:tcW w:w="2765" w:type="dxa"/>
        </w:tcPr>
        <w:p w14:paraId="3ABE102E" w14:textId="77777777" w:rsidR="00DD26C7" w:rsidRDefault="00DD26C7" w:rsidP="00055D79">
          <w:pPr>
            <w:pStyle w:val="Header"/>
          </w:pPr>
        </w:p>
      </w:tc>
    </w:tr>
  </w:tbl>
  <w:p w14:paraId="40C8E62E" w14:textId="77777777" w:rsidR="00DD26C7" w:rsidRDefault="00DD26C7"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7B06A"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2E47A6F4"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1CB9F"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595A70"/>
    <w:multiLevelType w:val="hybridMultilevel"/>
    <w:tmpl w:val="9E406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43681B"/>
    <w:multiLevelType w:val="hybridMultilevel"/>
    <w:tmpl w:val="40AC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56681"/>
    <w:multiLevelType w:val="hybridMultilevel"/>
    <w:tmpl w:val="686A0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A401A3"/>
    <w:multiLevelType w:val="multilevel"/>
    <w:tmpl w:val="EA22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172838"/>
    <w:multiLevelType w:val="multilevel"/>
    <w:tmpl w:val="59D6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C7174"/>
    <w:multiLevelType w:val="hybridMultilevel"/>
    <w:tmpl w:val="F6BE98E4"/>
    <w:lvl w:ilvl="0" w:tplc="A2E0DCF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2AD528E"/>
    <w:multiLevelType w:val="hybridMultilevel"/>
    <w:tmpl w:val="9ACABF6C"/>
    <w:lvl w:ilvl="0" w:tplc="355C6356">
      <w:start w:val="1"/>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6E4133"/>
    <w:multiLevelType w:val="multilevel"/>
    <w:tmpl w:val="AD4CB69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BC40D1B"/>
    <w:multiLevelType w:val="hybridMultilevel"/>
    <w:tmpl w:val="F7CC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C611C"/>
    <w:multiLevelType w:val="hybridMultilevel"/>
    <w:tmpl w:val="556A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F7406D7"/>
    <w:multiLevelType w:val="multilevel"/>
    <w:tmpl w:val="13D8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9A9277D"/>
    <w:multiLevelType w:val="hybridMultilevel"/>
    <w:tmpl w:val="54026A5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2172D1"/>
    <w:multiLevelType w:val="multilevel"/>
    <w:tmpl w:val="AD4CB69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2"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7"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28" w15:restartNumberingAfterBreak="0">
    <w:nsid w:val="78191637"/>
    <w:multiLevelType w:val="hybridMultilevel"/>
    <w:tmpl w:val="C8224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685A6F"/>
    <w:multiLevelType w:val="hybridMultilevel"/>
    <w:tmpl w:val="29283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03773420">
    <w:abstractNumId w:val="1"/>
  </w:num>
  <w:num w:numId="2" w16cid:durableId="357052372">
    <w:abstractNumId w:val="21"/>
  </w:num>
  <w:num w:numId="3" w16cid:durableId="1492260580">
    <w:abstractNumId w:val="19"/>
  </w:num>
  <w:num w:numId="4" w16cid:durableId="522672322">
    <w:abstractNumId w:val="10"/>
  </w:num>
  <w:num w:numId="5" w16cid:durableId="427240353">
    <w:abstractNumId w:val="2"/>
  </w:num>
  <w:num w:numId="6" w16cid:durableId="1265190739">
    <w:abstractNumId w:val="25"/>
  </w:num>
  <w:num w:numId="7" w16cid:durableId="2072264441">
    <w:abstractNumId w:val="27"/>
  </w:num>
  <w:num w:numId="8" w16cid:durableId="20011484">
    <w:abstractNumId w:val="0"/>
  </w:num>
  <w:num w:numId="9" w16cid:durableId="107094056">
    <w:abstractNumId w:val="15"/>
  </w:num>
  <w:num w:numId="10" w16cid:durableId="483787488">
    <w:abstractNumId w:val="17"/>
  </w:num>
  <w:num w:numId="11" w16cid:durableId="1914855763">
    <w:abstractNumId w:val="26"/>
  </w:num>
  <w:num w:numId="12" w16cid:durableId="1990162953">
    <w:abstractNumId w:val="24"/>
  </w:num>
  <w:num w:numId="13" w16cid:durableId="313484739">
    <w:abstractNumId w:val="23"/>
  </w:num>
  <w:num w:numId="14" w16cid:durableId="1264849160">
    <w:abstractNumId w:val="23"/>
    <w:lvlOverride w:ilvl="0">
      <w:startOverride w:val="1"/>
    </w:lvlOverride>
  </w:num>
  <w:num w:numId="15" w16cid:durableId="238712932">
    <w:abstractNumId w:val="22"/>
  </w:num>
  <w:num w:numId="16" w16cid:durableId="1187259242">
    <w:abstractNumId w:val="22"/>
    <w:lvlOverride w:ilvl="0">
      <w:startOverride w:val="1"/>
    </w:lvlOverride>
  </w:num>
  <w:num w:numId="17" w16cid:durableId="30421970">
    <w:abstractNumId w:val="25"/>
    <w:lvlOverride w:ilvl="0">
      <w:startOverride w:val="1"/>
    </w:lvlOverride>
  </w:num>
  <w:num w:numId="18" w16cid:durableId="2107116579">
    <w:abstractNumId w:val="25"/>
    <w:lvlOverride w:ilvl="0">
      <w:startOverride w:val="1"/>
    </w:lvlOverride>
  </w:num>
  <w:num w:numId="19" w16cid:durableId="1852260368">
    <w:abstractNumId w:val="22"/>
    <w:lvlOverride w:ilvl="0">
      <w:startOverride w:val="1"/>
    </w:lvlOverride>
  </w:num>
  <w:num w:numId="20" w16cid:durableId="910894185">
    <w:abstractNumId w:val="4"/>
  </w:num>
  <w:num w:numId="21" w16cid:durableId="514076929">
    <w:abstractNumId w:val="11"/>
  </w:num>
  <w:num w:numId="22" w16cid:durableId="485128477">
    <w:abstractNumId w:val="18"/>
  </w:num>
  <w:num w:numId="23" w16cid:durableId="55980936">
    <w:abstractNumId w:val="12"/>
  </w:num>
  <w:num w:numId="24" w16cid:durableId="1469277919">
    <w:abstractNumId w:val="20"/>
  </w:num>
  <w:num w:numId="25" w16cid:durableId="1667436751">
    <w:abstractNumId w:val="28"/>
  </w:num>
  <w:num w:numId="26" w16cid:durableId="555818339">
    <w:abstractNumId w:val="5"/>
  </w:num>
  <w:num w:numId="27" w16cid:durableId="222450464">
    <w:abstractNumId w:val="13"/>
  </w:num>
  <w:num w:numId="28" w16cid:durableId="1277954757">
    <w:abstractNumId w:val="9"/>
  </w:num>
  <w:num w:numId="29" w16cid:durableId="1241645216">
    <w:abstractNumId w:val="6"/>
  </w:num>
  <w:num w:numId="30" w16cid:durableId="1095595975">
    <w:abstractNumId w:val="16"/>
  </w:num>
  <w:num w:numId="31" w16cid:durableId="1770006457">
    <w:abstractNumId w:val="7"/>
  </w:num>
  <w:num w:numId="32" w16cid:durableId="1913999389">
    <w:abstractNumId w:val="8"/>
  </w:num>
  <w:num w:numId="33" w16cid:durableId="667292266">
    <w:abstractNumId w:val="3"/>
  </w:num>
  <w:num w:numId="34" w16cid:durableId="2059089662">
    <w:abstractNumId w:val="29"/>
  </w:num>
  <w:num w:numId="35" w16cid:durableId="944014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1F"/>
    <w:rsid w:val="00006027"/>
    <w:rsid w:val="0002461F"/>
    <w:rsid w:val="000301B4"/>
    <w:rsid w:val="0004030A"/>
    <w:rsid w:val="00045681"/>
    <w:rsid w:val="0005251E"/>
    <w:rsid w:val="00055D79"/>
    <w:rsid w:val="000816BF"/>
    <w:rsid w:val="0009568B"/>
    <w:rsid w:val="000A2B0E"/>
    <w:rsid w:val="000A2E16"/>
    <w:rsid w:val="000B7809"/>
    <w:rsid w:val="000D4CAB"/>
    <w:rsid w:val="000F4C98"/>
    <w:rsid w:val="000F55ED"/>
    <w:rsid w:val="00100292"/>
    <w:rsid w:val="00114A28"/>
    <w:rsid w:val="00125627"/>
    <w:rsid w:val="00144968"/>
    <w:rsid w:val="00154796"/>
    <w:rsid w:val="00156B74"/>
    <w:rsid w:val="00157C3E"/>
    <w:rsid w:val="00166F5E"/>
    <w:rsid w:val="0017297C"/>
    <w:rsid w:val="001744D6"/>
    <w:rsid w:val="00175568"/>
    <w:rsid w:val="00176C3D"/>
    <w:rsid w:val="00177671"/>
    <w:rsid w:val="00186BB9"/>
    <w:rsid w:val="0019416F"/>
    <w:rsid w:val="001B076F"/>
    <w:rsid w:val="001C32E1"/>
    <w:rsid w:val="001C4216"/>
    <w:rsid w:val="001E296F"/>
    <w:rsid w:val="001E5A10"/>
    <w:rsid w:val="00204008"/>
    <w:rsid w:val="002100F2"/>
    <w:rsid w:val="0022375E"/>
    <w:rsid w:val="002330E7"/>
    <w:rsid w:val="0023614E"/>
    <w:rsid w:val="002474B9"/>
    <w:rsid w:val="00252661"/>
    <w:rsid w:val="00256003"/>
    <w:rsid w:val="00265ADA"/>
    <w:rsid w:val="00270597"/>
    <w:rsid w:val="002A388B"/>
    <w:rsid w:val="002C2365"/>
    <w:rsid w:val="002D0ADB"/>
    <w:rsid w:val="002D1DD5"/>
    <w:rsid w:val="002D41DB"/>
    <w:rsid w:val="002D7690"/>
    <w:rsid w:val="002E64DC"/>
    <w:rsid w:val="003023AD"/>
    <w:rsid w:val="00315548"/>
    <w:rsid w:val="0031638A"/>
    <w:rsid w:val="0032790B"/>
    <w:rsid w:val="0034274D"/>
    <w:rsid w:val="00345D09"/>
    <w:rsid w:val="00346AD1"/>
    <w:rsid w:val="00360EA4"/>
    <w:rsid w:val="003728AC"/>
    <w:rsid w:val="00376973"/>
    <w:rsid w:val="003A065A"/>
    <w:rsid w:val="003A72F3"/>
    <w:rsid w:val="003B6708"/>
    <w:rsid w:val="003C0EF4"/>
    <w:rsid w:val="003C4265"/>
    <w:rsid w:val="003E27C4"/>
    <w:rsid w:val="003E635E"/>
    <w:rsid w:val="003F1D23"/>
    <w:rsid w:val="003F241B"/>
    <w:rsid w:val="003F27BB"/>
    <w:rsid w:val="003F335E"/>
    <w:rsid w:val="0040205A"/>
    <w:rsid w:val="00402E3F"/>
    <w:rsid w:val="00404F2B"/>
    <w:rsid w:val="00405FDC"/>
    <w:rsid w:val="00414A81"/>
    <w:rsid w:val="00436DE6"/>
    <w:rsid w:val="0044207D"/>
    <w:rsid w:val="00475ACE"/>
    <w:rsid w:val="004866CB"/>
    <w:rsid w:val="0049129E"/>
    <w:rsid w:val="00495B05"/>
    <w:rsid w:val="004B435B"/>
    <w:rsid w:val="004C75F7"/>
    <w:rsid w:val="004D5272"/>
    <w:rsid w:val="00501C98"/>
    <w:rsid w:val="00503432"/>
    <w:rsid w:val="0052223F"/>
    <w:rsid w:val="005236AC"/>
    <w:rsid w:val="0054380E"/>
    <w:rsid w:val="00547E88"/>
    <w:rsid w:val="00552217"/>
    <w:rsid w:val="005535AA"/>
    <w:rsid w:val="0056542F"/>
    <w:rsid w:val="00587CA8"/>
    <w:rsid w:val="00591342"/>
    <w:rsid w:val="00594031"/>
    <w:rsid w:val="005961B5"/>
    <w:rsid w:val="005A75F2"/>
    <w:rsid w:val="005B3EDB"/>
    <w:rsid w:val="005D3DD5"/>
    <w:rsid w:val="00626ABE"/>
    <w:rsid w:val="00642662"/>
    <w:rsid w:val="0065359D"/>
    <w:rsid w:val="00656B3D"/>
    <w:rsid w:val="006615BB"/>
    <w:rsid w:val="00662E9C"/>
    <w:rsid w:val="0067055A"/>
    <w:rsid w:val="00672DCE"/>
    <w:rsid w:val="00674A58"/>
    <w:rsid w:val="00681812"/>
    <w:rsid w:val="0068241F"/>
    <w:rsid w:val="006960D2"/>
    <w:rsid w:val="00696C73"/>
    <w:rsid w:val="006A15D6"/>
    <w:rsid w:val="006B0898"/>
    <w:rsid w:val="006B1DF4"/>
    <w:rsid w:val="006C777D"/>
    <w:rsid w:val="006E6850"/>
    <w:rsid w:val="00701045"/>
    <w:rsid w:val="00724262"/>
    <w:rsid w:val="007315B9"/>
    <w:rsid w:val="00732D7E"/>
    <w:rsid w:val="00740BA3"/>
    <w:rsid w:val="007477CF"/>
    <w:rsid w:val="007521B0"/>
    <w:rsid w:val="00777880"/>
    <w:rsid w:val="00784DB6"/>
    <w:rsid w:val="007A788E"/>
    <w:rsid w:val="007B327B"/>
    <w:rsid w:val="007C40F3"/>
    <w:rsid w:val="007D47B2"/>
    <w:rsid w:val="007E1AF0"/>
    <w:rsid w:val="007F00D3"/>
    <w:rsid w:val="00840E62"/>
    <w:rsid w:val="00845E9E"/>
    <w:rsid w:val="008477F2"/>
    <w:rsid w:val="00865E5A"/>
    <w:rsid w:val="00881A4D"/>
    <w:rsid w:val="00882A6E"/>
    <w:rsid w:val="0089580A"/>
    <w:rsid w:val="008C4168"/>
    <w:rsid w:val="008E3900"/>
    <w:rsid w:val="008F6573"/>
    <w:rsid w:val="0091001B"/>
    <w:rsid w:val="009129DB"/>
    <w:rsid w:val="00917CCB"/>
    <w:rsid w:val="0092285D"/>
    <w:rsid w:val="00926338"/>
    <w:rsid w:val="00964B51"/>
    <w:rsid w:val="00967F9A"/>
    <w:rsid w:val="00974B1A"/>
    <w:rsid w:val="00981006"/>
    <w:rsid w:val="009820A0"/>
    <w:rsid w:val="00984A8C"/>
    <w:rsid w:val="009900C7"/>
    <w:rsid w:val="009A0B8F"/>
    <w:rsid w:val="009B1319"/>
    <w:rsid w:val="009C23CA"/>
    <w:rsid w:val="009D5C96"/>
    <w:rsid w:val="009E4394"/>
    <w:rsid w:val="009F5641"/>
    <w:rsid w:val="00A02F1F"/>
    <w:rsid w:val="00A0657A"/>
    <w:rsid w:val="00A10372"/>
    <w:rsid w:val="00A33BF7"/>
    <w:rsid w:val="00A35772"/>
    <w:rsid w:val="00A36244"/>
    <w:rsid w:val="00A4730F"/>
    <w:rsid w:val="00A5278B"/>
    <w:rsid w:val="00A60EFF"/>
    <w:rsid w:val="00AA667B"/>
    <w:rsid w:val="00AC1932"/>
    <w:rsid w:val="00AD0265"/>
    <w:rsid w:val="00B03484"/>
    <w:rsid w:val="00B1021F"/>
    <w:rsid w:val="00B14461"/>
    <w:rsid w:val="00B16363"/>
    <w:rsid w:val="00B27E39"/>
    <w:rsid w:val="00B31263"/>
    <w:rsid w:val="00B510FA"/>
    <w:rsid w:val="00B55F05"/>
    <w:rsid w:val="00B6222F"/>
    <w:rsid w:val="00B83F04"/>
    <w:rsid w:val="00B846E1"/>
    <w:rsid w:val="00B851A2"/>
    <w:rsid w:val="00B9074A"/>
    <w:rsid w:val="00BB4DE8"/>
    <w:rsid w:val="00BD15E3"/>
    <w:rsid w:val="00C07E98"/>
    <w:rsid w:val="00C108B7"/>
    <w:rsid w:val="00C2688E"/>
    <w:rsid w:val="00C43560"/>
    <w:rsid w:val="00C459C0"/>
    <w:rsid w:val="00C52B4F"/>
    <w:rsid w:val="00C5396A"/>
    <w:rsid w:val="00C62860"/>
    <w:rsid w:val="00C67B74"/>
    <w:rsid w:val="00C86521"/>
    <w:rsid w:val="00C920E9"/>
    <w:rsid w:val="00CE36A9"/>
    <w:rsid w:val="00CE7617"/>
    <w:rsid w:val="00CF0B24"/>
    <w:rsid w:val="00CF6E55"/>
    <w:rsid w:val="00CF7C83"/>
    <w:rsid w:val="00D109DA"/>
    <w:rsid w:val="00D56CA5"/>
    <w:rsid w:val="00D67EBE"/>
    <w:rsid w:val="00D94AC2"/>
    <w:rsid w:val="00D96DF8"/>
    <w:rsid w:val="00DA2A10"/>
    <w:rsid w:val="00DB2336"/>
    <w:rsid w:val="00DB65CE"/>
    <w:rsid w:val="00DD26C7"/>
    <w:rsid w:val="00DF29CA"/>
    <w:rsid w:val="00DF3F60"/>
    <w:rsid w:val="00E157C9"/>
    <w:rsid w:val="00E3311C"/>
    <w:rsid w:val="00E33777"/>
    <w:rsid w:val="00E36FC2"/>
    <w:rsid w:val="00E45A58"/>
    <w:rsid w:val="00E47624"/>
    <w:rsid w:val="00E673CA"/>
    <w:rsid w:val="00E95BD9"/>
    <w:rsid w:val="00EA5C9C"/>
    <w:rsid w:val="00EC735C"/>
    <w:rsid w:val="00ED30E0"/>
    <w:rsid w:val="00ED3FA3"/>
    <w:rsid w:val="00ED5D5A"/>
    <w:rsid w:val="00ED6112"/>
    <w:rsid w:val="00ED70DA"/>
    <w:rsid w:val="00EF2241"/>
    <w:rsid w:val="00EF7441"/>
    <w:rsid w:val="00F16E63"/>
    <w:rsid w:val="00F211D3"/>
    <w:rsid w:val="00F253C2"/>
    <w:rsid w:val="00F44F13"/>
    <w:rsid w:val="00F47FE9"/>
    <w:rsid w:val="00F739CC"/>
    <w:rsid w:val="00F766C7"/>
    <w:rsid w:val="00FA417E"/>
    <w:rsid w:val="00FB16EC"/>
    <w:rsid w:val="00FB5517"/>
    <w:rsid w:val="00FC1F41"/>
    <w:rsid w:val="00FC2EFA"/>
    <w:rsid w:val="00FE11B5"/>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3024"/>
  <w15:chartTrackingRefBased/>
  <w15:docId w15:val="{88884668-0559-41D1-8867-0FA8209C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character" w:styleId="UnresolvedMention">
    <w:name w:val="Unresolved Mention"/>
    <w:basedOn w:val="DefaultParagraphFont"/>
    <w:uiPriority w:val="99"/>
    <w:semiHidden/>
    <w:unhideWhenUsed/>
    <w:rsid w:val="00ED6112"/>
    <w:rPr>
      <w:color w:val="605E5C"/>
      <w:shd w:val="clear" w:color="auto" w:fill="E1DFDD"/>
    </w:rPr>
  </w:style>
  <w:style w:type="character" w:styleId="PlaceholderText">
    <w:name w:val="Placeholder Text"/>
    <w:basedOn w:val="DefaultParagraphFont"/>
    <w:uiPriority w:val="99"/>
    <w:semiHidden/>
    <w:rsid w:val="00144968"/>
    <w:rPr>
      <w:color w:val="666666"/>
    </w:rPr>
  </w:style>
  <w:style w:type="character" w:styleId="Strong">
    <w:name w:val="Strong"/>
    <w:basedOn w:val="DefaultParagraphFont"/>
    <w:uiPriority w:val="22"/>
    <w:qFormat/>
    <w:rsid w:val="00A02F1F"/>
    <w:rPr>
      <w:b/>
      <w:bCs/>
    </w:rPr>
  </w:style>
  <w:style w:type="paragraph" w:styleId="TOCHeading">
    <w:name w:val="TOC Heading"/>
    <w:basedOn w:val="Heading1"/>
    <w:next w:val="Normal"/>
    <w:uiPriority w:val="39"/>
    <w:unhideWhenUsed/>
    <w:qFormat/>
    <w:rsid w:val="001E5A10"/>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8160">
      <w:bodyDiv w:val="1"/>
      <w:marLeft w:val="0"/>
      <w:marRight w:val="0"/>
      <w:marTop w:val="0"/>
      <w:marBottom w:val="0"/>
      <w:divBdr>
        <w:top w:val="none" w:sz="0" w:space="0" w:color="auto"/>
        <w:left w:val="none" w:sz="0" w:space="0" w:color="auto"/>
        <w:bottom w:val="none" w:sz="0" w:space="0" w:color="auto"/>
        <w:right w:val="none" w:sz="0" w:space="0" w:color="auto"/>
      </w:divBdr>
    </w:div>
    <w:div w:id="162400417">
      <w:bodyDiv w:val="1"/>
      <w:marLeft w:val="0"/>
      <w:marRight w:val="0"/>
      <w:marTop w:val="0"/>
      <w:marBottom w:val="0"/>
      <w:divBdr>
        <w:top w:val="none" w:sz="0" w:space="0" w:color="auto"/>
        <w:left w:val="none" w:sz="0" w:space="0" w:color="auto"/>
        <w:bottom w:val="none" w:sz="0" w:space="0" w:color="auto"/>
        <w:right w:val="none" w:sz="0" w:space="0" w:color="auto"/>
      </w:divBdr>
    </w:div>
    <w:div w:id="268851258">
      <w:bodyDiv w:val="1"/>
      <w:marLeft w:val="0"/>
      <w:marRight w:val="0"/>
      <w:marTop w:val="0"/>
      <w:marBottom w:val="0"/>
      <w:divBdr>
        <w:top w:val="none" w:sz="0" w:space="0" w:color="auto"/>
        <w:left w:val="none" w:sz="0" w:space="0" w:color="auto"/>
        <w:bottom w:val="none" w:sz="0" w:space="0" w:color="auto"/>
        <w:right w:val="none" w:sz="0" w:space="0" w:color="auto"/>
      </w:divBdr>
      <w:divsChild>
        <w:div w:id="1301231794">
          <w:marLeft w:val="0"/>
          <w:marRight w:val="0"/>
          <w:marTop w:val="0"/>
          <w:marBottom w:val="0"/>
          <w:divBdr>
            <w:top w:val="none" w:sz="0" w:space="0" w:color="auto"/>
            <w:left w:val="none" w:sz="0" w:space="0" w:color="auto"/>
            <w:bottom w:val="none" w:sz="0" w:space="0" w:color="auto"/>
            <w:right w:val="none" w:sz="0" w:space="0" w:color="auto"/>
          </w:divBdr>
          <w:divsChild>
            <w:div w:id="895121904">
              <w:marLeft w:val="0"/>
              <w:marRight w:val="0"/>
              <w:marTop w:val="0"/>
              <w:marBottom w:val="0"/>
              <w:divBdr>
                <w:top w:val="none" w:sz="0" w:space="0" w:color="auto"/>
                <w:left w:val="none" w:sz="0" w:space="0" w:color="auto"/>
                <w:bottom w:val="none" w:sz="0" w:space="0" w:color="auto"/>
                <w:right w:val="none" w:sz="0" w:space="0" w:color="auto"/>
              </w:divBdr>
            </w:div>
            <w:div w:id="121729106">
              <w:marLeft w:val="0"/>
              <w:marRight w:val="0"/>
              <w:marTop w:val="0"/>
              <w:marBottom w:val="0"/>
              <w:divBdr>
                <w:top w:val="none" w:sz="0" w:space="0" w:color="auto"/>
                <w:left w:val="none" w:sz="0" w:space="0" w:color="auto"/>
                <w:bottom w:val="none" w:sz="0" w:space="0" w:color="auto"/>
                <w:right w:val="none" w:sz="0" w:space="0" w:color="auto"/>
              </w:divBdr>
            </w:div>
            <w:div w:id="520169502">
              <w:marLeft w:val="0"/>
              <w:marRight w:val="0"/>
              <w:marTop w:val="0"/>
              <w:marBottom w:val="0"/>
              <w:divBdr>
                <w:top w:val="none" w:sz="0" w:space="0" w:color="auto"/>
                <w:left w:val="none" w:sz="0" w:space="0" w:color="auto"/>
                <w:bottom w:val="none" w:sz="0" w:space="0" w:color="auto"/>
                <w:right w:val="none" w:sz="0" w:space="0" w:color="auto"/>
              </w:divBdr>
            </w:div>
            <w:div w:id="307243654">
              <w:marLeft w:val="0"/>
              <w:marRight w:val="0"/>
              <w:marTop w:val="0"/>
              <w:marBottom w:val="0"/>
              <w:divBdr>
                <w:top w:val="none" w:sz="0" w:space="0" w:color="auto"/>
                <w:left w:val="none" w:sz="0" w:space="0" w:color="auto"/>
                <w:bottom w:val="none" w:sz="0" w:space="0" w:color="auto"/>
                <w:right w:val="none" w:sz="0" w:space="0" w:color="auto"/>
              </w:divBdr>
            </w:div>
            <w:div w:id="1598295325">
              <w:marLeft w:val="0"/>
              <w:marRight w:val="0"/>
              <w:marTop w:val="0"/>
              <w:marBottom w:val="0"/>
              <w:divBdr>
                <w:top w:val="none" w:sz="0" w:space="0" w:color="auto"/>
                <w:left w:val="none" w:sz="0" w:space="0" w:color="auto"/>
                <w:bottom w:val="none" w:sz="0" w:space="0" w:color="auto"/>
                <w:right w:val="none" w:sz="0" w:space="0" w:color="auto"/>
              </w:divBdr>
            </w:div>
            <w:div w:id="401875849">
              <w:marLeft w:val="0"/>
              <w:marRight w:val="0"/>
              <w:marTop w:val="0"/>
              <w:marBottom w:val="0"/>
              <w:divBdr>
                <w:top w:val="none" w:sz="0" w:space="0" w:color="auto"/>
                <w:left w:val="none" w:sz="0" w:space="0" w:color="auto"/>
                <w:bottom w:val="none" w:sz="0" w:space="0" w:color="auto"/>
                <w:right w:val="none" w:sz="0" w:space="0" w:color="auto"/>
              </w:divBdr>
            </w:div>
            <w:div w:id="1279992620">
              <w:marLeft w:val="0"/>
              <w:marRight w:val="0"/>
              <w:marTop w:val="0"/>
              <w:marBottom w:val="0"/>
              <w:divBdr>
                <w:top w:val="none" w:sz="0" w:space="0" w:color="auto"/>
                <w:left w:val="none" w:sz="0" w:space="0" w:color="auto"/>
                <w:bottom w:val="none" w:sz="0" w:space="0" w:color="auto"/>
                <w:right w:val="none" w:sz="0" w:space="0" w:color="auto"/>
              </w:divBdr>
            </w:div>
            <w:div w:id="1779370318">
              <w:marLeft w:val="0"/>
              <w:marRight w:val="0"/>
              <w:marTop w:val="0"/>
              <w:marBottom w:val="0"/>
              <w:divBdr>
                <w:top w:val="none" w:sz="0" w:space="0" w:color="auto"/>
                <w:left w:val="none" w:sz="0" w:space="0" w:color="auto"/>
                <w:bottom w:val="none" w:sz="0" w:space="0" w:color="auto"/>
                <w:right w:val="none" w:sz="0" w:space="0" w:color="auto"/>
              </w:divBdr>
            </w:div>
            <w:div w:id="2014381035">
              <w:marLeft w:val="0"/>
              <w:marRight w:val="0"/>
              <w:marTop w:val="0"/>
              <w:marBottom w:val="0"/>
              <w:divBdr>
                <w:top w:val="none" w:sz="0" w:space="0" w:color="auto"/>
                <w:left w:val="none" w:sz="0" w:space="0" w:color="auto"/>
                <w:bottom w:val="none" w:sz="0" w:space="0" w:color="auto"/>
                <w:right w:val="none" w:sz="0" w:space="0" w:color="auto"/>
              </w:divBdr>
            </w:div>
            <w:div w:id="1411000508">
              <w:marLeft w:val="0"/>
              <w:marRight w:val="0"/>
              <w:marTop w:val="0"/>
              <w:marBottom w:val="0"/>
              <w:divBdr>
                <w:top w:val="none" w:sz="0" w:space="0" w:color="auto"/>
                <w:left w:val="none" w:sz="0" w:space="0" w:color="auto"/>
                <w:bottom w:val="none" w:sz="0" w:space="0" w:color="auto"/>
                <w:right w:val="none" w:sz="0" w:space="0" w:color="auto"/>
              </w:divBdr>
            </w:div>
            <w:div w:id="1308626287">
              <w:marLeft w:val="0"/>
              <w:marRight w:val="0"/>
              <w:marTop w:val="0"/>
              <w:marBottom w:val="0"/>
              <w:divBdr>
                <w:top w:val="none" w:sz="0" w:space="0" w:color="auto"/>
                <w:left w:val="none" w:sz="0" w:space="0" w:color="auto"/>
                <w:bottom w:val="none" w:sz="0" w:space="0" w:color="auto"/>
                <w:right w:val="none" w:sz="0" w:space="0" w:color="auto"/>
              </w:divBdr>
            </w:div>
            <w:div w:id="2020886408">
              <w:marLeft w:val="0"/>
              <w:marRight w:val="0"/>
              <w:marTop w:val="0"/>
              <w:marBottom w:val="0"/>
              <w:divBdr>
                <w:top w:val="none" w:sz="0" w:space="0" w:color="auto"/>
                <w:left w:val="none" w:sz="0" w:space="0" w:color="auto"/>
                <w:bottom w:val="none" w:sz="0" w:space="0" w:color="auto"/>
                <w:right w:val="none" w:sz="0" w:space="0" w:color="auto"/>
              </w:divBdr>
            </w:div>
            <w:div w:id="1275093629">
              <w:marLeft w:val="0"/>
              <w:marRight w:val="0"/>
              <w:marTop w:val="0"/>
              <w:marBottom w:val="0"/>
              <w:divBdr>
                <w:top w:val="none" w:sz="0" w:space="0" w:color="auto"/>
                <w:left w:val="none" w:sz="0" w:space="0" w:color="auto"/>
                <w:bottom w:val="none" w:sz="0" w:space="0" w:color="auto"/>
                <w:right w:val="none" w:sz="0" w:space="0" w:color="auto"/>
              </w:divBdr>
            </w:div>
            <w:div w:id="1774781514">
              <w:marLeft w:val="0"/>
              <w:marRight w:val="0"/>
              <w:marTop w:val="0"/>
              <w:marBottom w:val="0"/>
              <w:divBdr>
                <w:top w:val="none" w:sz="0" w:space="0" w:color="auto"/>
                <w:left w:val="none" w:sz="0" w:space="0" w:color="auto"/>
                <w:bottom w:val="none" w:sz="0" w:space="0" w:color="auto"/>
                <w:right w:val="none" w:sz="0" w:space="0" w:color="auto"/>
              </w:divBdr>
            </w:div>
            <w:div w:id="581329630">
              <w:marLeft w:val="0"/>
              <w:marRight w:val="0"/>
              <w:marTop w:val="0"/>
              <w:marBottom w:val="0"/>
              <w:divBdr>
                <w:top w:val="none" w:sz="0" w:space="0" w:color="auto"/>
                <w:left w:val="none" w:sz="0" w:space="0" w:color="auto"/>
                <w:bottom w:val="none" w:sz="0" w:space="0" w:color="auto"/>
                <w:right w:val="none" w:sz="0" w:space="0" w:color="auto"/>
              </w:divBdr>
            </w:div>
            <w:div w:id="259148652">
              <w:marLeft w:val="0"/>
              <w:marRight w:val="0"/>
              <w:marTop w:val="0"/>
              <w:marBottom w:val="0"/>
              <w:divBdr>
                <w:top w:val="none" w:sz="0" w:space="0" w:color="auto"/>
                <w:left w:val="none" w:sz="0" w:space="0" w:color="auto"/>
                <w:bottom w:val="none" w:sz="0" w:space="0" w:color="auto"/>
                <w:right w:val="none" w:sz="0" w:space="0" w:color="auto"/>
              </w:divBdr>
            </w:div>
            <w:div w:id="123087525">
              <w:marLeft w:val="0"/>
              <w:marRight w:val="0"/>
              <w:marTop w:val="0"/>
              <w:marBottom w:val="0"/>
              <w:divBdr>
                <w:top w:val="none" w:sz="0" w:space="0" w:color="auto"/>
                <w:left w:val="none" w:sz="0" w:space="0" w:color="auto"/>
                <w:bottom w:val="none" w:sz="0" w:space="0" w:color="auto"/>
                <w:right w:val="none" w:sz="0" w:space="0" w:color="auto"/>
              </w:divBdr>
            </w:div>
            <w:div w:id="311101571">
              <w:marLeft w:val="0"/>
              <w:marRight w:val="0"/>
              <w:marTop w:val="0"/>
              <w:marBottom w:val="0"/>
              <w:divBdr>
                <w:top w:val="none" w:sz="0" w:space="0" w:color="auto"/>
                <w:left w:val="none" w:sz="0" w:space="0" w:color="auto"/>
                <w:bottom w:val="none" w:sz="0" w:space="0" w:color="auto"/>
                <w:right w:val="none" w:sz="0" w:space="0" w:color="auto"/>
              </w:divBdr>
            </w:div>
            <w:div w:id="34432198">
              <w:marLeft w:val="0"/>
              <w:marRight w:val="0"/>
              <w:marTop w:val="0"/>
              <w:marBottom w:val="0"/>
              <w:divBdr>
                <w:top w:val="none" w:sz="0" w:space="0" w:color="auto"/>
                <w:left w:val="none" w:sz="0" w:space="0" w:color="auto"/>
                <w:bottom w:val="none" w:sz="0" w:space="0" w:color="auto"/>
                <w:right w:val="none" w:sz="0" w:space="0" w:color="auto"/>
              </w:divBdr>
            </w:div>
            <w:div w:id="450513326">
              <w:marLeft w:val="0"/>
              <w:marRight w:val="0"/>
              <w:marTop w:val="0"/>
              <w:marBottom w:val="0"/>
              <w:divBdr>
                <w:top w:val="none" w:sz="0" w:space="0" w:color="auto"/>
                <w:left w:val="none" w:sz="0" w:space="0" w:color="auto"/>
                <w:bottom w:val="none" w:sz="0" w:space="0" w:color="auto"/>
                <w:right w:val="none" w:sz="0" w:space="0" w:color="auto"/>
              </w:divBdr>
            </w:div>
            <w:div w:id="619460748">
              <w:marLeft w:val="0"/>
              <w:marRight w:val="0"/>
              <w:marTop w:val="0"/>
              <w:marBottom w:val="0"/>
              <w:divBdr>
                <w:top w:val="none" w:sz="0" w:space="0" w:color="auto"/>
                <w:left w:val="none" w:sz="0" w:space="0" w:color="auto"/>
                <w:bottom w:val="none" w:sz="0" w:space="0" w:color="auto"/>
                <w:right w:val="none" w:sz="0" w:space="0" w:color="auto"/>
              </w:divBdr>
            </w:div>
            <w:div w:id="2099905314">
              <w:marLeft w:val="0"/>
              <w:marRight w:val="0"/>
              <w:marTop w:val="0"/>
              <w:marBottom w:val="0"/>
              <w:divBdr>
                <w:top w:val="none" w:sz="0" w:space="0" w:color="auto"/>
                <w:left w:val="none" w:sz="0" w:space="0" w:color="auto"/>
                <w:bottom w:val="none" w:sz="0" w:space="0" w:color="auto"/>
                <w:right w:val="none" w:sz="0" w:space="0" w:color="auto"/>
              </w:divBdr>
            </w:div>
            <w:div w:id="1019505298">
              <w:marLeft w:val="0"/>
              <w:marRight w:val="0"/>
              <w:marTop w:val="0"/>
              <w:marBottom w:val="0"/>
              <w:divBdr>
                <w:top w:val="none" w:sz="0" w:space="0" w:color="auto"/>
                <w:left w:val="none" w:sz="0" w:space="0" w:color="auto"/>
                <w:bottom w:val="none" w:sz="0" w:space="0" w:color="auto"/>
                <w:right w:val="none" w:sz="0" w:space="0" w:color="auto"/>
              </w:divBdr>
            </w:div>
            <w:div w:id="2437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9909">
      <w:bodyDiv w:val="1"/>
      <w:marLeft w:val="0"/>
      <w:marRight w:val="0"/>
      <w:marTop w:val="0"/>
      <w:marBottom w:val="0"/>
      <w:divBdr>
        <w:top w:val="none" w:sz="0" w:space="0" w:color="auto"/>
        <w:left w:val="none" w:sz="0" w:space="0" w:color="auto"/>
        <w:bottom w:val="none" w:sz="0" w:space="0" w:color="auto"/>
        <w:right w:val="none" w:sz="0" w:space="0" w:color="auto"/>
      </w:divBdr>
    </w:div>
    <w:div w:id="457842864">
      <w:bodyDiv w:val="1"/>
      <w:marLeft w:val="0"/>
      <w:marRight w:val="0"/>
      <w:marTop w:val="0"/>
      <w:marBottom w:val="0"/>
      <w:divBdr>
        <w:top w:val="none" w:sz="0" w:space="0" w:color="auto"/>
        <w:left w:val="none" w:sz="0" w:space="0" w:color="auto"/>
        <w:bottom w:val="none" w:sz="0" w:space="0" w:color="auto"/>
        <w:right w:val="none" w:sz="0" w:space="0" w:color="auto"/>
      </w:divBdr>
    </w:div>
    <w:div w:id="649214614">
      <w:bodyDiv w:val="1"/>
      <w:marLeft w:val="0"/>
      <w:marRight w:val="0"/>
      <w:marTop w:val="0"/>
      <w:marBottom w:val="0"/>
      <w:divBdr>
        <w:top w:val="none" w:sz="0" w:space="0" w:color="auto"/>
        <w:left w:val="none" w:sz="0" w:space="0" w:color="auto"/>
        <w:bottom w:val="none" w:sz="0" w:space="0" w:color="auto"/>
        <w:right w:val="none" w:sz="0" w:space="0" w:color="auto"/>
      </w:divBdr>
      <w:divsChild>
        <w:div w:id="2134976112">
          <w:marLeft w:val="0"/>
          <w:marRight w:val="0"/>
          <w:marTop w:val="0"/>
          <w:marBottom w:val="0"/>
          <w:divBdr>
            <w:top w:val="none" w:sz="0" w:space="0" w:color="auto"/>
            <w:left w:val="none" w:sz="0" w:space="0" w:color="auto"/>
            <w:bottom w:val="none" w:sz="0" w:space="0" w:color="auto"/>
            <w:right w:val="none" w:sz="0" w:space="0" w:color="auto"/>
          </w:divBdr>
          <w:divsChild>
            <w:div w:id="906494524">
              <w:marLeft w:val="0"/>
              <w:marRight w:val="0"/>
              <w:marTop w:val="0"/>
              <w:marBottom w:val="0"/>
              <w:divBdr>
                <w:top w:val="none" w:sz="0" w:space="0" w:color="auto"/>
                <w:left w:val="none" w:sz="0" w:space="0" w:color="auto"/>
                <w:bottom w:val="none" w:sz="0" w:space="0" w:color="auto"/>
                <w:right w:val="none" w:sz="0" w:space="0" w:color="auto"/>
              </w:divBdr>
            </w:div>
            <w:div w:id="1179464374">
              <w:marLeft w:val="0"/>
              <w:marRight w:val="0"/>
              <w:marTop w:val="0"/>
              <w:marBottom w:val="0"/>
              <w:divBdr>
                <w:top w:val="none" w:sz="0" w:space="0" w:color="auto"/>
                <w:left w:val="none" w:sz="0" w:space="0" w:color="auto"/>
                <w:bottom w:val="none" w:sz="0" w:space="0" w:color="auto"/>
                <w:right w:val="none" w:sz="0" w:space="0" w:color="auto"/>
              </w:divBdr>
            </w:div>
            <w:div w:id="206912">
              <w:marLeft w:val="0"/>
              <w:marRight w:val="0"/>
              <w:marTop w:val="0"/>
              <w:marBottom w:val="0"/>
              <w:divBdr>
                <w:top w:val="none" w:sz="0" w:space="0" w:color="auto"/>
                <w:left w:val="none" w:sz="0" w:space="0" w:color="auto"/>
                <w:bottom w:val="none" w:sz="0" w:space="0" w:color="auto"/>
                <w:right w:val="none" w:sz="0" w:space="0" w:color="auto"/>
              </w:divBdr>
            </w:div>
            <w:div w:id="901406156">
              <w:marLeft w:val="0"/>
              <w:marRight w:val="0"/>
              <w:marTop w:val="0"/>
              <w:marBottom w:val="0"/>
              <w:divBdr>
                <w:top w:val="none" w:sz="0" w:space="0" w:color="auto"/>
                <w:left w:val="none" w:sz="0" w:space="0" w:color="auto"/>
                <w:bottom w:val="none" w:sz="0" w:space="0" w:color="auto"/>
                <w:right w:val="none" w:sz="0" w:space="0" w:color="auto"/>
              </w:divBdr>
            </w:div>
            <w:div w:id="1995065773">
              <w:marLeft w:val="0"/>
              <w:marRight w:val="0"/>
              <w:marTop w:val="0"/>
              <w:marBottom w:val="0"/>
              <w:divBdr>
                <w:top w:val="none" w:sz="0" w:space="0" w:color="auto"/>
                <w:left w:val="none" w:sz="0" w:space="0" w:color="auto"/>
                <w:bottom w:val="none" w:sz="0" w:space="0" w:color="auto"/>
                <w:right w:val="none" w:sz="0" w:space="0" w:color="auto"/>
              </w:divBdr>
            </w:div>
            <w:div w:id="382826670">
              <w:marLeft w:val="0"/>
              <w:marRight w:val="0"/>
              <w:marTop w:val="0"/>
              <w:marBottom w:val="0"/>
              <w:divBdr>
                <w:top w:val="none" w:sz="0" w:space="0" w:color="auto"/>
                <w:left w:val="none" w:sz="0" w:space="0" w:color="auto"/>
                <w:bottom w:val="none" w:sz="0" w:space="0" w:color="auto"/>
                <w:right w:val="none" w:sz="0" w:space="0" w:color="auto"/>
              </w:divBdr>
            </w:div>
            <w:div w:id="1142887095">
              <w:marLeft w:val="0"/>
              <w:marRight w:val="0"/>
              <w:marTop w:val="0"/>
              <w:marBottom w:val="0"/>
              <w:divBdr>
                <w:top w:val="none" w:sz="0" w:space="0" w:color="auto"/>
                <w:left w:val="none" w:sz="0" w:space="0" w:color="auto"/>
                <w:bottom w:val="none" w:sz="0" w:space="0" w:color="auto"/>
                <w:right w:val="none" w:sz="0" w:space="0" w:color="auto"/>
              </w:divBdr>
            </w:div>
            <w:div w:id="352535463">
              <w:marLeft w:val="0"/>
              <w:marRight w:val="0"/>
              <w:marTop w:val="0"/>
              <w:marBottom w:val="0"/>
              <w:divBdr>
                <w:top w:val="none" w:sz="0" w:space="0" w:color="auto"/>
                <w:left w:val="none" w:sz="0" w:space="0" w:color="auto"/>
                <w:bottom w:val="none" w:sz="0" w:space="0" w:color="auto"/>
                <w:right w:val="none" w:sz="0" w:space="0" w:color="auto"/>
              </w:divBdr>
            </w:div>
            <w:div w:id="1995141954">
              <w:marLeft w:val="0"/>
              <w:marRight w:val="0"/>
              <w:marTop w:val="0"/>
              <w:marBottom w:val="0"/>
              <w:divBdr>
                <w:top w:val="none" w:sz="0" w:space="0" w:color="auto"/>
                <w:left w:val="none" w:sz="0" w:space="0" w:color="auto"/>
                <w:bottom w:val="none" w:sz="0" w:space="0" w:color="auto"/>
                <w:right w:val="none" w:sz="0" w:space="0" w:color="auto"/>
              </w:divBdr>
            </w:div>
            <w:div w:id="1280801813">
              <w:marLeft w:val="0"/>
              <w:marRight w:val="0"/>
              <w:marTop w:val="0"/>
              <w:marBottom w:val="0"/>
              <w:divBdr>
                <w:top w:val="none" w:sz="0" w:space="0" w:color="auto"/>
                <w:left w:val="none" w:sz="0" w:space="0" w:color="auto"/>
                <w:bottom w:val="none" w:sz="0" w:space="0" w:color="auto"/>
                <w:right w:val="none" w:sz="0" w:space="0" w:color="auto"/>
              </w:divBdr>
            </w:div>
            <w:div w:id="1435134305">
              <w:marLeft w:val="0"/>
              <w:marRight w:val="0"/>
              <w:marTop w:val="0"/>
              <w:marBottom w:val="0"/>
              <w:divBdr>
                <w:top w:val="none" w:sz="0" w:space="0" w:color="auto"/>
                <w:left w:val="none" w:sz="0" w:space="0" w:color="auto"/>
                <w:bottom w:val="none" w:sz="0" w:space="0" w:color="auto"/>
                <w:right w:val="none" w:sz="0" w:space="0" w:color="auto"/>
              </w:divBdr>
            </w:div>
            <w:div w:id="1125199312">
              <w:marLeft w:val="0"/>
              <w:marRight w:val="0"/>
              <w:marTop w:val="0"/>
              <w:marBottom w:val="0"/>
              <w:divBdr>
                <w:top w:val="none" w:sz="0" w:space="0" w:color="auto"/>
                <w:left w:val="none" w:sz="0" w:space="0" w:color="auto"/>
                <w:bottom w:val="none" w:sz="0" w:space="0" w:color="auto"/>
                <w:right w:val="none" w:sz="0" w:space="0" w:color="auto"/>
              </w:divBdr>
            </w:div>
            <w:div w:id="599528822">
              <w:marLeft w:val="0"/>
              <w:marRight w:val="0"/>
              <w:marTop w:val="0"/>
              <w:marBottom w:val="0"/>
              <w:divBdr>
                <w:top w:val="none" w:sz="0" w:space="0" w:color="auto"/>
                <w:left w:val="none" w:sz="0" w:space="0" w:color="auto"/>
                <w:bottom w:val="none" w:sz="0" w:space="0" w:color="auto"/>
                <w:right w:val="none" w:sz="0" w:space="0" w:color="auto"/>
              </w:divBdr>
            </w:div>
            <w:div w:id="1486773284">
              <w:marLeft w:val="0"/>
              <w:marRight w:val="0"/>
              <w:marTop w:val="0"/>
              <w:marBottom w:val="0"/>
              <w:divBdr>
                <w:top w:val="none" w:sz="0" w:space="0" w:color="auto"/>
                <w:left w:val="none" w:sz="0" w:space="0" w:color="auto"/>
                <w:bottom w:val="none" w:sz="0" w:space="0" w:color="auto"/>
                <w:right w:val="none" w:sz="0" w:space="0" w:color="auto"/>
              </w:divBdr>
            </w:div>
            <w:div w:id="1994289030">
              <w:marLeft w:val="0"/>
              <w:marRight w:val="0"/>
              <w:marTop w:val="0"/>
              <w:marBottom w:val="0"/>
              <w:divBdr>
                <w:top w:val="none" w:sz="0" w:space="0" w:color="auto"/>
                <w:left w:val="none" w:sz="0" w:space="0" w:color="auto"/>
                <w:bottom w:val="none" w:sz="0" w:space="0" w:color="auto"/>
                <w:right w:val="none" w:sz="0" w:space="0" w:color="auto"/>
              </w:divBdr>
            </w:div>
            <w:div w:id="36273299">
              <w:marLeft w:val="0"/>
              <w:marRight w:val="0"/>
              <w:marTop w:val="0"/>
              <w:marBottom w:val="0"/>
              <w:divBdr>
                <w:top w:val="none" w:sz="0" w:space="0" w:color="auto"/>
                <w:left w:val="none" w:sz="0" w:space="0" w:color="auto"/>
                <w:bottom w:val="none" w:sz="0" w:space="0" w:color="auto"/>
                <w:right w:val="none" w:sz="0" w:space="0" w:color="auto"/>
              </w:divBdr>
            </w:div>
            <w:div w:id="1094782835">
              <w:marLeft w:val="0"/>
              <w:marRight w:val="0"/>
              <w:marTop w:val="0"/>
              <w:marBottom w:val="0"/>
              <w:divBdr>
                <w:top w:val="none" w:sz="0" w:space="0" w:color="auto"/>
                <w:left w:val="none" w:sz="0" w:space="0" w:color="auto"/>
                <w:bottom w:val="none" w:sz="0" w:space="0" w:color="auto"/>
                <w:right w:val="none" w:sz="0" w:space="0" w:color="auto"/>
              </w:divBdr>
            </w:div>
            <w:div w:id="886260877">
              <w:marLeft w:val="0"/>
              <w:marRight w:val="0"/>
              <w:marTop w:val="0"/>
              <w:marBottom w:val="0"/>
              <w:divBdr>
                <w:top w:val="none" w:sz="0" w:space="0" w:color="auto"/>
                <w:left w:val="none" w:sz="0" w:space="0" w:color="auto"/>
                <w:bottom w:val="none" w:sz="0" w:space="0" w:color="auto"/>
                <w:right w:val="none" w:sz="0" w:space="0" w:color="auto"/>
              </w:divBdr>
            </w:div>
            <w:div w:id="1830095098">
              <w:marLeft w:val="0"/>
              <w:marRight w:val="0"/>
              <w:marTop w:val="0"/>
              <w:marBottom w:val="0"/>
              <w:divBdr>
                <w:top w:val="none" w:sz="0" w:space="0" w:color="auto"/>
                <w:left w:val="none" w:sz="0" w:space="0" w:color="auto"/>
                <w:bottom w:val="none" w:sz="0" w:space="0" w:color="auto"/>
                <w:right w:val="none" w:sz="0" w:space="0" w:color="auto"/>
              </w:divBdr>
            </w:div>
            <w:div w:id="1882546334">
              <w:marLeft w:val="0"/>
              <w:marRight w:val="0"/>
              <w:marTop w:val="0"/>
              <w:marBottom w:val="0"/>
              <w:divBdr>
                <w:top w:val="none" w:sz="0" w:space="0" w:color="auto"/>
                <w:left w:val="none" w:sz="0" w:space="0" w:color="auto"/>
                <w:bottom w:val="none" w:sz="0" w:space="0" w:color="auto"/>
                <w:right w:val="none" w:sz="0" w:space="0" w:color="auto"/>
              </w:divBdr>
            </w:div>
            <w:div w:id="576667967">
              <w:marLeft w:val="0"/>
              <w:marRight w:val="0"/>
              <w:marTop w:val="0"/>
              <w:marBottom w:val="0"/>
              <w:divBdr>
                <w:top w:val="none" w:sz="0" w:space="0" w:color="auto"/>
                <w:left w:val="none" w:sz="0" w:space="0" w:color="auto"/>
                <w:bottom w:val="none" w:sz="0" w:space="0" w:color="auto"/>
                <w:right w:val="none" w:sz="0" w:space="0" w:color="auto"/>
              </w:divBdr>
            </w:div>
            <w:div w:id="722828600">
              <w:marLeft w:val="0"/>
              <w:marRight w:val="0"/>
              <w:marTop w:val="0"/>
              <w:marBottom w:val="0"/>
              <w:divBdr>
                <w:top w:val="none" w:sz="0" w:space="0" w:color="auto"/>
                <w:left w:val="none" w:sz="0" w:space="0" w:color="auto"/>
                <w:bottom w:val="none" w:sz="0" w:space="0" w:color="auto"/>
                <w:right w:val="none" w:sz="0" w:space="0" w:color="auto"/>
              </w:divBdr>
            </w:div>
            <w:div w:id="223300447">
              <w:marLeft w:val="0"/>
              <w:marRight w:val="0"/>
              <w:marTop w:val="0"/>
              <w:marBottom w:val="0"/>
              <w:divBdr>
                <w:top w:val="none" w:sz="0" w:space="0" w:color="auto"/>
                <w:left w:val="none" w:sz="0" w:space="0" w:color="auto"/>
                <w:bottom w:val="none" w:sz="0" w:space="0" w:color="auto"/>
                <w:right w:val="none" w:sz="0" w:space="0" w:color="auto"/>
              </w:divBdr>
            </w:div>
            <w:div w:id="693725395">
              <w:marLeft w:val="0"/>
              <w:marRight w:val="0"/>
              <w:marTop w:val="0"/>
              <w:marBottom w:val="0"/>
              <w:divBdr>
                <w:top w:val="none" w:sz="0" w:space="0" w:color="auto"/>
                <w:left w:val="none" w:sz="0" w:space="0" w:color="auto"/>
                <w:bottom w:val="none" w:sz="0" w:space="0" w:color="auto"/>
                <w:right w:val="none" w:sz="0" w:space="0" w:color="auto"/>
              </w:divBdr>
            </w:div>
            <w:div w:id="412550044">
              <w:marLeft w:val="0"/>
              <w:marRight w:val="0"/>
              <w:marTop w:val="0"/>
              <w:marBottom w:val="0"/>
              <w:divBdr>
                <w:top w:val="none" w:sz="0" w:space="0" w:color="auto"/>
                <w:left w:val="none" w:sz="0" w:space="0" w:color="auto"/>
                <w:bottom w:val="none" w:sz="0" w:space="0" w:color="auto"/>
                <w:right w:val="none" w:sz="0" w:space="0" w:color="auto"/>
              </w:divBdr>
            </w:div>
            <w:div w:id="1930504484">
              <w:marLeft w:val="0"/>
              <w:marRight w:val="0"/>
              <w:marTop w:val="0"/>
              <w:marBottom w:val="0"/>
              <w:divBdr>
                <w:top w:val="none" w:sz="0" w:space="0" w:color="auto"/>
                <w:left w:val="none" w:sz="0" w:space="0" w:color="auto"/>
                <w:bottom w:val="none" w:sz="0" w:space="0" w:color="auto"/>
                <w:right w:val="none" w:sz="0" w:space="0" w:color="auto"/>
              </w:divBdr>
            </w:div>
            <w:div w:id="1730952474">
              <w:marLeft w:val="0"/>
              <w:marRight w:val="0"/>
              <w:marTop w:val="0"/>
              <w:marBottom w:val="0"/>
              <w:divBdr>
                <w:top w:val="none" w:sz="0" w:space="0" w:color="auto"/>
                <w:left w:val="none" w:sz="0" w:space="0" w:color="auto"/>
                <w:bottom w:val="none" w:sz="0" w:space="0" w:color="auto"/>
                <w:right w:val="none" w:sz="0" w:space="0" w:color="auto"/>
              </w:divBdr>
            </w:div>
            <w:div w:id="547885097">
              <w:marLeft w:val="0"/>
              <w:marRight w:val="0"/>
              <w:marTop w:val="0"/>
              <w:marBottom w:val="0"/>
              <w:divBdr>
                <w:top w:val="none" w:sz="0" w:space="0" w:color="auto"/>
                <w:left w:val="none" w:sz="0" w:space="0" w:color="auto"/>
                <w:bottom w:val="none" w:sz="0" w:space="0" w:color="auto"/>
                <w:right w:val="none" w:sz="0" w:space="0" w:color="auto"/>
              </w:divBdr>
            </w:div>
            <w:div w:id="98306446">
              <w:marLeft w:val="0"/>
              <w:marRight w:val="0"/>
              <w:marTop w:val="0"/>
              <w:marBottom w:val="0"/>
              <w:divBdr>
                <w:top w:val="none" w:sz="0" w:space="0" w:color="auto"/>
                <w:left w:val="none" w:sz="0" w:space="0" w:color="auto"/>
                <w:bottom w:val="none" w:sz="0" w:space="0" w:color="auto"/>
                <w:right w:val="none" w:sz="0" w:space="0" w:color="auto"/>
              </w:divBdr>
            </w:div>
            <w:div w:id="144977135">
              <w:marLeft w:val="0"/>
              <w:marRight w:val="0"/>
              <w:marTop w:val="0"/>
              <w:marBottom w:val="0"/>
              <w:divBdr>
                <w:top w:val="none" w:sz="0" w:space="0" w:color="auto"/>
                <w:left w:val="none" w:sz="0" w:space="0" w:color="auto"/>
                <w:bottom w:val="none" w:sz="0" w:space="0" w:color="auto"/>
                <w:right w:val="none" w:sz="0" w:space="0" w:color="auto"/>
              </w:divBdr>
            </w:div>
            <w:div w:id="1666861208">
              <w:marLeft w:val="0"/>
              <w:marRight w:val="0"/>
              <w:marTop w:val="0"/>
              <w:marBottom w:val="0"/>
              <w:divBdr>
                <w:top w:val="none" w:sz="0" w:space="0" w:color="auto"/>
                <w:left w:val="none" w:sz="0" w:space="0" w:color="auto"/>
                <w:bottom w:val="none" w:sz="0" w:space="0" w:color="auto"/>
                <w:right w:val="none" w:sz="0" w:space="0" w:color="auto"/>
              </w:divBdr>
            </w:div>
            <w:div w:id="148401291">
              <w:marLeft w:val="0"/>
              <w:marRight w:val="0"/>
              <w:marTop w:val="0"/>
              <w:marBottom w:val="0"/>
              <w:divBdr>
                <w:top w:val="none" w:sz="0" w:space="0" w:color="auto"/>
                <w:left w:val="none" w:sz="0" w:space="0" w:color="auto"/>
                <w:bottom w:val="none" w:sz="0" w:space="0" w:color="auto"/>
                <w:right w:val="none" w:sz="0" w:space="0" w:color="auto"/>
              </w:divBdr>
            </w:div>
            <w:div w:id="798231960">
              <w:marLeft w:val="0"/>
              <w:marRight w:val="0"/>
              <w:marTop w:val="0"/>
              <w:marBottom w:val="0"/>
              <w:divBdr>
                <w:top w:val="none" w:sz="0" w:space="0" w:color="auto"/>
                <w:left w:val="none" w:sz="0" w:space="0" w:color="auto"/>
                <w:bottom w:val="none" w:sz="0" w:space="0" w:color="auto"/>
                <w:right w:val="none" w:sz="0" w:space="0" w:color="auto"/>
              </w:divBdr>
            </w:div>
            <w:div w:id="390886366">
              <w:marLeft w:val="0"/>
              <w:marRight w:val="0"/>
              <w:marTop w:val="0"/>
              <w:marBottom w:val="0"/>
              <w:divBdr>
                <w:top w:val="none" w:sz="0" w:space="0" w:color="auto"/>
                <w:left w:val="none" w:sz="0" w:space="0" w:color="auto"/>
                <w:bottom w:val="none" w:sz="0" w:space="0" w:color="auto"/>
                <w:right w:val="none" w:sz="0" w:space="0" w:color="auto"/>
              </w:divBdr>
            </w:div>
            <w:div w:id="1064985827">
              <w:marLeft w:val="0"/>
              <w:marRight w:val="0"/>
              <w:marTop w:val="0"/>
              <w:marBottom w:val="0"/>
              <w:divBdr>
                <w:top w:val="none" w:sz="0" w:space="0" w:color="auto"/>
                <w:left w:val="none" w:sz="0" w:space="0" w:color="auto"/>
                <w:bottom w:val="none" w:sz="0" w:space="0" w:color="auto"/>
                <w:right w:val="none" w:sz="0" w:space="0" w:color="auto"/>
              </w:divBdr>
            </w:div>
            <w:div w:id="1858932856">
              <w:marLeft w:val="0"/>
              <w:marRight w:val="0"/>
              <w:marTop w:val="0"/>
              <w:marBottom w:val="0"/>
              <w:divBdr>
                <w:top w:val="none" w:sz="0" w:space="0" w:color="auto"/>
                <w:left w:val="none" w:sz="0" w:space="0" w:color="auto"/>
                <w:bottom w:val="none" w:sz="0" w:space="0" w:color="auto"/>
                <w:right w:val="none" w:sz="0" w:space="0" w:color="auto"/>
              </w:divBdr>
            </w:div>
            <w:div w:id="1607695290">
              <w:marLeft w:val="0"/>
              <w:marRight w:val="0"/>
              <w:marTop w:val="0"/>
              <w:marBottom w:val="0"/>
              <w:divBdr>
                <w:top w:val="none" w:sz="0" w:space="0" w:color="auto"/>
                <w:left w:val="none" w:sz="0" w:space="0" w:color="auto"/>
                <w:bottom w:val="none" w:sz="0" w:space="0" w:color="auto"/>
                <w:right w:val="none" w:sz="0" w:space="0" w:color="auto"/>
              </w:divBdr>
            </w:div>
            <w:div w:id="772433653">
              <w:marLeft w:val="0"/>
              <w:marRight w:val="0"/>
              <w:marTop w:val="0"/>
              <w:marBottom w:val="0"/>
              <w:divBdr>
                <w:top w:val="none" w:sz="0" w:space="0" w:color="auto"/>
                <w:left w:val="none" w:sz="0" w:space="0" w:color="auto"/>
                <w:bottom w:val="none" w:sz="0" w:space="0" w:color="auto"/>
                <w:right w:val="none" w:sz="0" w:space="0" w:color="auto"/>
              </w:divBdr>
            </w:div>
            <w:div w:id="1618172935">
              <w:marLeft w:val="0"/>
              <w:marRight w:val="0"/>
              <w:marTop w:val="0"/>
              <w:marBottom w:val="0"/>
              <w:divBdr>
                <w:top w:val="none" w:sz="0" w:space="0" w:color="auto"/>
                <w:left w:val="none" w:sz="0" w:space="0" w:color="auto"/>
                <w:bottom w:val="none" w:sz="0" w:space="0" w:color="auto"/>
                <w:right w:val="none" w:sz="0" w:space="0" w:color="auto"/>
              </w:divBdr>
            </w:div>
            <w:div w:id="482351159">
              <w:marLeft w:val="0"/>
              <w:marRight w:val="0"/>
              <w:marTop w:val="0"/>
              <w:marBottom w:val="0"/>
              <w:divBdr>
                <w:top w:val="none" w:sz="0" w:space="0" w:color="auto"/>
                <w:left w:val="none" w:sz="0" w:space="0" w:color="auto"/>
                <w:bottom w:val="none" w:sz="0" w:space="0" w:color="auto"/>
                <w:right w:val="none" w:sz="0" w:space="0" w:color="auto"/>
              </w:divBdr>
            </w:div>
            <w:div w:id="119300078">
              <w:marLeft w:val="0"/>
              <w:marRight w:val="0"/>
              <w:marTop w:val="0"/>
              <w:marBottom w:val="0"/>
              <w:divBdr>
                <w:top w:val="none" w:sz="0" w:space="0" w:color="auto"/>
                <w:left w:val="none" w:sz="0" w:space="0" w:color="auto"/>
                <w:bottom w:val="none" w:sz="0" w:space="0" w:color="auto"/>
                <w:right w:val="none" w:sz="0" w:space="0" w:color="auto"/>
              </w:divBdr>
            </w:div>
            <w:div w:id="1486311604">
              <w:marLeft w:val="0"/>
              <w:marRight w:val="0"/>
              <w:marTop w:val="0"/>
              <w:marBottom w:val="0"/>
              <w:divBdr>
                <w:top w:val="none" w:sz="0" w:space="0" w:color="auto"/>
                <w:left w:val="none" w:sz="0" w:space="0" w:color="auto"/>
                <w:bottom w:val="none" w:sz="0" w:space="0" w:color="auto"/>
                <w:right w:val="none" w:sz="0" w:space="0" w:color="auto"/>
              </w:divBdr>
            </w:div>
            <w:div w:id="608509052">
              <w:marLeft w:val="0"/>
              <w:marRight w:val="0"/>
              <w:marTop w:val="0"/>
              <w:marBottom w:val="0"/>
              <w:divBdr>
                <w:top w:val="none" w:sz="0" w:space="0" w:color="auto"/>
                <w:left w:val="none" w:sz="0" w:space="0" w:color="auto"/>
                <w:bottom w:val="none" w:sz="0" w:space="0" w:color="auto"/>
                <w:right w:val="none" w:sz="0" w:space="0" w:color="auto"/>
              </w:divBdr>
            </w:div>
            <w:div w:id="1657951265">
              <w:marLeft w:val="0"/>
              <w:marRight w:val="0"/>
              <w:marTop w:val="0"/>
              <w:marBottom w:val="0"/>
              <w:divBdr>
                <w:top w:val="none" w:sz="0" w:space="0" w:color="auto"/>
                <w:left w:val="none" w:sz="0" w:space="0" w:color="auto"/>
                <w:bottom w:val="none" w:sz="0" w:space="0" w:color="auto"/>
                <w:right w:val="none" w:sz="0" w:space="0" w:color="auto"/>
              </w:divBdr>
            </w:div>
            <w:div w:id="160238952">
              <w:marLeft w:val="0"/>
              <w:marRight w:val="0"/>
              <w:marTop w:val="0"/>
              <w:marBottom w:val="0"/>
              <w:divBdr>
                <w:top w:val="none" w:sz="0" w:space="0" w:color="auto"/>
                <w:left w:val="none" w:sz="0" w:space="0" w:color="auto"/>
                <w:bottom w:val="none" w:sz="0" w:space="0" w:color="auto"/>
                <w:right w:val="none" w:sz="0" w:space="0" w:color="auto"/>
              </w:divBdr>
            </w:div>
            <w:div w:id="1727291904">
              <w:marLeft w:val="0"/>
              <w:marRight w:val="0"/>
              <w:marTop w:val="0"/>
              <w:marBottom w:val="0"/>
              <w:divBdr>
                <w:top w:val="none" w:sz="0" w:space="0" w:color="auto"/>
                <w:left w:val="none" w:sz="0" w:space="0" w:color="auto"/>
                <w:bottom w:val="none" w:sz="0" w:space="0" w:color="auto"/>
                <w:right w:val="none" w:sz="0" w:space="0" w:color="auto"/>
              </w:divBdr>
            </w:div>
            <w:div w:id="1361660858">
              <w:marLeft w:val="0"/>
              <w:marRight w:val="0"/>
              <w:marTop w:val="0"/>
              <w:marBottom w:val="0"/>
              <w:divBdr>
                <w:top w:val="none" w:sz="0" w:space="0" w:color="auto"/>
                <w:left w:val="none" w:sz="0" w:space="0" w:color="auto"/>
                <w:bottom w:val="none" w:sz="0" w:space="0" w:color="auto"/>
                <w:right w:val="none" w:sz="0" w:space="0" w:color="auto"/>
              </w:divBdr>
            </w:div>
            <w:div w:id="1346789898">
              <w:marLeft w:val="0"/>
              <w:marRight w:val="0"/>
              <w:marTop w:val="0"/>
              <w:marBottom w:val="0"/>
              <w:divBdr>
                <w:top w:val="none" w:sz="0" w:space="0" w:color="auto"/>
                <w:left w:val="none" w:sz="0" w:space="0" w:color="auto"/>
                <w:bottom w:val="none" w:sz="0" w:space="0" w:color="auto"/>
                <w:right w:val="none" w:sz="0" w:space="0" w:color="auto"/>
              </w:divBdr>
            </w:div>
            <w:div w:id="1110007547">
              <w:marLeft w:val="0"/>
              <w:marRight w:val="0"/>
              <w:marTop w:val="0"/>
              <w:marBottom w:val="0"/>
              <w:divBdr>
                <w:top w:val="none" w:sz="0" w:space="0" w:color="auto"/>
                <w:left w:val="none" w:sz="0" w:space="0" w:color="auto"/>
                <w:bottom w:val="none" w:sz="0" w:space="0" w:color="auto"/>
                <w:right w:val="none" w:sz="0" w:space="0" w:color="auto"/>
              </w:divBdr>
            </w:div>
            <w:div w:id="1830512500">
              <w:marLeft w:val="0"/>
              <w:marRight w:val="0"/>
              <w:marTop w:val="0"/>
              <w:marBottom w:val="0"/>
              <w:divBdr>
                <w:top w:val="none" w:sz="0" w:space="0" w:color="auto"/>
                <w:left w:val="none" w:sz="0" w:space="0" w:color="auto"/>
                <w:bottom w:val="none" w:sz="0" w:space="0" w:color="auto"/>
                <w:right w:val="none" w:sz="0" w:space="0" w:color="auto"/>
              </w:divBdr>
            </w:div>
            <w:div w:id="1646544906">
              <w:marLeft w:val="0"/>
              <w:marRight w:val="0"/>
              <w:marTop w:val="0"/>
              <w:marBottom w:val="0"/>
              <w:divBdr>
                <w:top w:val="none" w:sz="0" w:space="0" w:color="auto"/>
                <w:left w:val="none" w:sz="0" w:space="0" w:color="auto"/>
                <w:bottom w:val="none" w:sz="0" w:space="0" w:color="auto"/>
                <w:right w:val="none" w:sz="0" w:space="0" w:color="auto"/>
              </w:divBdr>
            </w:div>
            <w:div w:id="870414271">
              <w:marLeft w:val="0"/>
              <w:marRight w:val="0"/>
              <w:marTop w:val="0"/>
              <w:marBottom w:val="0"/>
              <w:divBdr>
                <w:top w:val="none" w:sz="0" w:space="0" w:color="auto"/>
                <w:left w:val="none" w:sz="0" w:space="0" w:color="auto"/>
                <w:bottom w:val="none" w:sz="0" w:space="0" w:color="auto"/>
                <w:right w:val="none" w:sz="0" w:space="0" w:color="auto"/>
              </w:divBdr>
            </w:div>
            <w:div w:id="1994218255">
              <w:marLeft w:val="0"/>
              <w:marRight w:val="0"/>
              <w:marTop w:val="0"/>
              <w:marBottom w:val="0"/>
              <w:divBdr>
                <w:top w:val="none" w:sz="0" w:space="0" w:color="auto"/>
                <w:left w:val="none" w:sz="0" w:space="0" w:color="auto"/>
                <w:bottom w:val="none" w:sz="0" w:space="0" w:color="auto"/>
                <w:right w:val="none" w:sz="0" w:space="0" w:color="auto"/>
              </w:divBdr>
            </w:div>
            <w:div w:id="2141876913">
              <w:marLeft w:val="0"/>
              <w:marRight w:val="0"/>
              <w:marTop w:val="0"/>
              <w:marBottom w:val="0"/>
              <w:divBdr>
                <w:top w:val="none" w:sz="0" w:space="0" w:color="auto"/>
                <w:left w:val="none" w:sz="0" w:space="0" w:color="auto"/>
                <w:bottom w:val="none" w:sz="0" w:space="0" w:color="auto"/>
                <w:right w:val="none" w:sz="0" w:space="0" w:color="auto"/>
              </w:divBdr>
            </w:div>
            <w:div w:id="619185160">
              <w:marLeft w:val="0"/>
              <w:marRight w:val="0"/>
              <w:marTop w:val="0"/>
              <w:marBottom w:val="0"/>
              <w:divBdr>
                <w:top w:val="none" w:sz="0" w:space="0" w:color="auto"/>
                <w:left w:val="none" w:sz="0" w:space="0" w:color="auto"/>
                <w:bottom w:val="none" w:sz="0" w:space="0" w:color="auto"/>
                <w:right w:val="none" w:sz="0" w:space="0" w:color="auto"/>
              </w:divBdr>
            </w:div>
            <w:div w:id="1042484240">
              <w:marLeft w:val="0"/>
              <w:marRight w:val="0"/>
              <w:marTop w:val="0"/>
              <w:marBottom w:val="0"/>
              <w:divBdr>
                <w:top w:val="none" w:sz="0" w:space="0" w:color="auto"/>
                <w:left w:val="none" w:sz="0" w:space="0" w:color="auto"/>
                <w:bottom w:val="none" w:sz="0" w:space="0" w:color="auto"/>
                <w:right w:val="none" w:sz="0" w:space="0" w:color="auto"/>
              </w:divBdr>
            </w:div>
            <w:div w:id="1087114581">
              <w:marLeft w:val="0"/>
              <w:marRight w:val="0"/>
              <w:marTop w:val="0"/>
              <w:marBottom w:val="0"/>
              <w:divBdr>
                <w:top w:val="none" w:sz="0" w:space="0" w:color="auto"/>
                <w:left w:val="none" w:sz="0" w:space="0" w:color="auto"/>
                <w:bottom w:val="none" w:sz="0" w:space="0" w:color="auto"/>
                <w:right w:val="none" w:sz="0" w:space="0" w:color="auto"/>
              </w:divBdr>
            </w:div>
            <w:div w:id="166134533">
              <w:marLeft w:val="0"/>
              <w:marRight w:val="0"/>
              <w:marTop w:val="0"/>
              <w:marBottom w:val="0"/>
              <w:divBdr>
                <w:top w:val="none" w:sz="0" w:space="0" w:color="auto"/>
                <w:left w:val="none" w:sz="0" w:space="0" w:color="auto"/>
                <w:bottom w:val="none" w:sz="0" w:space="0" w:color="auto"/>
                <w:right w:val="none" w:sz="0" w:space="0" w:color="auto"/>
              </w:divBdr>
            </w:div>
            <w:div w:id="1637636753">
              <w:marLeft w:val="0"/>
              <w:marRight w:val="0"/>
              <w:marTop w:val="0"/>
              <w:marBottom w:val="0"/>
              <w:divBdr>
                <w:top w:val="none" w:sz="0" w:space="0" w:color="auto"/>
                <w:left w:val="none" w:sz="0" w:space="0" w:color="auto"/>
                <w:bottom w:val="none" w:sz="0" w:space="0" w:color="auto"/>
                <w:right w:val="none" w:sz="0" w:space="0" w:color="auto"/>
              </w:divBdr>
            </w:div>
            <w:div w:id="488521331">
              <w:marLeft w:val="0"/>
              <w:marRight w:val="0"/>
              <w:marTop w:val="0"/>
              <w:marBottom w:val="0"/>
              <w:divBdr>
                <w:top w:val="none" w:sz="0" w:space="0" w:color="auto"/>
                <w:left w:val="none" w:sz="0" w:space="0" w:color="auto"/>
                <w:bottom w:val="none" w:sz="0" w:space="0" w:color="auto"/>
                <w:right w:val="none" w:sz="0" w:space="0" w:color="auto"/>
              </w:divBdr>
            </w:div>
            <w:div w:id="1605769215">
              <w:marLeft w:val="0"/>
              <w:marRight w:val="0"/>
              <w:marTop w:val="0"/>
              <w:marBottom w:val="0"/>
              <w:divBdr>
                <w:top w:val="none" w:sz="0" w:space="0" w:color="auto"/>
                <w:left w:val="none" w:sz="0" w:space="0" w:color="auto"/>
                <w:bottom w:val="none" w:sz="0" w:space="0" w:color="auto"/>
                <w:right w:val="none" w:sz="0" w:space="0" w:color="auto"/>
              </w:divBdr>
            </w:div>
            <w:div w:id="425732602">
              <w:marLeft w:val="0"/>
              <w:marRight w:val="0"/>
              <w:marTop w:val="0"/>
              <w:marBottom w:val="0"/>
              <w:divBdr>
                <w:top w:val="none" w:sz="0" w:space="0" w:color="auto"/>
                <w:left w:val="none" w:sz="0" w:space="0" w:color="auto"/>
                <w:bottom w:val="none" w:sz="0" w:space="0" w:color="auto"/>
                <w:right w:val="none" w:sz="0" w:space="0" w:color="auto"/>
              </w:divBdr>
            </w:div>
            <w:div w:id="1766880929">
              <w:marLeft w:val="0"/>
              <w:marRight w:val="0"/>
              <w:marTop w:val="0"/>
              <w:marBottom w:val="0"/>
              <w:divBdr>
                <w:top w:val="none" w:sz="0" w:space="0" w:color="auto"/>
                <w:left w:val="none" w:sz="0" w:space="0" w:color="auto"/>
                <w:bottom w:val="none" w:sz="0" w:space="0" w:color="auto"/>
                <w:right w:val="none" w:sz="0" w:space="0" w:color="auto"/>
              </w:divBdr>
            </w:div>
            <w:div w:id="721245752">
              <w:marLeft w:val="0"/>
              <w:marRight w:val="0"/>
              <w:marTop w:val="0"/>
              <w:marBottom w:val="0"/>
              <w:divBdr>
                <w:top w:val="none" w:sz="0" w:space="0" w:color="auto"/>
                <w:left w:val="none" w:sz="0" w:space="0" w:color="auto"/>
                <w:bottom w:val="none" w:sz="0" w:space="0" w:color="auto"/>
                <w:right w:val="none" w:sz="0" w:space="0" w:color="auto"/>
              </w:divBdr>
            </w:div>
            <w:div w:id="1130131332">
              <w:marLeft w:val="0"/>
              <w:marRight w:val="0"/>
              <w:marTop w:val="0"/>
              <w:marBottom w:val="0"/>
              <w:divBdr>
                <w:top w:val="none" w:sz="0" w:space="0" w:color="auto"/>
                <w:left w:val="none" w:sz="0" w:space="0" w:color="auto"/>
                <w:bottom w:val="none" w:sz="0" w:space="0" w:color="auto"/>
                <w:right w:val="none" w:sz="0" w:space="0" w:color="auto"/>
              </w:divBdr>
            </w:div>
            <w:div w:id="939215309">
              <w:marLeft w:val="0"/>
              <w:marRight w:val="0"/>
              <w:marTop w:val="0"/>
              <w:marBottom w:val="0"/>
              <w:divBdr>
                <w:top w:val="none" w:sz="0" w:space="0" w:color="auto"/>
                <w:left w:val="none" w:sz="0" w:space="0" w:color="auto"/>
                <w:bottom w:val="none" w:sz="0" w:space="0" w:color="auto"/>
                <w:right w:val="none" w:sz="0" w:space="0" w:color="auto"/>
              </w:divBdr>
            </w:div>
            <w:div w:id="1722972223">
              <w:marLeft w:val="0"/>
              <w:marRight w:val="0"/>
              <w:marTop w:val="0"/>
              <w:marBottom w:val="0"/>
              <w:divBdr>
                <w:top w:val="none" w:sz="0" w:space="0" w:color="auto"/>
                <w:left w:val="none" w:sz="0" w:space="0" w:color="auto"/>
                <w:bottom w:val="none" w:sz="0" w:space="0" w:color="auto"/>
                <w:right w:val="none" w:sz="0" w:space="0" w:color="auto"/>
              </w:divBdr>
            </w:div>
            <w:div w:id="1100492403">
              <w:marLeft w:val="0"/>
              <w:marRight w:val="0"/>
              <w:marTop w:val="0"/>
              <w:marBottom w:val="0"/>
              <w:divBdr>
                <w:top w:val="none" w:sz="0" w:space="0" w:color="auto"/>
                <w:left w:val="none" w:sz="0" w:space="0" w:color="auto"/>
                <w:bottom w:val="none" w:sz="0" w:space="0" w:color="auto"/>
                <w:right w:val="none" w:sz="0" w:space="0" w:color="auto"/>
              </w:divBdr>
            </w:div>
            <w:div w:id="285234591">
              <w:marLeft w:val="0"/>
              <w:marRight w:val="0"/>
              <w:marTop w:val="0"/>
              <w:marBottom w:val="0"/>
              <w:divBdr>
                <w:top w:val="none" w:sz="0" w:space="0" w:color="auto"/>
                <w:left w:val="none" w:sz="0" w:space="0" w:color="auto"/>
                <w:bottom w:val="none" w:sz="0" w:space="0" w:color="auto"/>
                <w:right w:val="none" w:sz="0" w:space="0" w:color="auto"/>
              </w:divBdr>
            </w:div>
            <w:div w:id="1187330864">
              <w:marLeft w:val="0"/>
              <w:marRight w:val="0"/>
              <w:marTop w:val="0"/>
              <w:marBottom w:val="0"/>
              <w:divBdr>
                <w:top w:val="none" w:sz="0" w:space="0" w:color="auto"/>
                <w:left w:val="none" w:sz="0" w:space="0" w:color="auto"/>
                <w:bottom w:val="none" w:sz="0" w:space="0" w:color="auto"/>
                <w:right w:val="none" w:sz="0" w:space="0" w:color="auto"/>
              </w:divBdr>
            </w:div>
            <w:div w:id="1102142015">
              <w:marLeft w:val="0"/>
              <w:marRight w:val="0"/>
              <w:marTop w:val="0"/>
              <w:marBottom w:val="0"/>
              <w:divBdr>
                <w:top w:val="none" w:sz="0" w:space="0" w:color="auto"/>
                <w:left w:val="none" w:sz="0" w:space="0" w:color="auto"/>
                <w:bottom w:val="none" w:sz="0" w:space="0" w:color="auto"/>
                <w:right w:val="none" w:sz="0" w:space="0" w:color="auto"/>
              </w:divBdr>
            </w:div>
            <w:div w:id="1104957625">
              <w:marLeft w:val="0"/>
              <w:marRight w:val="0"/>
              <w:marTop w:val="0"/>
              <w:marBottom w:val="0"/>
              <w:divBdr>
                <w:top w:val="none" w:sz="0" w:space="0" w:color="auto"/>
                <w:left w:val="none" w:sz="0" w:space="0" w:color="auto"/>
                <w:bottom w:val="none" w:sz="0" w:space="0" w:color="auto"/>
                <w:right w:val="none" w:sz="0" w:space="0" w:color="auto"/>
              </w:divBdr>
            </w:div>
            <w:div w:id="2077819139">
              <w:marLeft w:val="0"/>
              <w:marRight w:val="0"/>
              <w:marTop w:val="0"/>
              <w:marBottom w:val="0"/>
              <w:divBdr>
                <w:top w:val="none" w:sz="0" w:space="0" w:color="auto"/>
                <w:left w:val="none" w:sz="0" w:space="0" w:color="auto"/>
                <w:bottom w:val="none" w:sz="0" w:space="0" w:color="auto"/>
                <w:right w:val="none" w:sz="0" w:space="0" w:color="auto"/>
              </w:divBdr>
            </w:div>
            <w:div w:id="1280575765">
              <w:marLeft w:val="0"/>
              <w:marRight w:val="0"/>
              <w:marTop w:val="0"/>
              <w:marBottom w:val="0"/>
              <w:divBdr>
                <w:top w:val="none" w:sz="0" w:space="0" w:color="auto"/>
                <w:left w:val="none" w:sz="0" w:space="0" w:color="auto"/>
                <w:bottom w:val="none" w:sz="0" w:space="0" w:color="auto"/>
                <w:right w:val="none" w:sz="0" w:space="0" w:color="auto"/>
              </w:divBdr>
            </w:div>
            <w:div w:id="1815633519">
              <w:marLeft w:val="0"/>
              <w:marRight w:val="0"/>
              <w:marTop w:val="0"/>
              <w:marBottom w:val="0"/>
              <w:divBdr>
                <w:top w:val="none" w:sz="0" w:space="0" w:color="auto"/>
                <w:left w:val="none" w:sz="0" w:space="0" w:color="auto"/>
                <w:bottom w:val="none" w:sz="0" w:space="0" w:color="auto"/>
                <w:right w:val="none" w:sz="0" w:space="0" w:color="auto"/>
              </w:divBdr>
            </w:div>
            <w:div w:id="1956056174">
              <w:marLeft w:val="0"/>
              <w:marRight w:val="0"/>
              <w:marTop w:val="0"/>
              <w:marBottom w:val="0"/>
              <w:divBdr>
                <w:top w:val="none" w:sz="0" w:space="0" w:color="auto"/>
                <w:left w:val="none" w:sz="0" w:space="0" w:color="auto"/>
                <w:bottom w:val="none" w:sz="0" w:space="0" w:color="auto"/>
                <w:right w:val="none" w:sz="0" w:space="0" w:color="auto"/>
              </w:divBdr>
            </w:div>
            <w:div w:id="1381512250">
              <w:marLeft w:val="0"/>
              <w:marRight w:val="0"/>
              <w:marTop w:val="0"/>
              <w:marBottom w:val="0"/>
              <w:divBdr>
                <w:top w:val="none" w:sz="0" w:space="0" w:color="auto"/>
                <w:left w:val="none" w:sz="0" w:space="0" w:color="auto"/>
                <w:bottom w:val="none" w:sz="0" w:space="0" w:color="auto"/>
                <w:right w:val="none" w:sz="0" w:space="0" w:color="auto"/>
              </w:divBdr>
            </w:div>
            <w:div w:id="940920448">
              <w:marLeft w:val="0"/>
              <w:marRight w:val="0"/>
              <w:marTop w:val="0"/>
              <w:marBottom w:val="0"/>
              <w:divBdr>
                <w:top w:val="none" w:sz="0" w:space="0" w:color="auto"/>
                <w:left w:val="none" w:sz="0" w:space="0" w:color="auto"/>
                <w:bottom w:val="none" w:sz="0" w:space="0" w:color="auto"/>
                <w:right w:val="none" w:sz="0" w:space="0" w:color="auto"/>
              </w:divBdr>
            </w:div>
            <w:div w:id="441151272">
              <w:marLeft w:val="0"/>
              <w:marRight w:val="0"/>
              <w:marTop w:val="0"/>
              <w:marBottom w:val="0"/>
              <w:divBdr>
                <w:top w:val="none" w:sz="0" w:space="0" w:color="auto"/>
                <w:left w:val="none" w:sz="0" w:space="0" w:color="auto"/>
                <w:bottom w:val="none" w:sz="0" w:space="0" w:color="auto"/>
                <w:right w:val="none" w:sz="0" w:space="0" w:color="auto"/>
              </w:divBdr>
            </w:div>
            <w:div w:id="1914466472">
              <w:marLeft w:val="0"/>
              <w:marRight w:val="0"/>
              <w:marTop w:val="0"/>
              <w:marBottom w:val="0"/>
              <w:divBdr>
                <w:top w:val="none" w:sz="0" w:space="0" w:color="auto"/>
                <w:left w:val="none" w:sz="0" w:space="0" w:color="auto"/>
                <w:bottom w:val="none" w:sz="0" w:space="0" w:color="auto"/>
                <w:right w:val="none" w:sz="0" w:space="0" w:color="auto"/>
              </w:divBdr>
            </w:div>
            <w:div w:id="186217453">
              <w:marLeft w:val="0"/>
              <w:marRight w:val="0"/>
              <w:marTop w:val="0"/>
              <w:marBottom w:val="0"/>
              <w:divBdr>
                <w:top w:val="none" w:sz="0" w:space="0" w:color="auto"/>
                <w:left w:val="none" w:sz="0" w:space="0" w:color="auto"/>
                <w:bottom w:val="none" w:sz="0" w:space="0" w:color="auto"/>
                <w:right w:val="none" w:sz="0" w:space="0" w:color="auto"/>
              </w:divBdr>
            </w:div>
            <w:div w:id="1721782969">
              <w:marLeft w:val="0"/>
              <w:marRight w:val="0"/>
              <w:marTop w:val="0"/>
              <w:marBottom w:val="0"/>
              <w:divBdr>
                <w:top w:val="none" w:sz="0" w:space="0" w:color="auto"/>
                <w:left w:val="none" w:sz="0" w:space="0" w:color="auto"/>
                <w:bottom w:val="none" w:sz="0" w:space="0" w:color="auto"/>
                <w:right w:val="none" w:sz="0" w:space="0" w:color="auto"/>
              </w:divBdr>
            </w:div>
            <w:div w:id="364326790">
              <w:marLeft w:val="0"/>
              <w:marRight w:val="0"/>
              <w:marTop w:val="0"/>
              <w:marBottom w:val="0"/>
              <w:divBdr>
                <w:top w:val="none" w:sz="0" w:space="0" w:color="auto"/>
                <w:left w:val="none" w:sz="0" w:space="0" w:color="auto"/>
                <w:bottom w:val="none" w:sz="0" w:space="0" w:color="auto"/>
                <w:right w:val="none" w:sz="0" w:space="0" w:color="auto"/>
              </w:divBdr>
            </w:div>
            <w:div w:id="910391499">
              <w:marLeft w:val="0"/>
              <w:marRight w:val="0"/>
              <w:marTop w:val="0"/>
              <w:marBottom w:val="0"/>
              <w:divBdr>
                <w:top w:val="none" w:sz="0" w:space="0" w:color="auto"/>
                <w:left w:val="none" w:sz="0" w:space="0" w:color="auto"/>
                <w:bottom w:val="none" w:sz="0" w:space="0" w:color="auto"/>
                <w:right w:val="none" w:sz="0" w:space="0" w:color="auto"/>
              </w:divBdr>
            </w:div>
            <w:div w:id="492381293">
              <w:marLeft w:val="0"/>
              <w:marRight w:val="0"/>
              <w:marTop w:val="0"/>
              <w:marBottom w:val="0"/>
              <w:divBdr>
                <w:top w:val="none" w:sz="0" w:space="0" w:color="auto"/>
                <w:left w:val="none" w:sz="0" w:space="0" w:color="auto"/>
                <w:bottom w:val="none" w:sz="0" w:space="0" w:color="auto"/>
                <w:right w:val="none" w:sz="0" w:space="0" w:color="auto"/>
              </w:divBdr>
            </w:div>
            <w:div w:id="201016935">
              <w:marLeft w:val="0"/>
              <w:marRight w:val="0"/>
              <w:marTop w:val="0"/>
              <w:marBottom w:val="0"/>
              <w:divBdr>
                <w:top w:val="none" w:sz="0" w:space="0" w:color="auto"/>
                <w:left w:val="none" w:sz="0" w:space="0" w:color="auto"/>
                <w:bottom w:val="none" w:sz="0" w:space="0" w:color="auto"/>
                <w:right w:val="none" w:sz="0" w:space="0" w:color="auto"/>
              </w:divBdr>
            </w:div>
            <w:div w:id="1932395172">
              <w:marLeft w:val="0"/>
              <w:marRight w:val="0"/>
              <w:marTop w:val="0"/>
              <w:marBottom w:val="0"/>
              <w:divBdr>
                <w:top w:val="none" w:sz="0" w:space="0" w:color="auto"/>
                <w:left w:val="none" w:sz="0" w:space="0" w:color="auto"/>
                <w:bottom w:val="none" w:sz="0" w:space="0" w:color="auto"/>
                <w:right w:val="none" w:sz="0" w:space="0" w:color="auto"/>
              </w:divBdr>
            </w:div>
            <w:div w:id="12993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596">
      <w:bodyDiv w:val="1"/>
      <w:marLeft w:val="0"/>
      <w:marRight w:val="0"/>
      <w:marTop w:val="0"/>
      <w:marBottom w:val="0"/>
      <w:divBdr>
        <w:top w:val="none" w:sz="0" w:space="0" w:color="auto"/>
        <w:left w:val="none" w:sz="0" w:space="0" w:color="auto"/>
        <w:bottom w:val="none" w:sz="0" w:space="0" w:color="auto"/>
        <w:right w:val="none" w:sz="0" w:space="0" w:color="auto"/>
      </w:divBdr>
      <w:divsChild>
        <w:div w:id="2035959951">
          <w:marLeft w:val="0"/>
          <w:marRight w:val="0"/>
          <w:marTop w:val="0"/>
          <w:marBottom w:val="0"/>
          <w:divBdr>
            <w:top w:val="none" w:sz="0" w:space="0" w:color="auto"/>
            <w:left w:val="none" w:sz="0" w:space="0" w:color="auto"/>
            <w:bottom w:val="none" w:sz="0" w:space="0" w:color="auto"/>
            <w:right w:val="none" w:sz="0" w:space="0" w:color="auto"/>
          </w:divBdr>
          <w:divsChild>
            <w:div w:id="848183583">
              <w:marLeft w:val="0"/>
              <w:marRight w:val="0"/>
              <w:marTop w:val="0"/>
              <w:marBottom w:val="0"/>
              <w:divBdr>
                <w:top w:val="none" w:sz="0" w:space="0" w:color="auto"/>
                <w:left w:val="none" w:sz="0" w:space="0" w:color="auto"/>
                <w:bottom w:val="none" w:sz="0" w:space="0" w:color="auto"/>
                <w:right w:val="none" w:sz="0" w:space="0" w:color="auto"/>
              </w:divBdr>
            </w:div>
            <w:div w:id="1280143904">
              <w:marLeft w:val="0"/>
              <w:marRight w:val="0"/>
              <w:marTop w:val="0"/>
              <w:marBottom w:val="0"/>
              <w:divBdr>
                <w:top w:val="none" w:sz="0" w:space="0" w:color="auto"/>
                <w:left w:val="none" w:sz="0" w:space="0" w:color="auto"/>
                <w:bottom w:val="none" w:sz="0" w:space="0" w:color="auto"/>
                <w:right w:val="none" w:sz="0" w:space="0" w:color="auto"/>
              </w:divBdr>
            </w:div>
            <w:div w:id="1748183759">
              <w:marLeft w:val="0"/>
              <w:marRight w:val="0"/>
              <w:marTop w:val="0"/>
              <w:marBottom w:val="0"/>
              <w:divBdr>
                <w:top w:val="none" w:sz="0" w:space="0" w:color="auto"/>
                <w:left w:val="none" w:sz="0" w:space="0" w:color="auto"/>
                <w:bottom w:val="none" w:sz="0" w:space="0" w:color="auto"/>
                <w:right w:val="none" w:sz="0" w:space="0" w:color="auto"/>
              </w:divBdr>
            </w:div>
            <w:div w:id="1219972270">
              <w:marLeft w:val="0"/>
              <w:marRight w:val="0"/>
              <w:marTop w:val="0"/>
              <w:marBottom w:val="0"/>
              <w:divBdr>
                <w:top w:val="none" w:sz="0" w:space="0" w:color="auto"/>
                <w:left w:val="none" w:sz="0" w:space="0" w:color="auto"/>
                <w:bottom w:val="none" w:sz="0" w:space="0" w:color="auto"/>
                <w:right w:val="none" w:sz="0" w:space="0" w:color="auto"/>
              </w:divBdr>
            </w:div>
            <w:div w:id="1572689838">
              <w:marLeft w:val="0"/>
              <w:marRight w:val="0"/>
              <w:marTop w:val="0"/>
              <w:marBottom w:val="0"/>
              <w:divBdr>
                <w:top w:val="none" w:sz="0" w:space="0" w:color="auto"/>
                <w:left w:val="none" w:sz="0" w:space="0" w:color="auto"/>
                <w:bottom w:val="none" w:sz="0" w:space="0" w:color="auto"/>
                <w:right w:val="none" w:sz="0" w:space="0" w:color="auto"/>
              </w:divBdr>
            </w:div>
            <w:div w:id="1513455491">
              <w:marLeft w:val="0"/>
              <w:marRight w:val="0"/>
              <w:marTop w:val="0"/>
              <w:marBottom w:val="0"/>
              <w:divBdr>
                <w:top w:val="none" w:sz="0" w:space="0" w:color="auto"/>
                <w:left w:val="none" w:sz="0" w:space="0" w:color="auto"/>
                <w:bottom w:val="none" w:sz="0" w:space="0" w:color="auto"/>
                <w:right w:val="none" w:sz="0" w:space="0" w:color="auto"/>
              </w:divBdr>
            </w:div>
            <w:div w:id="1724522096">
              <w:marLeft w:val="0"/>
              <w:marRight w:val="0"/>
              <w:marTop w:val="0"/>
              <w:marBottom w:val="0"/>
              <w:divBdr>
                <w:top w:val="none" w:sz="0" w:space="0" w:color="auto"/>
                <w:left w:val="none" w:sz="0" w:space="0" w:color="auto"/>
                <w:bottom w:val="none" w:sz="0" w:space="0" w:color="auto"/>
                <w:right w:val="none" w:sz="0" w:space="0" w:color="auto"/>
              </w:divBdr>
            </w:div>
            <w:div w:id="920025365">
              <w:marLeft w:val="0"/>
              <w:marRight w:val="0"/>
              <w:marTop w:val="0"/>
              <w:marBottom w:val="0"/>
              <w:divBdr>
                <w:top w:val="none" w:sz="0" w:space="0" w:color="auto"/>
                <w:left w:val="none" w:sz="0" w:space="0" w:color="auto"/>
                <w:bottom w:val="none" w:sz="0" w:space="0" w:color="auto"/>
                <w:right w:val="none" w:sz="0" w:space="0" w:color="auto"/>
              </w:divBdr>
            </w:div>
            <w:div w:id="1380981967">
              <w:marLeft w:val="0"/>
              <w:marRight w:val="0"/>
              <w:marTop w:val="0"/>
              <w:marBottom w:val="0"/>
              <w:divBdr>
                <w:top w:val="none" w:sz="0" w:space="0" w:color="auto"/>
                <w:left w:val="none" w:sz="0" w:space="0" w:color="auto"/>
                <w:bottom w:val="none" w:sz="0" w:space="0" w:color="auto"/>
                <w:right w:val="none" w:sz="0" w:space="0" w:color="auto"/>
              </w:divBdr>
            </w:div>
            <w:div w:id="829714698">
              <w:marLeft w:val="0"/>
              <w:marRight w:val="0"/>
              <w:marTop w:val="0"/>
              <w:marBottom w:val="0"/>
              <w:divBdr>
                <w:top w:val="none" w:sz="0" w:space="0" w:color="auto"/>
                <w:left w:val="none" w:sz="0" w:space="0" w:color="auto"/>
                <w:bottom w:val="none" w:sz="0" w:space="0" w:color="auto"/>
                <w:right w:val="none" w:sz="0" w:space="0" w:color="auto"/>
              </w:divBdr>
            </w:div>
            <w:div w:id="1192108732">
              <w:marLeft w:val="0"/>
              <w:marRight w:val="0"/>
              <w:marTop w:val="0"/>
              <w:marBottom w:val="0"/>
              <w:divBdr>
                <w:top w:val="none" w:sz="0" w:space="0" w:color="auto"/>
                <w:left w:val="none" w:sz="0" w:space="0" w:color="auto"/>
                <w:bottom w:val="none" w:sz="0" w:space="0" w:color="auto"/>
                <w:right w:val="none" w:sz="0" w:space="0" w:color="auto"/>
              </w:divBdr>
            </w:div>
            <w:div w:id="506670982">
              <w:marLeft w:val="0"/>
              <w:marRight w:val="0"/>
              <w:marTop w:val="0"/>
              <w:marBottom w:val="0"/>
              <w:divBdr>
                <w:top w:val="none" w:sz="0" w:space="0" w:color="auto"/>
                <w:left w:val="none" w:sz="0" w:space="0" w:color="auto"/>
                <w:bottom w:val="none" w:sz="0" w:space="0" w:color="auto"/>
                <w:right w:val="none" w:sz="0" w:space="0" w:color="auto"/>
              </w:divBdr>
            </w:div>
            <w:div w:id="760873383">
              <w:marLeft w:val="0"/>
              <w:marRight w:val="0"/>
              <w:marTop w:val="0"/>
              <w:marBottom w:val="0"/>
              <w:divBdr>
                <w:top w:val="none" w:sz="0" w:space="0" w:color="auto"/>
                <w:left w:val="none" w:sz="0" w:space="0" w:color="auto"/>
                <w:bottom w:val="none" w:sz="0" w:space="0" w:color="auto"/>
                <w:right w:val="none" w:sz="0" w:space="0" w:color="auto"/>
              </w:divBdr>
            </w:div>
            <w:div w:id="1546523747">
              <w:marLeft w:val="0"/>
              <w:marRight w:val="0"/>
              <w:marTop w:val="0"/>
              <w:marBottom w:val="0"/>
              <w:divBdr>
                <w:top w:val="none" w:sz="0" w:space="0" w:color="auto"/>
                <w:left w:val="none" w:sz="0" w:space="0" w:color="auto"/>
                <w:bottom w:val="none" w:sz="0" w:space="0" w:color="auto"/>
                <w:right w:val="none" w:sz="0" w:space="0" w:color="auto"/>
              </w:divBdr>
            </w:div>
            <w:div w:id="671103917">
              <w:marLeft w:val="0"/>
              <w:marRight w:val="0"/>
              <w:marTop w:val="0"/>
              <w:marBottom w:val="0"/>
              <w:divBdr>
                <w:top w:val="none" w:sz="0" w:space="0" w:color="auto"/>
                <w:left w:val="none" w:sz="0" w:space="0" w:color="auto"/>
                <w:bottom w:val="none" w:sz="0" w:space="0" w:color="auto"/>
                <w:right w:val="none" w:sz="0" w:space="0" w:color="auto"/>
              </w:divBdr>
            </w:div>
            <w:div w:id="1847593733">
              <w:marLeft w:val="0"/>
              <w:marRight w:val="0"/>
              <w:marTop w:val="0"/>
              <w:marBottom w:val="0"/>
              <w:divBdr>
                <w:top w:val="none" w:sz="0" w:space="0" w:color="auto"/>
                <w:left w:val="none" w:sz="0" w:space="0" w:color="auto"/>
                <w:bottom w:val="none" w:sz="0" w:space="0" w:color="auto"/>
                <w:right w:val="none" w:sz="0" w:space="0" w:color="auto"/>
              </w:divBdr>
            </w:div>
            <w:div w:id="937131289">
              <w:marLeft w:val="0"/>
              <w:marRight w:val="0"/>
              <w:marTop w:val="0"/>
              <w:marBottom w:val="0"/>
              <w:divBdr>
                <w:top w:val="none" w:sz="0" w:space="0" w:color="auto"/>
                <w:left w:val="none" w:sz="0" w:space="0" w:color="auto"/>
                <w:bottom w:val="none" w:sz="0" w:space="0" w:color="auto"/>
                <w:right w:val="none" w:sz="0" w:space="0" w:color="auto"/>
              </w:divBdr>
            </w:div>
            <w:div w:id="1375469601">
              <w:marLeft w:val="0"/>
              <w:marRight w:val="0"/>
              <w:marTop w:val="0"/>
              <w:marBottom w:val="0"/>
              <w:divBdr>
                <w:top w:val="none" w:sz="0" w:space="0" w:color="auto"/>
                <w:left w:val="none" w:sz="0" w:space="0" w:color="auto"/>
                <w:bottom w:val="none" w:sz="0" w:space="0" w:color="auto"/>
                <w:right w:val="none" w:sz="0" w:space="0" w:color="auto"/>
              </w:divBdr>
            </w:div>
            <w:div w:id="1893540040">
              <w:marLeft w:val="0"/>
              <w:marRight w:val="0"/>
              <w:marTop w:val="0"/>
              <w:marBottom w:val="0"/>
              <w:divBdr>
                <w:top w:val="none" w:sz="0" w:space="0" w:color="auto"/>
                <w:left w:val="none" w:sz="0" w:space="0" w:color="auto"/>
                <w:bottom w:val="none" w:sz="0" w:space="0" w:color="auto"/>
                <w:right w:val="none" w:sz="0" w:space="0" w:color="auto"/>
              </w:divBdr>
            </w:div>
            <w:div w:id="930241127">
              <w:marLeft w:val="0"/>
              <w:marRight w:val="0"/>
              <w:marTop w:val="0"/>
              <w:marBottom w:val="0"/>
              <w:divBdr>
                <w:top w:val="none" w:sz="0" w:space="0" w:color="auto"/>
                <w:left w:val="none" w:sz="0" w:space="0" w:color="auto"/>
                <w:bottom w:val="none" w:sz="0" w:space="0" w:color="auto"/>
                <w:right w:val="none" w:sz="0" w:space="0" w:color="auto"/>
              </w:divBdr>
            </w:div>
            <w:div w:id="836580007">
              <w:marLeft w:val="0"/>
              <w:marRight w:val="0"/>
              <w:marTop w:val="0"/>
              <w:marBottom w:val="0"/>
              <w:divBdr>
                <w:top w:val="none" w:sz="0" w:space="0" w:color="auto"/>
                <w:left w:val="none" w:sz="0" w:space="0" w:color="auto"/>
                <w:bottom w:val="none" w:sz="0" w:space="0" w:color="auto"/>
                <w:right w:val="none" w:sz="0" w:space="0" w:color="auto"/>
              </w:divBdr>
            </w:div>
            <w:div w:id="914045934">
              <w:marLeft w:val="0"/>
              <w:marRight w:val="0"/>
              <w:marTop w:val="0"/>
              <w:marBottom w:val="0"/>
              <w:divBdr>
                <w:top w:val="none" w:sz="0" w:space="0" w:color="auto"/>
                <w:left w:val="none" w:sz="0" w:space="0" w:color="auto"/>
                <w:bottom w:val="none" w:sz="0" w:space="0" w:color="auto"/>
                <w:right w:val="none" w:sz="0" w:space="0" w:color="auto"/>
              </w:divBdr>
            </w:div>
            <w:div w:id="1164659514">
              <w:marLeft w:val="0"/>
              <w:marRight w:val="0"/>
              <w:marTop w:val="0"/>
              <w:marBottom w:val="0"/>
              <w:divBdr>
                <w:top w:val="none" w:sz="0" w:space="0" w:color="auto"/>
                <w:left w:val="none" w:sz="0" w:space="0" w:color="auto"/>
                <w:bottom w:val="none" w:sz="0" w:space="0" w:color="auto"/>
                <w:right w:val="none" w:sz="0" w:space="0" w:color="auto"/>
              </w:divBdr>
            </w:div>
            <w:div w:id="267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4172">
      <w:bodyDiv w:val="1"/>
      <w:marLeft w:val="0"/>
      <w:marRight w:val="0"/>
      <w:marTop w:val="0"/>
      <w:marBottom w:val="0"/>
      <w:divBdr>
        <w:top w:val="none" w:sz="0" w:space="0" w:color="auto"/>
        <w:left w:val="none" w:sz="0" w:space="0" w:color="auto"/>
        <w:bottom w:val="none" w:sz="0" w:space="0" w:color="auto"/>
        <w:right w:val="none" w:sz="0" w:space="0" w:color="auto"/>
      </w:divBdr>
      <w:divsChild>
        <w:div w:id="1221749095">
          <w:marLeft w:val="0"/>
          <w:marRight w:val="0"/>
          <w:marTop w:val="0"/>
          <w:marBottom w:val="0"/>
          <w:divBdr>
            <w:top w:val="none" w:sz="0" w:space="0" w:color="auto"/>
            <w:left w:val="none" w:sz="0" w:space="0" w:color="auto"/>
            <w:bottom w:val="none" w:sz="0" w:space="0" w:color="auto"/>
            <w:right w:val="none" w:sz="0" w:space="0" w:color="auto"/>
          </w:divBdr>
          <w:divsChild>
            <w:div w:id="1556428907">
              <w:marLeft w:val="0"/>
              <w:marRight w:val="0"/>
              <w:marTop w:val="0"/>
              <w:marBottom w:val="0"/>
              <w:divBdr>
                <w:top w:val="none" w:sz="0" w:space="0" w:color="auto"/>
                <w:left w:val="none" w:sz="0" w:space="0" w:color="auto"/>
                <w:bottom w:val="none" w:sz="0" w:space="0" w:color="auto"/>
                <w:right w:val="none" w:sz="0" w:space="0" w:color="auto"/>
              </w:divBdr>
            </w:div>
            <w:div w:id="1813398584">
              <w:marLeft w:val="0"/>
              <w:marRight w:val="0"/>
              <w:marTop w:val="0"/>
              <w:marBottom w:val="0"/>
              <w:divBdr>
                <w:top w:val="none" w:sz="0" w:space="0" w:color="auto"/>
                <w:left w:val="none" w:sz="0" w:space="0" w:color="auto"/>
                <w:bottom w:val="none" w:sz="0" w:space="0" w:color="auto"/>
                <w:right w:val="none" w:sz="0" w:space="0" w:color="auto"/>
              </w:divBdr>
            </w:div>
            <w:div w:id="576087746">
              <w:marLeft w:val="0"/>
              <w:marRight w:val="0"/>
              <w:marTop w:val="0"/>
              <w:marBottom w:val="0"/>
              <w:divBdr>
                <w:top w:val="none" w:sz="0" w:space="0" w:color="auto"/>
                <w:left w:val="none" w:sz="0" w:space="0" w:color="auto"/>
                <w:bottom w:val="none" w:sz="0" w:space="0" w:color="auto"/>
                <w:right w:val="none" w:sz="0" w:space="0" w:color="auto"/>
              </w:divBdr>
            </w:div>
            <w:div w:id="1245532116">
              <w:marLeft w:val="0"/>
              <w:marRight w:val="0"/>
              <w:marTop w:val="0"/>
              <w:marBottom w:val="0"/>
              <w:divBdr>
                <w:top w:val="none" w:sz="0" w:space="0" w:color="auto"/>
                <w:left w:val="none" w:sz="0" w:space="0" w:color="auto"/>
                <w:bottom w:val="none" w:sz="0" w:space="0" w:color="auto"/>
                <w:right w:val="none" w:sz="0" w:space="0" w:color="auto"/>
              </w:divBdr>
            </w:div>
            <w:div w:id="427430432">
              <w:marLeft w:val="0"/>
              <w:marRight w:val="0"/>
              <w:marTop w:val="0"/>
              <w:marBottom w:val="0"/>
              <w:divBdr>
                <w:top w:val="none" w:sz="0" w:space="0" w:color="auto"/>
                <w:left w:val="none" w:sz="0" w:space="0" w:color="auto"/>
                <w:bottom w:val="none" w:sz="0" w:space="0" w:color="auto"/>
                <w:right w:val="none" w:sz="0" w:space="0" w:color="auto"/>
              </w:divBdr>
            </w:div>
            <w:div w:id="1630278761">
              <w:marLeft w:val="0"/>
              <w:marRight w:val="0"/>
              <w:marTop w:val="0"/>
              <w:marBottom w:val="0"/>
              <w:divBdr>
                <w:top w:val="none" w:sz="0" w:space="0" w:color="auto"/>
                <w:left w:val="none" w:sz="0" w:space="0" w:color="auto"/>
                <w:bottom w:val="none" w:sz="0" w:space="0" w:color="auto"/>
                <w:right w:val="none" w:sz="0" w:space="0" w:color="auto"/>
              </w:divBdr>
            </w:div>
            <w:div w:id="264310441">
              <w:marLeft w:val="0"/>
              <w:marRight w:val="0"/>
              <w:marTop w:val="0"/>
              <w:marBottom w:val="0"/>
              <w:divBdr>
                <w:top w:val="none" w:sz="0" w:space="0" w:color="auto"/>
                <w:left w:val="none" w:sz="0" w:space="0" w:color="auto"/>
                <w:bottom w:val="none" w:sz="0" w:space="0" w:color="auto"/>
                <w:right w:val="none" w:sz="0" w:space="0" w:color="auto"/>
              </w:divBdr>
            </w:div>
            <w:div w:id="1662810999">
              <w:marLeft w:val="0"/>
              <w:marRight w:val="0"/>
              <w:marTop w:val="0"/>
              <w:marBottom w:val="0"/>
              <w:divBdr>
                <w:top w:val="none" w:sz="0" w:space="0" w:color="auto"/>
                <w:left w:val="none" w:sz="0" w:space="0" w:color="auto"/>
                <w:bottom w:val="none" w:sz="0" w:space="0" w:color="auto"/>
                <w:right w:val="none" w:sz="0" w:space="0" w:color="auto"/>
              </w:divBdr>
            </w:div>
            <w:div w:id="860361973">
              <w:marLeft w:val="0"/>
              <w:marRight w:val="0"/>
              <w:marTop w:val="0"/>
              <w:marBottom w:val="0"/>
              <w:divBdr>
                <w:top w:val="none" w:sz="0" w:space="0" w:color="auto"/>
                <w:left w:val="none" w:sz="0" w:space="0" w:color="auto"/>
                <w:bottom w:val="none" w:sz="0" w:space="0" w:color="auto"/>
                <w:right w:val="none" w:sz="0" w:space="0" w:color="auto"/>
              </w:divBdr>
            </w:div>
            <w:div w:id="1992173889">
              <w:marLeft w:val="0"/>
              <w:marRight w:val="0"/>
              <w:marTop w:val="0"/>
              <w:marBottom w:val="0"/>
              <w:divBdr>
                <w:top w:val="none" w:sz="0" w:space="0" w:color="auto"/>
                <w:left w:val="none" w:sz="0" w:space="0" w:color="auto"/>
                <w:bottom w:val="none" w:sz="0" w:space="0" w:color="auto"/>
                <w:right w:val="none" w:sz="0" w:space="0" w:color="auto"/>
              </w:divBdr>
            </w:div>
            <w:div w:id="605775149">
              <w:marLeft w:val="0"/>
              <w:marRight w:val="0"/>
              <w:marTop w:val="0"/>
              <w:marBottom w:val="0"/>
              <w:divBdr>
                <w:top w:val="none" w:sz="0" w:space="0" w:color="auto"/>
                <w:left w:val="none" w:sz="0" w:space="0" w:color="auto"/>
                <w:bottom w:val="none" w:sz="0" w:space="0" w:color="auto"/>
                <w:right w:val="none" w:sz="0" w:space="0" w:color="auto"/>
              </w:divBdr>
            </w:div>
            <w:div w:id="268661349">
              <w:marLeft w:val="0"/>
              <w:marRight w:val="0"/>
              <w:marTop w:val="0"/>
              <w:marBottom w:val="0"/>
              <w:divBdr>
                <w:top w:val="none" w:sz="0" w:space="0" w:color="auto"/>
                <w:left w:val="none" w:sz="0" w:space="0" w:color="auto"/>
                <w:bottom w:val="none" w:sz="0" w:space="0" w:color="auto"/>
                <w:right w:val="none" w:sz="0" w:space="0" w:color="auto"/>
              </w:divBdr>
            </w:div>
            <w:div w:id="953948240">
              <w:marLeft w:val="0"/>
              <w:marRight w:val="0"/>
              <w:marTop w:val="0"/>
              <w:marBottom w:val="0"/>
              <w:divBdr>
                <w:top w:val="none" w:sz="0" w:space="0" w:color="auto"/>
                <w:left w:val="none" w:sz="0" w:space="0" w:color="auto"/>
                <w:bottom w:val="none" w:sz="0" w:space="0" w:color="auto"/>
                <w:right w:val="none" w:sz="0" w:space="0" w:color="auto"/>
              </w:divBdr>
            </w:div>
            <w:div w:id="1351642616">
              <w:marLeft w:val="0"/>
              <w:marRight w:val="0"/>
              <w:marTop w:val="0"/>
              <w:marBottom w:val="0"/>
              <w:divBdr>
                <w:top w:val="none" w:sz="0" w:space="0" w:color="auto"/>
                <w:left w:val="none" w:sz="0" w:space="0" w:color="auto"/>
                <w:bottom w:val="none" w:sz="0" w:space="0" w:color="auto"/>
                <w:right w:val="none" w:sz="0" w:space="0" w:color="auto"/>
              </w:divBdr>
            </w:div>
            <w:div w:id="1516111610">
              <w:marLeft w:val="0"/>
              <w:marRight w:val="0"/>
              <w:marTop w:val="0"/>
              <w:marBottom w:val="0"/>
              <w:divBdr>
                <w:top w:val="none" w:sz="0" w:space="0" w:color="auto"/>
                <w:left w:val="none" w:sz="0" w:space="0" w:color="auto"/>
                <w:bottom w:val="none" w:sz="0" w:space="0" w:color="auto"/>
                <w:right w:val="none" w:sz="0" w:space="0" w:color="auto"/>
              </w:divBdr>
            </w:div>
            <w:div w:id="856776706">
              <w:marLeft w:val="0"/>
              <w:marRight w:val="0"/>
              <w:marTop w:val="0"/>
              <w:marBottom w:val="0"/>
              <w:divBdr>
                <w:top w:val="none" w:sz="0" w:space="0" w:color="auto"/>
                <w:left w:val="none" w:sz="0" w:space="0" w:color="auto"/>
                <w:bottom w:val="none" w:sz="0" w:space="0" w:color="auto"/>
                <w:right w:val="none" w:sz="0" w:space="0" w:color="auto"/>
              </w:divBdr>
            </w:div>
            <w:div w:id="1404182111">
              <w:marLeft w:val="0"/>
              <w:marRight w:val="0"/>
              <w:marTop w:val="0"/>
              <w:marBottom w:val="0"/>
              <w:divBdr>
                <w:top w:val="none" w:sz="0" w:space="0" w:color="auto"/>
                <w:left w:val="none" w:sz="0" w:space="0" w:color="auto"/>
                <w:bottom w:val="none" w:sz="0" w:space="0" w:color="auto"/>
                <w:right w:val="none" w:sz="0" w:space="0" w:color="auto"/>
              </w:divBdr>
            </w:div>
            <w:div w:id="602998653">
              <w:marLeft w:val="0"/>
              <w:marRight w:val="0"/>
              <w:marTop w:val="0"/>
              <w:marBottom w:val="0"/>
              <w:divBdr>
                <w:top w:val="none" w:sz="0" w:space="0" w:color="auto"/>
                <w:left w:val="none" w:sz="0" w:space="0" w:color="auto"/>
                <w:bottom w:val="none" w:sz="0" w:space="0" w:color="auto"/>
                <w:right w:val="none" w:sz="0" w:space="0" w:color="auto"/>
              </w:divBdr>
            </w:div>
            <w:div w:id="1613510615">
              <w:marLeft w:val="0"/>
              <w:marRight w:val="0"/>
              <w:marTop w:val="0"/>
              <w:marBottom w:val="0"/>
              <w:divBdr>
                <w:top w:val="none" w:sz="0" w:space="0" w:color="auto"/>
                <w:left w:val="none" w:sz="0" w:space="0" w:color="auto"/>
                <w:bottom w:val="none" w:sz="0" w:space="0" w:color="auto"/>
                <w:right w:val="none" w:sz="0" w:space="0" w:color="auto"/>
              </w:divBdr>
            </w:div>
            <w:div w:id="1253585904">
              <w:marLeft w:val="0"/>
              <w:marRight w:val="0"/>
              <w:marTop w:val="0"/>
              <w:marBottom w:val="0"/>
              <w:divBdr>
                <w:top w:val="none" w:sz="0" w:space="0" w:color="auto"/>
                <w:left w:val="none" w:sz="0" w:space="0" w:color="auto"/>
                <w:bottom w:val="none" w:sz="0" w:space="0" w:color="auto"/>
                <w:right w:val="none" w:sz="0" w:space="0" w:color="auto"/>
              </w:divBdr>
            </w:div>
            <w:div w:id="418336448">
              <w:marLeft w:val="0"/>
              <w:marRight w:val="0"/>
              <w:marTop w:val="0"/>
              <w:marBottom w:val="0"/>
              <w:divBdr>
                <w:top w:val="none" w:sz="0" w:space="0" w:color="auto"/>
                <w:left w:val="none" w:sz="0" w:space="0" w:color="auto"/>
                <w:bottom w:val="none" w:sz="0" w:space="0" w:color="auto"/>
                <w:right w:val="none" w:sz="0" w:space="0" w:color="auto"/>
              </w:divBdr>
            </w:div>
            <w:div w:id="1039430167">
              <w:marLeft w:val="0"/>
              <w:marRight w:val="0"/>
              <w:marTop w:val="0"/>
              <w:marBottom w:val="0"/>
              <w:divBdr>
                <w:top w:val="none" w:sz="0" w:space="0" w:color="auto"/>
                <w:left w:val="none" w:sz="0" w:space="0" w:color="auto"/>
                <w:bottom w:val="none" w:sz="0" w:space="0" w:color="auto"/>
                <w:right w:val="none" w:sz="0" w:space="0" w:color="auto"/>
              </w:divBdr>
            </w:div>
            <w:div w:id="253363454">
              <w:marLeft w:val="0"/>
              <w:marRight w:val="0"/>
              <w:marTop w:val="0"/>
              <w:marBottom w:val="0"/>
              <w:divBdr>
                <w:top w:val="none" w:sz="0" w:space="0" w:color="auto"/>
                <w:left w:val="none" w:sz="0" w:space="0" w:color="auto"/>
                <w:bottom w:val="none" w:sz="0" w:space="0" w:color="auto"/>
                <w:right w:val="none" w:sz="0" w:space="0" w:color="auto"/>
              </w:divBdr>
            </w:div>
            <w:div w:id="83499918">
              <w:marLeft w:val="0"/>
              <w:marRight w:val="0"/>
              <w:marTop w:val="0"/>
              <w:marBottom w:val="0"/>
              <w:divBdr>
                <w:top w:val="none" w:sz="0" w:space="0" w:color="auto"/>
                <w:left w:val="none" w:sz="0" w:space="0" w:color="auto"/>
                <w:bottom w:val="none" w:sz="0" w:space="0" w:color="auto"/>
                <w:right w:val="none" w:sz="0" w:space="0" w:color="auto"/>
              </w:divBdr>
            </w:div>
            <w:div w:id="575820803">
              <w:marLeft w:val="0"/>
              <w:marRight w:val="0"/>
              <w:marTop w:val="0"/>
              <w:marBottom w:val="0"/>
              <w:divBdr>
                <w:top w:val="none" w:sz="0" w:space="0" w:color="auto"/>
                <w:left w:val="none" w:sz="0" w:space="0" w:color="auto"/>
                <w:bottom w:val="none" w:sz="0" w:space="0" w:color="auto"/>
                <w:right w:val="none" w:sz="0" w:space="0" w:color="auto"/>
              </w:divBdr>
            </w:div>
            <w:div w:id="409231397">
              <w:marLeft w:val="0"/>
              <w:marRight w:val="0"/>
              <w:marTop w:val="0"/>
              <w:marBottom w:val="0"/>
              <w:divBdr>
                <w:top w:val="none" w:sz="0" w:space="0" w:color="auto"/>
                <w:left w:val="none" w:sz="0" w:space="0" w:color="auto"/>
                <w:bottom w:val="none" w:sz="0" w:space="0" w:color="auto"/>
                <w:right w:val="none" w:sz="0" w:space="0" w:color="auto"/>
              </w:divBdr>
            </w:div>
            <w:div w:id="38824018">
              <w:marLeft w:val="0"/>
              <w:marRight w:val="0"/>
              <w:marTop w:val="0"/>
              <w:marBottom w:val="0"/>
              <w:divBdr>
                <w:top w:val="none" w:sz="0" w:space="0" w:color="auto"/>
                <w:left w:val="none" w:sz="0" w:space="0" w:color="auto"/>
                <w:bottom w:val="none" w:sz="0" w:space="0" w:color="auto"/>
                <w:right w:val="none" w:sz="0" w:space="0" w:color="auto"/>
              </w:divBdr>
            </w:div>
            <w:div w:id="1269435174">
              <w:marLeft w:val="0"/>
              <w:marRight w:val="0"/>
              <w:marTop w:val="0"/>
              <w:marBottom w:val="0"/>
              <w:divBdr>
                <w:top w:val="none" w:sz="0" w:space="0" w:color="auto"/>
                <w:left w:val="none" w:sz="0" w:space="0" w:color="auto"/>
                <w:bottom w:val="none" w:sz="0" w:space="0" w:color="auto"/>
                <w:right w:val="none" w:sz="0" w:space="0" w:color="auto"/>
              </w:divBdr>
            </w:div>
            <w:div w:id="956569086">
              <w:marLeft w:val="0"/>
              <w:marRight w:val="0"/>
              <w:marTop w:val="0"/>
              <w:marBottom w:val="0"/>
              <w:divBdr>
                <w:top w:val="none" w:sz="0" w:space="0" w:color="auto"/>
                <w:left w:val="none" w:sz="0" w:space="0" w:color="auto"/>
                <w:bottom w:val="none" w:sz="0" w:space="0" w:color="auto"/>
                <w:right w:val="none" w:sz="0" w:space="0" w:color="auto"/>
              </w:divBdr>
            </w:div>
            <w:div w:id="1336298052">
              <w:marLeft w:val="0"/>
              <w:marRight w:val="0"/>
              <w:marTop w:val="0"/>
              <w:marBottom w:val="0"/>
              <w:divBdr>
                <w:top w:val="none" w:sz="0" w:space="0" w:color="auto"/>
                <w:left w:val="none" w:sz="0" w:space="0" w:color="auto"/>
                <w:bottom w:val="none" w:sz="0" w:space="0" w:color="auto"/>
                <w:right w:val="none" w:sz="0" w:space="0" w:color="auto"/>
              </w:divBdr>
            </w:div>
            <w:div w:id="951059276">
              <w:marLeft w:val="0"/>
              <w:marRight w:val="0"/>
              <w:marTop w:val="0"/>
              <w:marBottom w:val="0"/>
              <w:divBdr>
                <w:top w:val="none" w:sz="0" w:space="0" w:color="auto"/>
                <w:left w:val="none" w:sz="0" w:space="0" w:color="auto"/>
                <w:bottom w:val="none" w:sz="0" w:space="0" w:color="auto"/>
                <w:right w:val="none" w:sz="0" w:space="0" w:color="auto"/>
              </w:divBdr>
            </w:div>
            <w:div w:id="285236650">
              <w:marLeft w:val="0"/>
              <w:marRight w:val="0"/>
              <w:marTop w:val="0"/>
              <w:marBottom w:val="0"/>
              <w:divBdr>
                <w:top w:val="none" w:sz="0" w:space="0" w:color="auto"/>
                <w:left w:val="none" w:sz="0" w:space="0" w:color="auto"/>
                <w:bottom w:val="none" w:sz="0" w:space="0" w:color="auto"/>
                <w:right w:val="none" w:sz="0" w:space="0" w:color="auto"/>
              </w:divBdr>
            </w:div>
            <w:div w:id="1575629824">
              <w:marLeft w:val="0"/>
              <w:marRight w:val="0"/>
              <w:marTop w:val="0"/>
              <w:marBottom w:val="0"/>
              <w:divBdr>
                <w:top w:val="none" w:sz="0" w:space="0" w:color="auto"/>
                <w:left w:val="none" w:sz="0" w:space="0" w:color="auto"/>
                <w:bottom w:val="none" w:sz="0" w:space="0" w:color="auto"/>
                <w:right w:val="none" w:sz="0" w:space="0" w:color="auto"/>
              </w:divBdr>
            </w:div>
            <w:div w:id="2005475457">
              <w:marLeft w:val="0"/>
              <w:marRight w:val="0"/>
              <w:marTop w:val="0"/>
              <w:marBottom w:val="0"/>
              <w:divBdr>
                <w:top w:val="none" w:sz="0" w:space="0" w:color="auto"/>
                <w:left w:val="none" w:sz="0" w:space="0" w:color="auto"/>
                <w:bottom w:val="none" w:sz="0" w:space="0" w:color="auto"/>
                <w:right w:val="none" w:sz="0" w:space="0" w:color="auto"/>
              </w:divBdr>
            </w:div>
            <w:div w:id="140007656">
              <w:marLeft w:val="0"/>
              <w:marRight w:val="0"/>
              <w:marTop w:val="0"/>
              <w:marBottom w:val="0"/>
              <w:divBdr>
                <w:top w:val="none" w:sz="0" w:space="0" w:color="auto"/>
                <w:left w:val="none" w:sz="0" w:space="0" w:color="auto"/>
                <w:bottom w:val="none" w:sz="0" w:space="0" w:color="auto"/>
                <w:right w:val="none" w:sz="0" w:space="0" w:color="auto"/>
              </w:divBdr>
            </w:div>
            <w:div w:id="1392578285">
              <w:marLeft w:val="0"/>
              <w:marRight w:val="0"/>
              <w:marTop w:val="0"/>
              <w:marBottom w:val="0"/>
              <w:divBdr>
                <w:top w:val="none" w:sz="0" w:space="0" w:color="auto"/>
                <w:left w:val="none" w:sz="0" w:space="0" w:color="auto"/>
                <w:bottom w:val="none" w:sz="0" w:space="0" w:color="auto"/>
                <w:right w:val="none" w:sz="0" w:space="0" w:color="auto"/>
              </w:divBdr>
            </w:div>
            <w:div w:id="912861368">
              <w:marLeft w:val="0"/>
              <w:marRight w:val="0"/>
              <w:marTop w:val="0"/>
              <w:marBottom w:val="0"/>
              <w:divBdr>
                <w:top w:val="none" w:sz="0" w:space="0" w:color="auto"/>
                <w:left w:val="none" w:sz="0" w:space="0" w:color="auto"/>
                <w:bottom w:val="none" w:sz="0" w:space="0" w:color="auto"/>
                <w:right w:val="none" w:sz="0" w:space="0" w:color="auto"/>
              </w:divBdr>
            </w:div>
            <w:div w:id="1096099974">
              <w:marLeft w:val="0"/>
              <w:marRight w:val="0"/>
              <w:marTop w:val="0"/>
              <w:marBottom w:val="0"/>
              <w:divBdr>
                <w:top w:val="none" w:sz="0" w:space="0" w:color="auto"/>
                <w:left w:val="none" w:sz="0" w:space="0" w:color="auto"/>
                <w:bottom w:val="none" w:sz="0" w:space="0" w:color="auto"/>
                <w:right w:val="none" w:sz="0" w:space="0" w:color="auto"/>
              </w:divBdr>
            </w:div>
            <w:div w:id="823858195">
              <w:marLeft w:val="0"/>
              <w:marRight w:val="0"/>
              <w:marTop w:val="0"/>
              <w:marBottom w:val="0"/>
              <w:divBdr>
                <w:top w:val="none" w:sz="0" w:space="0" w:color="auto"/>
                <w:left w:val="none" w:sz="0" w:space="0" w:color="auto"/>
                <w:bottom w:val="none" w:sz="0" w:space="0" w:color="auto"/>
                <w:right w:val="none" w:sz="0" w:space="0" w:color="auto"/>
              </w:divBdr>
            </w:div>
            <w:div w:id="585771167">
              <w:marLeft w:val="0"/>
              <w:marRight w:val="0"/>
              <w:marTop w:val="0"/>
              <w:marBottom w:val="0"/>
              <w:divBdr>
                <w:top w:val="none" w:sz="0" w:space="0" w:color="auto"/>
                <w:left w:val="none" w:sz="0" w:space="0" w:color="auto"/>
                <w:bottom w:val="none" w:sz="0" w:space="0" w:color="auto"/>
                <w:right w:val="none" w:sz="0" w:space="0" w:color="auto"/>
              </w:divBdr>
            </w:div>
            <w:div w:id="2005278333">
              <w:marLeft w:val="0"/>
              <w:marRight w:val="0"/>
              <w:marTop w:val="0"/>
              <w:marBottom w:val="0"/>
              <w:divBdr>
                <w:top w:val="none" w:sz="0" w:space="0" w:color="auto"/>
                <w:left w:val="none" w:sz="0" w:space="0" w:color="auto"/>
                <w:bottom w:val="none" w:sz="0" w:space="0" w:color="auto"/>
                <w:right w:val="none" w:sz="0" w:space="0" w:color="auto"/>
              </w:divBdr>
            </w:div>
            <w:div w:id="791095479">
              <w:marLeft w:val="0"/>
              <w:marRight w:val="0"/>
              <w:marTop w:val="0"/>
              <w:marBottom w:val="0"/>
              <w:divBdr>
                <w:top w:val="none" w:sz="0" w:space="0" w:color="auto"/>
                <w:left w:val="none" w:sz="0" w:space="0" w:color="auto"/>
                <w:bottom w:val="none" w:sz="0" w:space="0" w:color="auto"/>
                <w:right w:val="none" w:sz="0" w:space="0" w:color="auto"/>
              </w:divBdr>
            </w:div>
            <w:div w:id="2103529970">
              <w:marLeft w:val="0"/>
              <w:marRight w:val="0"/>
              <w:marTop w:val="0"/>
              <w:marBottom w:val="0"/>
              <w:divBdr>
                <w:top w:val="none" w:sz="0" w:space="0" w:color="auto"/>
                <w:left w:val="none" w:sz="0" w:space="0" w:color="auto"/>
                <w:bottom w:val="none" w:sz="0" w:space="0" w:color="auto"/>
                <w:right w:val="none" w:sz="0" w:space="0" w:color="auto"/>
              </w:divBdr>
            </w:div>
            <w:div w:id="1257861509">
              <w:marLeft w:val="0"/>
              <w:marRight w:val="0"/>
              <w:marTop w:val="0"/>
              <w:marBottom w:val="0"/>
              <w:divBdr>
                <w:top w:val="none" w:sz="0" w:space="0" w:color="auto"/>
                <w:left w:val="none" w:sz="0" w:space="0" w:color="auto"/>
                <w:bottom w:val="none" w:sz="0" w:space="0" w:color="auto"/>
                <w:right w:val="none" w:sz="0" w:space="0" w:color="auto"/>
              </w:divBdr>
            </w:div>
            <w:div w:id="307981624">
              <w:marLeft w:val="0"/>
              <w:marRight w:val="0"/>
              <w:marTop w:val="0"/>
              <w:marBottom w:val="0"/>
              <w:divBdr>
                <w:top w:val="none" w:sz="0" w:space="0" w:color="auto"/>
                <w:left w:val="none" w:sz="0" w:space="0" w:color="auto"/>
                <w:bottom w:val="none" w:sz="0" w:space="0" w:color="auto"/>
                <w:right w:val="none" w:sz="0" w:space="0" w:color="auto"/>
              </w:divBdr>
            </w:div>
            <w:div w:id="918100547">
              <w:marLeft w:val="0"/>
              <w:marRight w:val="0"/>
              <w:marTop w:val="0"/>
              <w:marBottom w:val="0"/>
              <w:divBdr>
                <w:top w:val="none" w:sz="0" w:space="0" w:color="auto"/>
                <w:left w:val="none" w:sz="0" w:space="0" w:color="auto"/>
                <w:bottom w:val="none" w:sz="0" w:space="0" w:color="auto"/>
                <w:right w:val="none" w:sz="0" w:space="0" w:color="auto"/>
              </w:divBdr>
            </w:div>
            <w:div w:id="109521067">
              <w:marLeft w:val="0"/>
              <w:marRight w:val="0"/>
              <w:marTop w:val="0"/>
              <w:marBottom w:val="0"/>
              <w:divBdr>
                <w:top w:val="none" w:sz="0" w:space="0" w:color="auto"/>
                <w:left w:val="none" w:sz="0" w:space="0" w:color="auto"/>
                <w:bottom w:val="none" w:sz="0" w:space="0" w:color="auto"/>
                <w:right w:val="none" w:sz="0" w:space="0" w:color="auto"/>
              </w:divBdr>
            </w:div>
            <w:div w:id="1264726012">
              <w:marLeft w:val="0"/>
              <w:marRight w:val="0"/>
              <w:marTop w:val="0"/>
              <w:marBottom w:val="0"/>
              <w:divBdr>
                <w:top w:val="none" w:sz="0" w:space="0" w:color="auto"/>
                <w:left w:val="none" w:sz="0" w:space="0" w:color="auto"/>
                <w:bottom w:val="none" w:sz="0" w:space="0" w:color="auto"/>
                <w:right w:val="none" w:sz="0" w:space="0" w:color="auto"/>
              </w:divBdr>
            </w:div>
            <w:div w:id="1726366518">
              <w:marLeft w:val="0"/>
              <w:marRight w:val="0"/>
              <w:marTop w:val="0"/>
              <w:marBottom w:val="0"/>
              <w:divBdr>
                <w:top w:val="none" w:sz="0" w:space="0" w:color="auto"/>
                <w:left w:val="none" w:sz="0" w:space="0" w:color="auto"/>
                <w:bottom w:val="none" w:sz="0" w:space="0" w:color="auto"/>
                <w:right w:val="none" w:sz="0" w:space="0" w:color="auto"/>
              </w:divBdr>
            </w:div>
            <w:div w:id="279380792">
              <w:marLeft w:val="0"/>
              <w:marRight w:val="0"/>
              <w:marTop w:val="0"/>
              <w:marBottom w:val="0"/>
              <w:divBdr>
                <w:top w:val="none" w:sz="0" w:space="0" w:color="auto"/>
                <w:left w:val="none" w:sz="0" w:space="0" w:color="auto"/>
                <w:bottom w:val="none" w:sz="0" w:space="0" w:color="auto"/>
                <w:right w:val="none" w:sz="0" w:space="0" w:color="auto"/>
              </w:divBdr>
            </w:div>
            <w:div w:id="1957442164">
              <w:marLeft w:val="0"/>
              <w:marRight w:val="0"/>
              <w:marTop w:val="0"/>
              <w:marBottom w:val="0"/>
              <w:divBdr>
                <w:top w:val="none" w:sz="0" w:space="0" w:color="auto"/>
                <w:left w:val="none" w:sz="0" w:space="0" w:color="auto"/>
                <w:bottom w:val="none" w:sz="0" w:space="0" w:color="auto"/>
                <w:right w:val="none" w:sz="0" w:space="0" w:color="auto"/>
              </w:divBdr>
            </w:div>
            <w:div w:id="808405265">
              <w:marLeft w:val="0"/>
              <w:marRight w:val="0"/>
              <w:marTop w:val="0"/>
              <w:marBottom w:val="0"/>
              <w:divBdr>
                <w:top w:val="none" w:sz="0" w:space="0" w:color="auto"/>
                <w:left w:val="none" w:sz="0" w:space="0" w:color="auto"/>
                <w:bottom w:val="none" w:sz="0" w:space="0" w:color="auto"/>
                <w:right w:val="none" w:sz="0" w:space="0" w:color="auto"/>
              </w:divBdr>
            </w:div>
            <w:div w:id="471560177">
              <w:marLeft w:val="0"/>
              <w:marRight w:val="0"/>
              <w:marTop w:val="0"/>
              <w:marBottom w:val="0"/>
              <w:divBdr>
                <w:top w:val="none" w:sz="0" w:space="0" w:color="auto"/>
                <w:left w:val="none" w:sz="0" w:space="0" w:color="auto"/>
                <w:bottom w:val="none" w:sz="0" w:space="0" w:color="auto"/>
                <w:right w:val="none" w:sz="0" w:space="0" w:color="auto"/>
              </w:divBdr>
            </w:div>
            <w:div w:id="668950107">
              <w:marLeft w:val="0"/>
              <w:marRight w:val="0"/>
              <w:marTop w:val="0"/>
              <w:marBottom w:val="0"/>
              <w:divBdr>
                <w:top w:val="none" w:sz="0" w:space="0" w:color="auto"/>
                <w:left w:val="none" w:sz="0" w:space="0" w:color="auto"/>
                <w:bottom w:val="none" w:sz="0" w:space="0" w:color="auto"/>
                <w:right w:val="none" w:sz="0" w:space="0" w:color="auto"/>
              </w:divBdr>
            </w:div>
            <w:div w:id="2031714096">
              <w:marLeft w:val="0"/>
              <w:marRight w:val="0"/>
              <w:marTop w:val="0"/>
              <w:marBottom w:val="0"/>
              <w:divBdr>
                <w:top w:val="none" w:sz="0" w:space="0" w:color="auto"/>
                <w:left w:val="none" w:sz="0" w:space="0" w:color="auto"/>
                <w:bottom w:val="none" w:sz="0" w:space="0" w:color="auto"/>
                <w:right w:val="none" w:sz="0" w:space="0" w:color="auto"/>
              </w:divBdr>
            </w:div>
            <w:div w:id="239751882">
              <w:marLeft w:val="0"/>
              <w:marRight w:val="0"/>
              <w:marTop w:val="0"/>
              <w:marBottom w:val="0"/>
              <w:divBdr>
                <w:top w:val="none" w:sz="0" w:space="0" w:color="auto"/>
                <w:left w:val="none" w:sz="0" w:space="0" w:color="auto"/>
                <w:bottom w:val="none" w:sz="0" w:space="0" w:color="auto"/>
                <w:right w:val="none" w:sz="0" w:space="0" w:color="auto"/>
              </w:divBdr>
            </w:div>
            <w:div w:id="970399814">
              <w:marLeft w:val="0"/>
              <w:marRight w:val="0"/>
              <w:marTop w:val="0"/>
              <w:marBottom w:val="0"/>
              <w:divBdr>
                <w:top w:val="none" w:sz="0" w:space="0" w:color="auto"/>
                <w:left w:val="none" w:sz="0" w:space="0" w:color="auto"/>
                <w:bottom w:val="none" w:sz="0" w:space="0" w:color="auto"/>
                <w:right w:val="none" w:sz="0" w:space="0" w:color="auto"/>
              </w:divBdr>
            </w:div>
            <w:div w:id="997271178">
              <w:marLeft w:val="0"/>
              <w:marRight w:val="0"/>
              <w:marTop w:val="0"/>
              <w:marBottom w:val="0"/>
              <w:divBdr>
                <w:top w:val="none" w:sz="0" w:space="0" w:color="auto"/>
                <w:left w:val="none" w:sz="0" w:space="0" w:color="auto"/>
                <w:bottom w:val="none" w:sz="0" w:space="0" w:color="auto"/>
                <w:right w:val="none" w:sz="0" w:space="0" w:color="auto"/>
              </w:divBdr>
            </w:div>
            <w:div w:id="317615438">
              <w:marLeft w:val="0"/>
              <w:marRight w:val="0"/>
              <w:marTop w:val="0"/>
              <w:marBottom w:val="0"/>
              <w:divBdr>
                <w:top w:val="none" w:sz="0" w:space="0" w:color="auto"/>
                <w:left w:val="none" w:sz="0" w:space="0" w:color="auto"/>
                <w:bottom w:val="none" w:sz="0" w:space="0" w:color="auto"/>
                <w:right w:val="none" w:sz="0" w:space="0" w:color="auto"/>
              </w:divBdr>
            </w:div>
            <w:div w:id="1849100477">
              <w:marLeft w:val="0"/>
              <w:marRight w:val="0"/>
              <w:marTop w:val="0"/>
              <w:marBottom w:val="0"/>
              <w:divBdr>
                <w:top w:val="none" w:sz="0" w:space="0" w:color="auto"/>
                <w:left w:val="none" w:sz="0" w:space="0" w:color="auto"/>
                <w:bottom w:val="none" w:sz="0" w:space="0" w:color="auto"/>
                <w:right w:val="none" w:sz="0" w:space="0" w:color="auto"/>
              </w:divBdr>
            </w:div>
            <w:div w:id="1140614852">
              <w:marLeft w:val="0"/>
              <w:marRight w:val="0"/>
              <w:marTop w:val="0"/>
              <w:marBottom w:val="0"/>
              <w:divBdr>
                <w:top w:val="none" w:sz="0" w:space="0" w:color="auto"/>
                <w:left w:val="none" w:sz="0" w:space="0" w:color="auto"/>
                <w:bottom w:val="none" w:sz="0" w:space="0" w:color="auto"/>
                <w:right w:val="none" w:sz="0" w:space="0" w:color="auto"/>
              </w:divBdr>
            </w:div>
            <w:div w:id="439302116">
              <w:marLeft w:val="0"/>
              <w:marRight w:val="0"/>
              <w:marTop w:val="0"/>
              <w:marBottom w:val="0"/>
              <w:divBdr>
                <w:top w:val="none" w:sz="0" w:space="0" w:color="auto"/>
                <w:left w:val="none" w:sz="0" w:space="0" w:color="auto"/>
                <w:bottom w:val="none" w:sz="0" w:space="0" w:color="auto"/>
                <w:right w:val="none" w:sz="0" w:space="0" w:color="auto"/>
              </w:divBdr>
            </w:div>
            <w:div w:id="1162551976">
              <w:marLeft w:val="0"/>
              <w:marRight w:val="0"/>
              <w:marTop w:val="0"/>
              <w:marBottom w:val="0"/>
              <w:divBdr>
                <w:top w:val="none" w:sz="0" w:space="0" w:color="auto"/>
                <w:left w:val="none" w:sz="0" w:space="0" w:color="auto"/>
                <w:bottom w:val="none" w:sz="0" w:space="0" w:color="auto"/>
                <w:right w:val="none" w:sz="0" w:space="0" w:color="auto"/>
              </w:divBdr>
            </w:div>
            <w:div w:id="351416063">
              <w:marLeft w:val="0"/>
              <w:marRight w:val="0"/>
              <w:marTop w:val="0"/>
              <w:marBottom w:val="0"/>
              <w:divBdr>
                <w:top w:val="none" w:sz="0" w:space="0" w:color="auto"/>
                <w:left w:val="none" w:sz="0" w:space="0" w:color="auto"/>
                <w:bottom w:val="none" w:sz="0" w:space="0" w:color="auto"/>
                <w:right w:val="none" w:sz="0" w:space="0" w:color="auto"/>
              </w:divBdr>
            </w:div>
            <w:div w:id="350256395">
              <w:marLeft w:val="0"/>
              <w:marRight w:val="0"/>
              <w:marTop w:val="0"/>
              <w:marBottom w:val="0"/>
              <w:divBdr>
                <w:top w:val="none" w:sz="0" w:space="0" w:color="auto"/>
                <w:left w:val="none" w:sz="0" w:space="0" w:color="auto"/>
                <w:bottom w:val="none" w:sz="0" w:space="0" w:color="auto"/>
                <w:right w:val="none" w:sz="0" w:space="0" w:color="auto"/>
              </w:divBdr>
            </w:div>
            <w:div w:id="1081871715">
              <w:marLeft w:val="0"/>
              <w:marRight w:val="0"/>
              <w:marTop w:val="0"/>
              <w:marBottom w:val="0"/>
              <w:divBdr>
                <w:top w:val="none" w:sz="0" w:space="0" w:color="auto"/>
                <w:left w:val="none" w:sz="0" w:space="0" w:color="auto"/>
                <w:bottom w:val="none" w:sz="0" w:space="0" w:color="auto"/>
                <w:right w:val="none" w:sz="0" w:space="0" w:color="auto"/>
              </w:divBdr>
            </w:div>
            <w:div w:id="337005346">
              <w:marLeft w:val="0"/>
              <w:marRight w:val="0"/>
              <w:marTop w:val="0"/>
              <w:marBottom w:val="0"/>
              <w:divBdr>
                <w:top w:val="none" w:sz="0" w:space="0" w:color="auto"/>
                <w:left w:val="none" w:sz="0" w:space="0" w:color="auto"/>
                <w:bottom w:val="none" w:sz="0" w:space="0" w:color="auto"/>
                <w:right w:val="none" w:sz="0" w:space="0" w:color="auto"/>
              </w:divBdr>
            </w:div>
            <w:div w:id="2100638138">
              <w:marLeft w:val="0"/>
              <w:marRight w:val="0"/>
              <w:marTop w:val="0"/>
              <w:marBottom w:val="0"/>
              <w:divBdr>
                <w:top w:val="none" w:sz="0" w:space="0" w:color="auto"/>
                <w:left w:val="none" w:sz="0" w:space="0" w:color="auto"/>
                <w:bottom w:val="none" w:sz="0" w:space="0" w:color="auto"/>
                <w:right w:val="none" w:sz="0" w:space="0" w:color="auto"/>
              </w:divBdr>
            </w:div>
            <w:div w:id="1147747718">
              <w:marLeft w:val="0"/>
              <w:marRight w:val="0"/>
              <w:marTop w:val="0"/>
              <w:marBottom w:val="0"/>
              <w:divBdr>
                <w:top w:val="none" w:sz="0" w:space="0" w:color="auto"/>
                <w:left w:val="none" w:sz="0" w:space="0" w:color="auto"/>
                <w:bottom w:val="none" w:sz="0" w:space="0" w:color="auto"/>
                <w:right w:val="none" w:sz="0" w:space="0" w:color="auto"/>
              </w:divBdr>
            </w:div>
            <w:div w:id="1402798697">
              <w:marLeft w:val="0"/>
              <w:marRight w:val="0"/>
              <w:marTop w:val="0"/>
              <w:marBottom w:val="0"/>
              <w:divBdr>
                <w:top w:val="none" w:sz="0" w:space="0" w:color="auto"/>
                <w:left w:val="none" w:sz="0" w:space="0" w:color="auto"/>
                <w:bottom w:val="none" w:sz="0" w:space="0" w:color="auto"/>
                <w:right w:val="none" w:sz="0" w:space="0" w:color="auto"/>
              </w:divBdr>
            </w:div>
            <w:div w:id="23139136">
              <w:marLeft w:val="0"/>
              <w:marRight w:val="0"/>
              <w:marTop w:val="0"/>
              <w:marBottom w:val="0"/>
              <w:divBdr>
                <w:top w:val="none" w:sz="0" w:space="0" w:color="auto"/>
                <w:left w:val="none" w:sz="0" w:space="0" w:color="auto"/>
                <w:bottom w:val="none" w:sz="0" w:space="0" w:color="auto"/>
                <w:right w:val="none" w:sz="0" w:space="0" w:color="auto"/>
              </w:divBdr>
            </w:div>
            <w:div w:id="173417746">
              <w:marLeft w:val="0"/>
              <w:marRight w:val="0"/>
              <w:marTop w:val="0"/>
              <w:marBottom w:val="0"/>
              <w:divBdr>
                <w:top w:val="none" w:sz="0" w:space="0" w:color="auto"/>
                <w:left w:val="none" w:sz="0" w:space="0" w:color="auto"/>
                <w:bottom w:val="none" w:sz="0" w:space="0" w:color="auto"/>
                <w:right w:val="none" w:sz="0" w:space="0" w:color="auto"/>
              </w:divBdr>
            </w:div>
            <w:div w:id="1105619020">
              <w:marLeft w:val="0"/>
              <w:marRight w:val="0"/>
              <w:marTop w:val="0"/>
              <w:marBottom w:val="0"/>
              <w:divBdr>
                <w:top w:val="none" w:sz="0" w:space="0" w:color="auto"/>
                <w:left w:val="none" w:sz="0" w:space="0" w:color="auto"/>
                <w:bottom w:val="none" w:sz="0" w:space="0" w:color="auto"/>
                <w:right w:val="none" w:sz="0" w:space="0" w:color="auto"/>
              </w:divBdr>
            </w:div>
            <w:div w:id="1218006676">
              <w:marLeft w:val="0"/>
              <w:marRight w:val="0"/>
              <w:marTop w:val="0"/>
              <w:marBottom w:val="0"/>
              <w:divBdr>
                <w:top w:val="none" w:sz="0" w:space="0" w:color="auto"/>
                <w:left w:val="none" w:sz="0" w:space="0" w:color="auto"/>
                <w:bottom w:val="none" w:sz="0" w:space="0" w:color="auto"/>
                <w:right w:val="none" w:sz="0" w:space="0" w:color="auto"/>
              </w:divBdr>
            </w:div>
            <w:div w:id="466778876">
              <w:marLeft w:val="0"/>
              <w:marRight w:val="0"/>
              <w:marTop w:val="0"/>
              <w:marBottom w:val="0"/>
              <w:divBdr>
                <w:top w:val="none" w:sz="0" w:space="0" w:color="auto"/>
                <w:left w:val="none" w:sz="0" w:space="0" w:color="auto"/>
                <w:bottom w:val="none" w:sz="0" w:space="0" w:color="auto"/>
                <w:right w:val="none" w:sz="0" w:space="0" w:color="auto"/>
              </w:divBdr>
            </w:div>
            <w:div w:id="1357462342">
              <w:marLeft w:val="0"/>
              <w:marRight w:val="0"/>
              <w:marTop w:val="0"/>
              <w:marBottom w:val="0"/>
              <w:divBdr>
                <w:top w:val="none" w:sz="0" w:space="0" w:color="auto"/>
                <w:left w:val="none" w:sz="0" w:space="0" w:color="auto"/>
                <w:bottom w:val="none" w:sz="0" w:space="0" w:color="auto"/>
                <w:right w:val="none" w:sz="0" w:space="0" w:color="auto"/>
              </w:divBdr>
            </w:div>
            <w:div w:id="2105108654">
              <w:marLeft w:val="0"/>
              <w:marRight w:val="0"/>
              <w:marTop w:val="0"/>
              <w:marBottom w:val="0"/>
              <w:divBdr>
                <w:top w:val="none" w:sz="0" w:space="0" w:color="auto"/>
                <w:left w:val="none" w:sz="0" w:space="0" w:color="auto"/>
                <w:bottom w:val="none" w:sz="0" w:space="0" w:color="auto"/>
                <w:right w:val="none" w:sz="0" w:space="0" w:color="auto"/>
              </w:divBdr>
            </w:div>
            <w:div w:id="1976451502">
              <w:marLeft w:val="0"/>
              <w:marRight w:val="0"/>
              <w:marTop w:val="0"/>
              <w:marBottom w:val="0"/>
              <w:divBdr>
                <w:top w:val="none" w:sz="0" w:space="0" w:color="auto"/>
                <w:left w:val="none" w:sz="0" w:space="0" w:color="auto"/>
                <w:bottom w:val="none" w:sz="0" w:space="0" w:color="auto"/>
                <w:right w:val="none" w:sz="0" w:space="0" w:color="auto"/>
              </w:divBdr>
            </w:div>
            <w:div w:id="1500271753">
              <w:marLeft w:val="0"/>
              <w:marRight w:val="0"/>
              <w:marTop w:val="0"/>
              <w:marBottom w:val="0"/>
              <w:divBdr>
                <w:top w:val="none" w:sz="0" w:space="0" w:color="auto"/>
                <w:left w:val="none" w:sz="0" w:space="0" w:color="auto"/>
                <w:bottom w:val="none" w:sz="0" w:space="0" w:color="auto"/>
                <w:right w:val="none" w:sz="0" w:space="0" w:color="auto"/>
              </w:divBdr>
            </w:div>
            <w:div w:id="641007760">
              <w:marLeft w:val="0"/>
              <w:marRight w:val="0"/>
              <w:marTop w:val="0"/>
              <w:marBottom w:val="0"/>
              <w:divBdr>
                <w:top w:val="none" w:sz="0" w:space="0" w:color="auto"/>
                <w:left w:val="none" w:sz="0" w:space="0" w:color="auto"/>
                <w:bottom w:val="none" w:sz="0" w:space="0" w:color="auto"/>
                <w:right w:val="none" w:sz="0" w:space="0" w:color="auto"/>
              </w:divBdr>
            </w:div>
            <w:div w:id="230194698">
              <w:marLeft w:val="0"/>
              <w:marRight w:val="0"/>
              <w:marTop w:val="0"/>
              <w:marBottom w:val="0"/>
              <w:divBdr>
                <w:top w:val="none" w:sz="0" w:space="0" w:color="auto"/>
                <w:left w:val="none" w:sz="0" w:space="0" w:color="auto"/>
                <w:bottom w:val="none" w:sz="0" w:space="0" w:color="auto"/>
                <w:right w:val="none" w:sz="0" w:space="0" w:color="auto"/>
              </w:divBdr>
            </w:div>
            <w:div w:id="1988320988">
              <w:marLeft w:val="0"/>
              <w:marRight w:val="0"/>
              <w:marTop w:val="0"/>
              <w:marBottom w:val="0"/>
              <w:divBdr>
                <w:top w:val="none" w:sz="0" w:space="0" w:color="auto"/>
                <w:left w:val="none" w:sz="0" w:space="0" w:color="auto"/>
                <w:bottom w:val="none" w:sz="0" w:space="0" w:color="auto"/>
                <w:right w:val="none" w:sz="0" w:space="0" w:color="auto"/>
              </w:divBdr>
            </w:div>
            <w:div w:id="791558642">
              <w:marLeft w:val="0"/>
              <w:marRight w:val="0"/>
              <w:marTop w:val="0"/>
              <w:marBottom w:val="0"/>
              <w:divBdr>
                <w:top w:val="none" w:sz="0" w:space="0" w:color="auto"/>
                <w:left w:val="none" w:sz="0" w:space="0" w:color="auto"/>
                <w:bottom w:val="none" w:sz="0" w:space="0" w:color="auto"/>
                <w:right w:val="none" w:sz="0" w:space="0" w:color="auto"/>
              </w:divBdr>
            </w:div>
            <w:div w:id="444467975">
              <w:marLeft w:val="0"/>
              <w:marRight w:val="0"/>
              <w:marTop w:val="0"/>
              <w:marBottom w:val="0"/>
              <w:divBdr>
                <w:top w:val="none" w:sz="0" w:space="0" w:color="auto"/>
                <w:left w:val="none" w:sz="0" w:space="0" w:color="auto"/>
                <w:bottom w:val="none" w:sz="0" w:space="0" w:color="auto"/>
                <w:right w:val="none" w:sz="0" w:space="0" w:color="auto"/>
              </w:divBdr>
            </w:div>
            <w:div w:id="136386667">
              <w:marLeft w:val="0"/>
              <w:marRight w:val="0"/>
              <w:marTop w:val="0"/>
              <w:marBottom w:val="0"/>
              <w:divBdr>
                <w:top w:val="none" w:sz="0" w:space="0" w:color="auto"/>
                <w:left w:val="none" w:sz="0" w:space="0" w:color="auto"/>
                <w:bottom w:val="none" w:sz="0" w:space="0" w:color="auto"/>
                <w:right w:val="none" w:sz="0" w:space="0" w:color="auto"/>
              </w:divBdr>
            </w:div>
            <w:div w:id="1419014747">
              <w:marLeft w:val="0"/>
              <w:marRight w:val="0"/>
              <w:marTop w:val="0"/>
              <w:marBottom w:val="0"/>
              <w:divBdr>
                <w:top w:val="none" w:sz="0" w:space="0" w:color="auto"/>
                <w:left w:val="none" w:sz="0" w:space="0" w:color="auto"/>
                <w:bottom w:val="none" w:sz="0" w:space="0" w:color="auto"/>
                <w:right w:val="none" w:sz="0" w:space="0" w:color="auto"/>
              </w:divBdr>
            </w:div>
            <w:div w:id="862858720">
              <w:marLeft w:val="0"/>
              <w:marRight w:val="0"/>
              <w:marTop w:val="0"/>
              <w:marBottom w:val="0"/>
              <w:divBdr>
                <w:top w:val="none" w:sz="0" w:space="0" w:color="auto"/>
                <w:left w:val="none" w:sz="0" w:space="0" w:color="auto"/>
                <w:bottom w:val="none" w:sz="0" w:space="0" w:color="auto"/>
                <w:right w:val="none" w:sz="0" w:space="0" w:color="auto"/>
              </w:divBdr>
            </w:div>
            <w:div w:id="2293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2093">
      <w:bodyDiv w:val="1"/>
      <w:marLeft w:val="0"/>
      <w:marRight w:val="0"/>
      <w:marTop w:val="0"/>
      <w:marBottom w:val="0"/>
      <w:divBdr>
        <w:top w:val="none" w:sz="0" w:space="0" w:color="auto"/>
        <w:left w:val="none" w:sz="0" w:space="0" w:color="auto"/>
        <w:bottom w:val="none" w:sz="0" w:space="0" w:color="auto"/>
        <w:right w:val="none" w:sz="0" w:space="0" w:color="auto"/>
      </w:divBdr>
    </w:div>
    <w:div w:id="1221330203">
      <w:bodyDiv w:val="1"/>
      <w:marLeft w:val="0"/>
      <w:marRight w:val="0"/>
      <w:marTop w:val="0"/>
      <w:marBottom w:val="0"/>
      <w:divBdr>
        <w:top w:val="none" w:sz="0" w:space="0" w:color="auto"/>
        <w:left w:val="none" w:sz="0" w:space="0" w:color="auto"/>
        <w:bottom w:val="none" w:sz="0" w:space="0" w:color="auto"/>
        <w:right w:val="none" w:sz="0" w:space="0" w:color="auto"/>
      </w:divBdr>
    </w:div>
    <w:div w:id="1307468673">
      <w:bodyDiv w:val="1"/>
      <w:marLeft w:val="0"/>
      <w:marRight w:val="0"/>
      <w:marTop w:val="0"/>
      <w:marBottom w:val="0"/>
      <w:divBdr>
        <w:top w:val="none" w:sz="0" w:space="0" w:color="auto"/>
        <w:left w:val="none" w:sz="0" w:space="0" w:color="auto"/>
        <w:bottom w:val="none" w:sz="0" w:space="0" w:color="auto"/>
        <w:right w:val="none" w:sz="0" w:space="0" w:color="auto"/>
      </w:divBdr>
    </w:div>
    <w:div w:id="1468429964">
      <w:bodyDiv w:val="1"/>
      <w:marLeft w:val="0"/>
      <w:marRight w:val="0"/>
      <w:marTop w:val="0"/>
      <w:marBottom w:val="0"/>
      <w:divBdr>
        <w:top w:val="none" w:sz="0" w:space="0" w:color="auto"/>
        <w:left w:val="none" w:sz="0" w:space="0" w:color="auto"/>
        <w:bottom w:val="none" w:sz="0" w:space="0" w:color="auto"/>
        <w:right w:val="none" w:sz="0" w:space="0" w:color="auto"/>
      </w:divBdr>
    </w:div>
    <w:div w:id="1801412636">
      <w:bodyDiv w:val="1"/>
      <w:marLeft w:val="0"/>
      <w:marRight w:val="0"/>
      <w:marTop w:val="0"/>
      <w:marBottom w:val="0"/>
      <w:divBdr>
        <w:top w:val="none" w:sz="0" w:space="0" w:color="auto"/>
        <w:left w:val="none" w:sz="0" w:space="0" w:color="auto"/>
        <w:bottom w:val="none" w:sz="0" w:space="0" w:color="auto"/>
        <w:right w:val="none" w:sz="0" w:space="0" w:color="auto"/>
      </w:divBdr>
    </w:div>
    <w:div w:id="210804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urmc.rochester.edu/encyclopedia/content?contenttypeid=85&amp;contentid=p01359"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gam\Downloads\RTU_k_nosleguma_darba_veidne_2024%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7B6C1-2841-4BF9-9D21-17052C21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RTU_k_nosleguma_darba_veidne_2024 (4).dotx</Template>
  <TotalTime>1079</TotalTime>
  <Pages>30</Pages>
  <Words>5459</Words>
  <Characters>31120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Vadims Balutins</dc:creator>
  <cp:keywords/>
  <dc:description/>
  <cp:lastModifiedBy>Vadims Balutins</cp:lastModifiedBy>
  <cp:revision>138</cp:revision>
  <cp:lastPrinted>2022-01-31T12:48:00Z</cp:lastPrinted>
  <dcterms:created xsi:type="dcterms:W3CDTF">2025-03-17T17:30:00Z</dcterms:created>
  <dcterms:modified xsi:type="dcterms:W3CDTF">2025-03-19T02:28:00Z</dcterms:modified>
</cp:coreProperties>
</file>